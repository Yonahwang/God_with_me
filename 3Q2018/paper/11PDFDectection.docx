
<file path=[Content_Types].xml><?xml version="1.0" encoding="utf-8"?>
<Types xmlns="http://schemas.openxmlformats.org/package/2006/content-types">
  <Default Extension="xml" ContentType="application/xml"/>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C0FF8" w14:textId="77777777" w:rsidR="005D10E6" w:rsidRDefault="00BF5700" w:rsidP="00BF5700">
      <w:pPr>
        <w:pStyle w:val="Els-Title"/>
      </w:pPr>
      <w:r w:rsidRPr="00BF5700">
        <w:t>Malicious Document Detection and Robust ML Model Construction</w:t>
      </w:r>
    </w:p>
    <w:p w14:paraId="3AED78BB" w14:textId="2A8677F1" w:rsidR="005D10E6" w:rsidRPr="00BF5700" w:rsidRDefault="00BF5700" w:rsidP="00BF5700">
      <w:pPr>
        <w:pStyle w:val="Els-Author"/>
        <w:rPr>
          <w:vertAlign w:val="superscript"/>
        </w:rPr>
      </w:pPr>
      <w:proofErr w:type="spellStart"/>
      <w:r w:rsidRPr="00BF5700">
        <w:t>Yubin</w:t>
      </w:r>
      <w:proofErr w:type="spellEnd"/>
      <w:r w:rsidRPr="00BF5700">
        <w:t xml:space="preserve"> </w:t>
      </w:r>
      <w:proofErr w:type="gramStart"/>
      <w:r w:rsidRPr="00BF5700">
        <w:t>Yang</w:t>
      </w:r>
      <w:r>
        <w:rPr>
          <w:rFonts w:hint="eastAsia"/>
          <w:vertAlign w:val="superscript"/>
        </w:rPr>
        <w:t>a</w:t>
      </w:r>
      <w:r w:rsidR="00F36F99">
        <w:rPr>
          <w:vertAlign w:val="superscript"/>
        </w:rPr>
        <w:t>,</w:t>
      </w:r>
      <w:r w:rsidR="00F36F99">
        <w:t>*</w:t>
      </w:r>
      <w:proofErr w:type="gramEnd"/>
      <w:r w:rsidR="00F36F99" w:rsidRPr="00F36F99">
        <w:rPr>
          <w:sz w:val="20"/>
          <w:lang w:val="en-GB"/>
        </w:rPr>
        <w:t xml:space="preserve"> </w:t>
      </w:r>
      <w:r w:rsidRPr="00BF5700">
        <w:t xml:space="preserve">, Wei </w:t>
      </w:r>
      <w:proofErr w:type="spellStart"/>
      <w:r w:rsidRPr="00BF5700">
        <w:t>Jiang</w:t>
      </w:r>
      <w:r>
        <w:rPr>
          <w:vertAlign w:val="superscript"/>
        </w:rPr>
        <w:t>b</w:t>
      </w:r>
      <w:proofErr w:type="spellEnd"/>
      <w:r w:rsidRPr="00BF5700">
        <w:t xml:space="preserve">, </w:t>
      </w:r>
      <w:proofErr w:type="spellStart"/>
      <w:r w:rsidRPr="00BF5700">
        <w:t>Fengjiao</w:t>
      </w:r>
      <w:proofErr w:type="spellEnd"/>
      <w:r w:rsidRPr="00BF5700">
        <w:t xml:space="preserve"> </w:t>
      </w:r>
      <w:proofErr w:type="spellStart"/>
      <w:r w:rsidRPr="00BF5700">
        <w:t>Wang</w:t>
      </w:r>
      <w:r>
        <w:rPr>
          <w:vertAlign w:val="superscript"/>
        </w:rPr>
        <w:t>b</w:t>
      </w:r>
      <w:proofErr w:type="spellEnd"/>
      <w:r w:rsidRPr="00BF5700">
        <w:t xml:space="preserve"> ,</w:t>
      </w:r>
      <w:proofErr w:type="spellStart"/>
      <w:r w:rsidRPr="00BF5700">
        <w:t>Shumin</w:t>
      </w:r>
      <w:proofErr w:type="spellEnd"/>
      <w:r w:rsidRPr="00BF5700">
        <w:t xml:space="preserve"> Wei </w:t>
      </w:r>
      <w:r>
        <w:rPr>
          <w:vertAlign w:val="superscript"/>
        </w:rPr>
        <w:t>d</w:t>
      </w:r>
    </w:p>
    <w:p w14:paraId="433D7D64" w14:textId="77777777" w:rsidR="00E833C8" w:rsidRPr="00E833C8" w:rsidRDefault="005D10E6" w:rsidP="00E833C8">
      <w:pPr>
        <w:pStyle w:val="Els-Affiliation"/>
        <w:rPr>
          <w:lang w:eastAsia="zh-CN"/>
        </w:rPr>
      </w:pPr>
      <w:proofErr w:type="spellStart"/>
      <w:r>
        <w:rPr>
          <w:vertAlign w:val="superscript"/>
        </w:rPr>
        <w:t>a</w:t>
      </w:r>
      <w:r w:rsidR="00E833C8" w:rsidRPr="00E833C8">
        <w:rPr>
          <w:lang w:eastAsia="zh-CN"/>
        </w:rPr>
        <w:t>School</w:t>
      </w:r>
      <w:proofErr w:type="spellEnd"/>
      <w:r w:rsidR="00E833C8" w:rsidRPr="00E833C8">
        <w:rPr>
          <w:lang w:eastAsia="zh-CN"/>
        </w:rPr>
        <w:t xml:space="preserve"> of Computer Science &amp; Engineering, South China University of Technology, 510641 Guangzhou, China</w:t>
      </w:r>
    </w:p>
    <w:p w14:paraId="29004EE7" w14:textId="77777777" w:rsidR="00E833C8" w:rsidRPr="00E833C8" w:rsidRDefault="00E833C8" w:rsidP="00E833C8">
      <w:pPr>
        <w:pStyle w:val="Els-Affiliation"/>
        <w:rPr>
          <w:lang w:eastAsia="zh-CN"/>
        </w:rPr>
      </w:pPr>
      <w:proofErr w:type="spellStart"/>
      <w:r>
        <w:rPr>
          <w:vertAlign w:val="superscript"/>
          <w:lang w:eastAsia="zh-CN"/>
        </w:rPr>
        <w:t>b</w:t>
      </w:r>
      <w:r w:rsidRPr="00E833C8">
        <w:rPr>
          <w:lang w:eastAsia="zh-CN"/>
        </w:rPr>
        <w:t>Bluedon</w:t>
      </w:r>
      <w:proofErr w:type="spellEnd"/>
      <w:r w:rsidRPr="00E833C8">
        <w:rPr>
          <w:lang w:eastAsia="zh-CN"/>
        </w:rPr>
        <w:t xml:space="preserve"> AI Lab, 510641 Guangzhou, China</w:t>
      </w:r>
    </w:p>
    <w:p w14:paraId="0BDFCB23" w14:textId="77777777" w:rsidR="00E833C8" w:rsidRPr="00E833C8" w:rsidRDefault="00E833C8" w:rsidP="00E833C8">
      <w:pPr>
        <w:pStyle w:val="Els-Affiliation"/>
        <w:rPr>
          <w:lang w:eastAsia="zh-CN"/>
        </w:rPr>
      </w:pPr>
      <w:proofErr w:type="spellStart"/>
      <w:r>
        <w:rPr>
          <w:vertAlign w:val="superscript"/>
          <w:lang w:eastAsia="zh-CN"/>
        </w:rPr>
        <w:t>c</w:t>
      </w:r>
      <w:r w:rsidRPr="00E833C8">
        <w:rPr>
          <w:lang w:eastAsia="zh-CN"/>
        </w:rPr>
        <w:t>Bluedon</w:t>
      </w:r>
      <w:proofErr w:type="spellEnd"/>
      <w:r w:rsidRPr="00E833C8">
        <w:rPr>
          <w:lang w:eastAsia="zh-CN"/>
        </w:rPr>
        <w:t xml:space="preserve"> AI Lab, 510641 Guangzhou, China</w:t>
      </w:r>
    </w:p>
    <w:p w14:paraId="2380C1AD" w14:textId="77777777" w:rsidR="005D10E6" w:rsidRDefault="00E833C8" w:rsidP="00E833C8">
      <w:pPr>
        <w:pStyle w:val="Els-Affiliation"/>
        <w:rPr>
          <w:lang w:eastAsia="zh-CN"/>
        </w:rPr>
      </w:pPr>
      <w:bookmarkStart w:id="0" w:name="OLE_LINK23"/>
      <w:bookmarkStart w:id="1" w:name="OLE_LINK24"/>
      <w:proofErr w:type="spellStart"/>
      <w:r>
        <w:rPr>
          <w:vertAlign w:val="superscript"/>
          <w:lang w:val="en-GB" w:eastAsia="zh-CN"/>
        </w:rPr>
        <w:t>d</w:t>
      </w:r>
      <w:r w:rsidRPr="00E833C8">
        <w:rPr>
          <w:lang w:val="en-GB" w:eastAsia="zh-CN"/>
        </w:rPr>
        <w:t>Bluedon</w:t>
      </w:r>
      <w:proofErr w:type="spellEnd"/>
      <w:r w:rsidRPr="00E833C8">
        <w:rPr>
          <w:lang w:val="en-GB" w:eastAsia="zh-CN"/>
        </w:rPr>
        <w:t xml:space="preserve"> </w:t>
      </w:r>
      <w:bookmarkEnd w:id="0"/>
      <w:bookmarkEnd w:id="1"/>
      <w:r w:rsidRPr="00E833C8">
        <w:rPr>
          <w:lang w:val="en-GB" w:eastAsia="zh-CN"/>
        </w:rPr>
        <w:t>AI Lab, 510641 Guangzhou, China</w:t>
      </w:r>
    </w:p>
    <w:p w14:paraId="1D92DA06" w14:textId="77777777" w:rsidR="005D10E6" w:rsidRDefault="005D10E6">
      <w:pPr>
        <w:pStyle w:val="Els-history"/>
      </w:pPr>
    </w:p>
    <w:p w14:paraId="25C2D94B" w14:textId="77777777" w:rsidR="005D10E6" w:rsidRDefault="005D10E6">
      <w:pPr>
        <w:pStyle w:val="Els-Abstract-head"/>
      </w:pPr>
      <w:r>
        <w:t>Abstract</w:t>
      </w:r>
    </w:p>
    <w:p w14:paraId="3F16E62B" w14:textId="77777777" w:rsidR="005D10E6" w:rsidRDefault="00E833C8">
      <w:pPr>
        <w:pStyle w:val="Els-Abstract-text"/>
      </w:pPr>
      <w:bookmarkStart w:id="2" w:name="OLE_LINK25"/>
      <w:bookmarkStart w:id="3" w:name="OLE_LINK26"/>
      <w:bookmarkStart w:id="4" w:name="OLE_LINK29"/>
      <w:bookmarkStart w:id="5" w:name="OLE_LINK30"/>
      <w:bookmarkStart w:id="6" w:name="_GoBack"/>
      <w:r w:rsidRPr="00E833C8">
        <w:rPr>
          <w:lang w:val="en-GB"/>
        </w:rPr>
        <w:t>With the rapid development of information technology, it has become increasingly more important to perform detection on malicious documents. However, due to the diversity of document structures, attackers have gradually acquired a large attack vector. In this paper, we aim to construct a robust artificial intelligence (AI) document classifier both for industry and academia.</w:t>
      </w:r>
      <w:bookmarkEnd w:id="2"/>
      <w:bookmarkEnd w:id="3"/>
      <w:r w:rsidRPr="00E833C8">
        <w:rPr>
          <w:lang w:val="en-GB"/>
        </w:rPr>
        <w:t xml:space="preserve"> Approximately 200,000 samples have been collected, and the AI model has been trained and optimized. The experimental results show that the accuracy of the model is as high as 99.82%, while the false-positive rate is as low as only 0.01%. Moreover, through the study of adversarial machine learning, the model is capable to resist attacks and enjoys good robustness. Finally, we demonstrate that our model can be widely deployed in typical usage scenarios, such as security products or mail servers</w:t>
      </w:r>
      <w:r>
        <w:rPr>
          <w:lang w:val="en-GB"/>
        </w:rPr>
        <w:t>.</w:t>
      </w:r>
    </w:p>
    <w:bookmarkEnd w:id="4"/>
    <w:bookmarkEnd w:id="5"/>
    <w:bookmarkEnd w:id="6"/>
    <w:p w14:paraId="6C88C3E1" w14:textId="77777777" w:rsidR="005D10E6" w:rsidRDefault="005D10E6">
      <w:pPr>
        <w:rPr>
          <w:lang w:val="en-US"/>
        </w:rPr>
      </w:pPr>
    </w:p>
    <w:p w14:paraId="55CF7AC9" w14:textId="77777777" w:rsidR="005D10E6" w:rsidRDefault="005D10E6">
      <w:pPr>
        <w:rPr>
          <w:sz w:val="16"/>
          <w:szCs w:val="16"/>
          <w:lang w:val="en-US"/>
        </w:rPr>
      </w:pPr>
      <w:r>
        <w:rPr>
          <w:i/>
          <w:sz w:val="16"/>
          <w:szCs w:val="16"/>
          <w:lang w:val="en-US"/>
        </w:rPr>
        <w:t>Keywords</w:t>
      </w:r>
      <w:r>
        <w:rPr>
          <w:sz w:val="16"/>
          <w:szCs w:val="16"/>
          <w:lang w:val="en-US"/>
        </w:rPr>
        <w:t xml:space="preserve">: </w:t>
      </w:r>
      <w:r w:rsidR="00E833C8" w:rsidRPr="00E833C8">
        <w:rPr>
          <w:sz w:val="16"/>
          <w:szCs w:val="16"/>
          <w:lang w:val="en-US"/>
        </w:rPr>
        <w:t xml:space="preserve">AI Security; Machine Learning; </w:t>
      </w:r>
      <w:proofErr w:type="spellStart"/>
      <w:r w:rsidR="00E833C8" w:rsidRPr="00E833C8">
        <w:rPr>
          <w:sz w:val="16"/>
          <w:szCs w:val="16"/>
          <w:lang w:val="en-US"/>
        </w:rPr>
        <w:t>Maldoc</w:t>
      </w:r>
      <w:proofErr w:type="spellEnd"/>
      <w:r w:rsidR="00E833C8" w:rsidRPr="00E833C8">
        <w:rPr>
          <w:sz w:val="16"/>
          <w:szCs w:val="16"/>
          <w:lang w:val="en-US"/>
        </w:rPr>
        <w:t xml:space="preserve"> Detection; Adversarial ML </w:t>
      </w:r>
    </w:p>
    <w:p w14:paraId="13A6482A" w14:textId="77777777" w:rsidR="005D10E6" w:rsidRDefault="005D10E6">
      <w:pPr>
        <w:rPr>
          <w:sz w:val="16"/>
          <w:szCs w:val="16"/>
          <w:lang w:val="en-US"/>
        </w:rPr>
      </w:pPr>
    </w:p>
    <w:p w14:paraId="6D2B303F" w14:textId="77777777" w:rsidR="005D10E6" w:rsidRDefault="005D10E6">
      <w:pPr>
        <w:widowControl/>
        <w:autoSpaceDE w:val="0"/>
        <w:autoSpaceDN w:val="0"/>
        <w:adjustRightInd w:val="0"/>
        <w:rPr>
          <w:lang w:val="en-US" w:eastAsia="zh-CN"/>
        </w:rPr>
      </w:pPr>
      <w:r>
        <w:rPr>
          <w:rFonts w:hint="eastAsia"/>
          <w:lang w:val="en-US"/>
        </w:rPr>
        <w:t>©</w:t>
      </w:r>
      <w:r>
        <w:rPr>
          <w:lang w:val="en-US"/>
        </w:rPr>
        <w:t xml:space="preserve"> 201</w:t>
      </w:r>
      <w:r w:rsidR="00E833C8" w:rsidRPr="00E833C8">
        <w:rPr>
          <w:rFonts w:hint="eastAsia"/>
          <w:lang w:val="en-US"/>
        </w:rPr>
        <w:t>8</w:t>
      </w:r>
      <w:r>
        <w:rPr>
          <w:lang w:val="en-US"/>
        </w:rPr>
        <w:t xml:space="preserve"> Totem Publisher, Inc. All rights reserved.</w:t>
      </w:r>
    </w:p>
    <w:p w14:paraId="2CE6DB8C" w14:textId="77777777" w:rsidR="005D10E6" w:rsidRDefault="005D10E6">
      <w:pPr>
        <w:pStyle w:val="Els-keywords"/>
        <w:spacing w:after="0" w:line="240" w:lineRule="auto"/>
        <w:rPr>
          <w:sz w:val="4"/>
          <w:szCs w:val="4"/>
        </w:rPr>
      </w:pPr>
    </w:p>
    <w:p w14:paraId="4B638123" w14:textId="2CC73DEA" w:rsidR="00E833C8" w:rsidRPr="004904D2" w:rsidRDefault="00E833C8" w:rsidP="004904D2">
      <w:pPr>
        <w:pStyle w:val="Els-1storder-head"/>
        <w:rPr>
          <w:color w:val="000000"/>
        </w:rPr>
      </w:pPr>
      <w:r w:rsidRPr="00E833C8">
        <w:t>Introduction</w:t>
      </w:r>
    </w:p>
    <w:p w14:paraId="435DFBC6" w14:textId="77777777" w:rsidR="00E833C8" w:rsidRPr="00E833C8" w:rsidRDefault="00E833C8" w:rsidP="00556A21">
      <w:pPr>
        <w:pStyle w:val="Els-body-text"/>
      </w:pPr>
      <w:r w:rsidRPr="00E833C8">
        <w:t xml:space="preserve">Cyber attackers are turning to document-based malware as suggested by many anti-virus (AV) vendors. Users are increasingly being warned more generally of the danger of executable files by browsers, email agents, or AV products, but documents such as </w:t>
      </w:r>
      <w:bookmarkStart w:id="7" w:name="OLE_LINK7"/>
      <w:r w:rsidRPr="00E833C8">
        <w:t>PDFs are treated with much less caution and scrutiny</w:t>
      </w:r>
      <w:bookmarkEnd w:id="7"/>
      <w:r w:rsidRPr="00E833C8">
        <w:t xml:space="preserve"> </w:t>
      </w:r>
      <w:bookmarkStart w:id="8" w:name="OLE_LINK8"/>
      <w:bookmarkStart w:id="9" w:name="OLE_LINK9"/>
      <w:r w:rsidRPr="00E833C8">
        <w:t>because of the impression that they are static files and can do little harm.</w:t>
      </w:r>
      <w:bookmarkEnd w:id="8"/>
      <w:bookmarkEnd w:id="9"/>
    </w:p>
    <w:p w14:paraId="0790AF87" w14:textId="77777777" w:rsidR="00E833C8" w:rsidRPr="00E833C8" w:rsidRDefault="00E833C8" w:rsidP="00556A21">
      <w:pPr>
        <w:pStyle w:val="Els-body-text"/>
      </w:pPr>
      <w:r w:rsidRPr="00E833C8">
        <w:t xml:space="preserve">However, over time, PDF specifications have changed. The added scripting capability makes it possible for documents to work in almost the same way as executable files, including their ability to connect to the Internet, run processes, and interact with other programs. The growth of content complexity gives attackers more weapons with which to launch powerful attacks and more flexibility to hide malicious and evade detection. </w:t>
      </w:r>
    </w:p>
    <w:p w14:paraId="54AA844A" w14:textId="77777777" w:rsidR="00E833C8" w:rsidRPr="00E833C8" w:rsidRDefault="00E833C8" w:rsidP="00556A21">
      <w:pPr>
        <w:pStyle w:val="Els-body-text"/>
      </w:pPr>
      <w:r w:rsidRPr="00E833C8">
        <w:t xml:space="preserve">A </w:t>
      </w:r>
      <w:proofErr w:type="spellStart"/>
      <w:r w:rsidRPr="00E833C8">
        <w:t>maldoc</w:t>
      </w:r>
      <w:proofErr w:type="spellEnd"/>
      <w:r w:rsidRPr="00E833C8">
        <w:t xml:space="preserve">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found, with 137 published CVEs in 2015 and 227 in 2016 for Adobe </w:t>
      </w:r>
      <w:r w:rsidRPr="00E833C8">
        <w:lastRenderedPageBreak/>
        <w:t>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2CA1F834" w14:textId="77777777" w:rsidR="00E833C8" w:rsidRPr="00E833C8" w:rsidRDefault="00E833C8" w:rsidP="00556A21">
      <w:pPr>
        <w:pStyle w:val="Els-body-text"/>
      </w:pPr>
      <w:r w:rsidRPr="00E833C8">
        <w:t xml:space="preserve">The continued exploitation of AAR along with the ubiquity of the PDF format makes </w:t>
      </w:r>
      <w:proofErr w:type="spellStart"/>
      <w:r w:rsidRPr="00E833C8">
        <w:t>maldoc</w:t>
      </w:r>
      <w:proofErr w:type="spellEnd"/>
      <w:r w:rsidRPr="00E833C8">
        <w:t xml:space="preserve"> detection a pressing problem, and many solutions have been proposed in recent years to detect documents bearing malicious payloads. These techniques can be classified into two broad categories: static and dynamic analysis. </w:t>
      </w:r>
    </w:p>
    <w:p w14:paraId="5CBBBD41" w14:textId="77777777" w:rsidR="00E833C8" w:rsidRPr="00E833C8" w:rsidRDefault="00E833C8" w:rsidP="00556A21">
      <w:pPr>
        <w:pStyle w:val="Els-body-text"/>
      </w:pPr>
      <w:r w:rsidRPr="00E833C8">
        <w:t xml:space="preserve">Static analysis, or signature-based detection, parses the document and searches for indications of malicious content, such as shellcode or similarity to known malware samples. Dynamic analysis, or execution-based detection, runs the partial or entire document and traces malicious behaviors, such as vulnerable application programming interface (API) calls or return-oriented programming (ROP). </w:t>
      </w:r>
    </w:p>
    <w:p w14:paraId="295842B4" w14:textId="77777777" w:rsidR="00E833C8" w:rsidRPr="00E833C8" w:rsidRDefault="00E833C8" w:rsidP="00556A21">
      <w:pPr>
        <w:pStyle w:val="Els-body-text"/>
      </w:pPr>
      <w:r w:rsidRPr="00E833C8">
        <w:t xml:space="preserve">In the first half of this paper, we utilize machine learning techniques on document-specific attributes to identify embedded malware. Our approach addresses some of the shortcomings of existing techniques by use of a broadly applicable mechanism to classify and characterize documents.  </w:t>
      </w:r>
    </w:p>
    <w:p w14:paraId="3A03AFEF" w14:textId="77777777" w:rsidR="00E833C8" w:rsidRPr="00E833C8" w:rsidRDefault="00E833C8" w:rsidP="00556A21">
      <w:pPr>
        <w:pStyle w:val="Els-body-text"/>
      </w:pPr>
      <w:r w:rsidRPr="00E833C8">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underlying premise and intuition of our study are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3A8134AC" w14:textId="77777777" w:rsidR="00E833C8" w:rsidRPr="00E833C8" w:rsidRDefault="00E833C8" w:rsidP="00556A21">
      <w:pPr>
        <w:pStyle w:val="Els-body-text"/>
      </w:pPr>
      <w:r w:rsidRPr="00E833C8">
        <w:t xml:space="preserve">Clearly, deployment of learning methods in any security-critical context requires that they can withstand potential attacks. The security of ML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w:t>
      </w:r>
    </w:p>
    <w:p w14:paraId="09CE83F4" w14:textId="77777777" w:rsidR="00E833C8" w:rsidRPr="00E833C8" w:rsidRDefault="00E833C8" w:rsidP="00556A21">
      <w:pPr>
        <w:pStyle w:val="Els-body-text"/>
      </w:pPr>
      <w:r w:rsidRPr="00E833C8">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52A8D678" w14:textId="77777777" w:rsidR="00E833C8" w:rsidRPr="00E833C8" w:rsidRDefault="00E833C8" w:rsidP="00556A21">
      <w:pPr>
        <w:pStyle w:val="Els-body-text"/>
      </w:pPr>
      <w:r w:rsidRPr="00E833C8">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can influence a subset of features, we develop algorithms for constructing attack instances. In the experiments, we evaluate the effectiveness of our strategies against our model. </w:t>
      </w:r>
    </w:p>
    <w:p w14:paraId="3238A797" w14:textId="77777777" w:rsidR="00E833C8" w:rsidRPr="00E833C8" w:rsidRDefault="00E833C8" w:rsidP="00556A21">
      <w:pPr>
        <w:pStyle w:val="Els-body-text"/>
      </w:pPr>
      <w:r w:rsidRPr="00E833C8">
        <w:lastRenderedPageBreak/>
        <w:t>In summary, this paper makes the following contributions:</w:t>
      </w:r>
    </w:p>
    <w:p w14:paraId="42821835" w14:textId="77777777" w:rsidR="00E833C8" w:rsidRPr="00E833C8" w:rsidRDefault="00E833C8" w:rsidP="00556A21">
      <w:pPr>
        <w:pStyle w:val="Els-body-text"/>
        <w:numPr>
          <w:ilvl w:val="0"/>
          <w:numId w:val="7"/>
        </w:numPr>
      </w:pPr>
      <w:r w:rsidRPr="00E833C8">
        <w:t xml:space="preserve">A new document dataset with 173,036 malicious files and 28,332 benign files. </w:t>
      </w:r>
    </w:p>
    <w:p w14:paraId="13E7869E" w14:textId="77777777" w:rsidR="00E833C8" w:rsidRPr="00E833C8" w:rsidRDefault="00E833C8" w:rsidP="00556A21">
      <w:pPr>
        <w:pStyle w:val="Els-body-text"/>
        <w:numPr>
          <w:ilvl w:val="0"/>
          <w:numId w:val="7"/>
        </w:numPr>
      </w:pPr>
      <w:r w:rsidRPr="00E833C8">
        <w:t>Identification of 133 useful and comprehensive static features for detection.</w:t>
      </w:r>
    </w:p>
    <w:p w14:paraId="34241B50" w14:textId="77777777" w:rsidR="00E833C8" w:rsidRPr="00E833C8" w:rsidRDefault="00E833C8" w:rsidP="00556A21">
      <w:pPr>
        <w:pStyle w:val="Els-body-text"/>
        <w:numPr>
          <w:ilvl w:val="0"/>
          <w:numId w:val="7"/>
        </w:numPr>
      </w:pPr>
      <w:r w:rsidRPr="00E833C8">
        <w:t>A high accuracy rate of 99.82%, with a false positive rate of less than 0.01% for the learned model.</w:t>
      </w:r>
    </w:p>
    <w:p w14:paraId="6838A394" w14:textId="77777777" w:rsidR="00E833C8" w:rsidRPr="00E833C8" w:rsidRDefault="00E833C8" w:rsidP="00556A21">
      <w:pPr>
        <w:pStyle w:val="Els-body-text"/>
        <w:numPr>
          <w:ilvl w:val="0"/>
          <w:numId w:val="7"/>
        </w:numPr>
      </w:pPr>
      <w:r w:rsidRPr="00E833C8">
        <w:t>Prediction time for single file maintains at a millisecond level.</w:t>
      </w:r>
    </w:p>
    <w:p w14:paraId="6C9C87A2" w14:textId="75776D9A" w:rsidR="005D10E6" w:rsidRDefault="00E833C8" w:rsidP="000E5154">
      <w:pPr>
        <w:pStyle w:val="Els-body-text"/>
      </w:pPr>
      <w:r w:rsidRPr="00E833C8">
        <w:t xml:space="preserve">Development of an adversarial examples detection framework including adversarial example generation, model hardening, evasion detection and 5 effective </w:t>
      </w:r>
      <w:proofErr w:type="spellStart"/>
      <w:r w:rsidRPr="00E833C8">
        <w:t>defence</w:t>
      </w:r>
      <w:proofErr w:type="spellEnd"/>
      <w:r w:rsidRPr="00E833C8">
        <w:t xml:space="preserve"> techniques.</w:t>
      </w:r>
    </w:p>
    <w:p w14:paraId="2E3E0927" w14:textId="77777777" w:rsidR="00CE169E" w:rsidRDefault="00CE169E" w:rsidP="000E5154">
      <w:pPr>
        <w:pStyle w:val="Els-body-text"/>
      </w:pPr>
    </w:p>
    <w:p w14:paraId="0C399CED" w14:textId="63BD6FD0" w:rsidR="009B21EE" w:rsidRPr="000E5154" w:rsidRDefault="00E833C8" w:rsidP="000E5154">
      <w:pPr>
        <w:pStyle w:val="Els-1storder-head"/>
        <w:rPr>
          <w:bCs/>
        </w:rPr>
      </w:pPr>
      <w:r w:rsidRPr="00E833C8">
        <w:rPr>
          <w:lang w:val="en-GB"/>
        </w:rPr>
        <w:t>Related</w:t>
      </w:r>
      <w:r w:rsidRPr="00E833C8">
        <w:rPr>
          <w:bCs/>
        </w:rPr>
        <w:t xml:space="preserve"> Work</w:t>
      </w:r>
    </w:p>
    <w:p w14:paraId="2BED10E8" w14:textId="665F7987" w:rsidR="00E833C8" w:rsidRPr="00E833C8" w:rsidRDefault="00E833C8" w:rsidP="000E5154">
      <w:pPr>
        <w:pStyle w:val="Els-body-text"/>
      </w:pPr>
      <w:r w:rsidRPr="00E833C8">
        <w:rPr>
          <w:lang w:val="en-GB"/>
        </w:rPr>
        <w:t>Existing</w:t>
      </w:r>
      <w:r w:rsidRPr="00E833C8">
        <w:t xml:space="preserve"> malicious document detection methods can be classified broadly into two categories: dynamic and static analysis. In dynamic analysis, malicious documents are executed and examined in a specially created environment in order to capture the samples, malicious behavior; in static analysis, the detection is carried out without code execution but with static scanning and examination for the header, N-gram of files, and others. In general, the advantages of static analysis are ease of deployment and good speed (but relatively low accuracy). Compared to static analysis, dynamic analysis, although suffering from low speed and intense resource consumption, exhibits the highest accuracy. Nowadays, both techniques have already had a large number of successful stories. More advanced solutions along this line usually involve the hybrids of dynamic and static detection methods (see </w:t>
      </w:r>
      <w:proofErr w:type="spellStart"/>
      <w:r w:rsidRPr="00E833C8">
        <w:t>Maiorca</w:t>
      </w:r>
      <w:proofErr w:type="spellEnd"/>
      <w:r w:rsidRPr="00E833C8">
        <w:t xml:space="preserve"> </w:t>
      </w:r>
      <w:r w:rsidRPr="00E833C8">
        <w:rPr>
          <w:i/>
        </w:rPr>
        <w:t>et al</w:t>
      </w:r>
      <w:r w:rsidRPr="00E833C8">
        <w:t xml:space="preserve">. [9] for details). A summary of existing methods is presented in Table1. </w:t>
      </w:r>
    </w:p>
    <w:p w14:paraId="40AE71F1" w14:textId="2B2A1619" w:rsidR="00E833C8" w:rsidRPr="00E833C8" w:rsidRDefault="00556A21" w:rsidP="00556A21">
      <w:pPr>
        <w:pStyle w:val="aa"/>
      </w:pPr>
      <w:r>
        <w:t xml:space="preserve">Table </w:t>
      </w:r>
      <w:r>
        <w:fldChar w:fldCharType="begin"/>
      </w:r>
      <w:r>
        <w:instrText xml:space="preserve"> SEQ Table \* ARABIC </w:instrText>
      </w:r>
      <w:r>
        <w:fldChar w:fldCharType="separate"/>
      </w:r>
      <w:r w:rsidR="00DD400A">
        <w:rPr>
          <w:noProof/>
        </w:rPr>
        <w:t>1</w:t>
      </w:r>
      <w:r>
        <w:fldChar w:fldCharType="end"/>
      </w:r>
      <w:r>
        <w:t xml:space="preserve">. </w:t>
      </w:r>
      <w:r w:rsidR="00E833C8" w:rsidRPr="00E833C8">
        <w:t>Taxonomy of malicious PDF document techniques partially based on platform diversity [8] with the addition of works after 2016 as well as summaries parsers, ML, and pattern dependencies.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65"/>
        <w:gridCol w:w="926"/>
        <w:gridCol w:w="2716"/>
        <w:gridCol w:w="1261"/>
        <w:gridCol w:w="361"/>
        <w:gridCol w:w="1052"/>
        <w:gridCol w:w="319"/>
        <w:gridCol w:w="1120"/>
      </w:tblGrid>
      <w:tr w:rsidR="000E5154" w:rsidRPr="00E833C8" w14:paraId="330B3E36" w14:textId="77777777" w:rsidTr="000E5154">
        <w:trPr>
          <w:trHeight w:val="468"/>
          <w:tblCellSpacing w:w="0" w:type="dxa"/>
          <w:jc w:val="center"/>
        </w:trPr>
        <w:tc>
          <w:tcPr>
            <w:tcW w:w="765" w:type="dxa"/>
            <w:tcBorders>
              <w:top w:val="outset" w:sz="6" w:space="0" w:color="auto"/>
              <w:bottom w:val="outset" w:sz="6" w:space="0" w:color="auto"/>
              <w:right w:val="outset" w:sz="6" w:space="0" w:color="auto"/>
            </w:tcBorders>
            <w:vAlign w:val="center"/>
          </w:tcPr>
          <w:p w14:paraId="7F560656" w14:textId="77777777" w:rsidR="00E833C8" w:rsidRPr="00E833C8" w:rsidRDefault="00E833C8" w:rsidP="00556A21">
            <w:pPr>
              <w:pStyle w:val="Els-table-text"/>
            </w:pPr>
            <w:r w:rsidRPr="00E833C8">
              <w:t>Category</w:t>
            </w:r>
          </w:p>
        </w:tc>
        <w:tc>
          <w:tcPr>
            <w:tcW w:w="926" w:type="dxa"/>
            <w:tcBorders>
              <w:top w:val="outset" w:sz="6" w:space="0" w:color="auto"/>
              <w:left w:val="outset" w:sz="6" w:space="0" w:color="auto"/>
              <w:bottom w:val="outset" w:sz="6" w:space="0" w:color="auto"/>
              <w:right w:val="outset" w:sz="6" w:space="0" w:color="auto"/>
            </w:tcBorders>
            <w:vAlign w:val="center"/>
          </w:tcPr>
          <w:p w14:paraId="223DFEA4" w14:textId="77777777" w:rsidR="00E833C8" w:rsidRPr="00E833C8" w:rsidRDefault="00E833C8" w:rsidP="00556A21">
            <w:pPr>
              <w:pStyle w:val="Els-table-text"/>
            </w:pPr>
            <w:r w:rsidRPr="00E833C8">
              <w:t>Focus</w:t>
            </w:r>
          </w:p>
        </w:tc>
        <w:tc>
          <w:tcPr>
            <w:tcW w:w="2716" w:type="dxa"/>
            <w:tcBorders>
              <w:top w:val="outset" w:sz="6" w:space="0" w:color="auto"/>
              <w:left w:val="outset" w:sz="6" w:space="0" w:color="auto"/>
              <w:bottom w:val="outset" w:sz="6" w:space="0" w:color="auto"/>
              <w:right w:val="outset" w:sz="6" w:space="0" w:color="auto"/>
            </w:tcBorders>
            <w:vAlign w:val="center"/>
          </w:tcPr>
          <w:p w14:paraId="3F5E948C" w14:textId="77777777" w:rsidR="00E833C8" w:rsidRPr="00E833C8" w:rsidRDefault="00E833C8" w:rsidP="00556A21">
            <w:pPr>
              <w:pStyle w:val="Els-table-text"/>
            </w:pPr>
            <w:r w:rsidRPr="00E833C8">
              <w:t>Detection</w:t>
            </w:r>
          </w:p>
        </w:tc>
        <w:tc>
          <w:tcPr>
            <w:tcW w:w="1261" w:type="dxa"/>
            <w:tcBorders>
              <w:top w:val="outset" w:sz="6" w:space="0" w:color="auto"/>
              <w:left w:val="outset" w:sz="6" w:space="0" w:color="auto"/>
              <w:bottom w:val="outset" w:sz="6" w:space="0" w:color="auto"/>
              <w:right w:val="outset" w:sz="6" w:space="0" w:color="auto"/>
            </w:tcBorders>
            <w:vAlign w:val="center"/>
          </w:tcPr>
          <w:p w14:paraId="2A7596D4" w14:textId="77777777" w:rsidR="00E833C8" w:rsidRPr="00E833C8" w:rsidRDefault="00E833C8" w:rsidP="00556A21">
            <w:pPr>
              <w:pStyle w:val="Els-table-text"/>
            </w:pPr>
            <w:r w:rsidRPr="00E833C8">
              <w:t>Work</w:t>
            </w:r>
          </w:p>
        </w:tc>
        <w:tc>
          <w:tcPr>
            <w:tcW w:w="361" w:type="dxa"/>
            <w:tcBorders>
              <w:top w:val="outset" w:sz="6" w:space="0" w:color="auto"/>
              <w:left w:val="outset" w:sz="6" w:space="0" w:color="auto"/>
              <w:bottom w:val="outset" w:sz="6" w:space="0" w:color="auto"/>
              <w:right w:val="outset" w:sz="6" w:space="0" w:color="auto"/>
            </w:tcBorders>
            <w:vAlign w:val="center"/>
          </w:tcPr>
          <w:p w14:paraId="7C27FFEE" w14:textId="77777777" w:rsidR="00E833C8" w:rsidRPr="00E833C8" w:rsidRDefault="00E833C8" w:rsidP="00556A21">
            <w:pPr>
              <w:pStyle w:val="Els-table-text"/>
            </w:pPr>
            <w:r w:rsidRPr="00E833C8">
              <w:t>Year</w:t>
            </w:r>
          </w:p>
        </w:tc>
        <w:tc>
          <w:tcPr>
            <w:tcW w:w="1052" w:type="dxa"/>
            <w:tcBorders>
              <w:top w:val="outset" w:sz="6" w:space="0" w:color="auto"/>
              <w:left w:val="outset" w:sz="6" w:space="0" w:color="auto"/>
              <w:bottom w:val="outset" w:sz="6" w:space="0" w:color="auto"/>
              <w:right w:val="outset" w:sz="6" w:space="0" w:color="auto"/>
            </w:tcBorders>
            <w:vAlign w:val="center"/>
          </w:tcPr>
          <w:p w14:paraId="25924127" w14:textId="77777777" w:rsidR="00E833C8" w:rsidRPr="00E833C8" w:rsidRDefault="00E833C8" w:rsidP="00556A21">
            <w:pPr>
              <w:pStyle w:val="Els-table-text"/>
            </w:pPr>
            <w:r>
              <w:t xml:space="preserve">External </w:t>
            </w:r>
            <w:r w:rsidRPr="00E833C8">
              <w:t>Parser?</w:t>
            </w:r>
          </w:p>
        </w:tc>
        <w:tc>
          <w:tcPr>
            <w:tcW w:w="319" w:type="dxa"/>
            <w:tcBorders>
              <w:top w:val="outset" w:sz="6" w:space="0" w:color="auto"/>
              <w:left w:val="outset" w:sz="6" w:space="0" w:color="auto"/>
              <w:bottom w:val="outset" w:sz="6" w:space="0" w:color="auto"/>
              <w:right w:val="outset" w:sz="6" w:space="0" w:color="auto"/>
            </w:tcBorders>
            <w:vAlign w:val="center"/>
          </w:tcPr>
          <w:p w14:paraId="76DA3A06" w14:textId="77777777" w:rsidR="00E833C8" w:rsidRPr="00E833C8" w:rsidRDefault="00E833C8" w:rsidP="00556A21">
            <w:pPr>
              <w:pStyle w:val="Els-table-text"/>
            </w:pPr>
            <w:r w:rsidRPr="00E833C8">
              <w:t>ML?</w:t>
            </w:r>
          </w:p>
        </w:tc>
        <w:tc>
          <w:tcPr>
            <w:tcW w:w="1120" w:type="dxa"/>
            <w:tcBorders>
              <w:top w:val="outset" w:sz="6" w:space="0" w:color="auto"/>
              <w:left w:val="outset" w:sz="6" w:space="0" w:color="auto"/>
              <w:bottom w:val="outset" w:sz="6" w:space="0" w:color="auto"/>
            </w:tcBorders>
            <w:vAlign w:val="center"/>
          </w:tcPr>
          <w:p w14:paraId="2CF0F59C" w14:textId="77777777" w:rsidR="00E833C8" w:rsidRPr="00E833C8" w:rsidRDefault="00E833C8" w:rsidP="00556A21">
            <w:pPr>
              <w:pStyle w:val="Els-table-text"/>
            </w:pPr>
            <w:r w:rsidRPr="00E833C8">
              <w:t>Discrepancy?</w:t>
            </w:r>
          </w:p>
        </w:tc>
      </w:tr>
      <w:tr w:rsidR="000E5154" w:rsidRPr="00E833C8" w14:paraId="2CB9ECC2" w14:textId="77777777" w:rsidTr="000E5154">
        <w:trPr>
          <w:trHeight w:val="305"/>
          <w:tblCellSpacing w:w="0" w:type="dxa"/>
          <w:jc w:val="center"/>
        </w:trPr>
        <w:tc>
          <w:tcPr>
            <w:tcW w:w="765" w:type="dxa"/>
            <w:vMerge w:val="restart"/>
            <w:tcBorders>
              <w:top w:val="outset" w:sz="6" w:space="0" w:color="auto"/>
              <w:bottom w:val="outset" w:sz="6" w:space="0" w:color="auto"/>
              <w:right w:val="outset" w:sz="6" w:space="0" w:color="auto"/>
            </w:tcBorders>
            <w:vAlign w:val="center"/>
          </w:tcPr>
          <w:p w14:paraId="515E5D9B" w14:textId="77777777" w:rsidR="00E833C8" w:rsidRPr="00E833C8" w:rsidRDefault="00E833C8" w:rsidP="00556A21">
            <w:pPr>
              <w:pStyle w:val="Els-table-text"/>
            </w:pPr>
            <w:r w:rsidRPr="00E833C8">
              <w:t>Static</w:t>
            </w:r>
          </w:p>
        </w:tc>
        <w:tc>
          <w:tcPr>
            <w:tcW w:w="926" w:type="dxa"/>
            <w:tcBorders>
              <w:top w:val="outset" w:sz="6" w:space="0" w:color="auto"/>
              <w:left w:val="outset" w:sz="6" w:space="0" w:color="auto"/>
              <w:bottom w:val="outset" w:sz="6" w:space="0" w:color="auto"/>
              <w:right w:val="outset" w:sz="6" w:space="0" w:color="auto"/>
            </w:tcBorders>
            <w:vAlign w:val="center"/>
          </w:tcPr>
          <w:p w14:paraId="2C39E1CB"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43980475" w14:textId="77777777" w:rsidR="00E833C8" w:rsidRPr="00E833C8" w:rsidRDefault="00E833C8" w:rsidP="00556A21">
            <w:pPr>
              <w:pStyle w:val="Els-table-text"/>
            </w:pPr>
            <w:r w:rsidRPr="00E833C8">
              <w:t>Lexical Analysis [5]</w:t>
            </w:r>
          </w:p>
        </w:tc>
        <w:tc>
          <w:tcPr>
            <w:tcW w:w="1261" w:type="dxa"/>
            <w:tcBorders>
              <w:top w:val="outset" w:sz="6" w:space="0" w:color="auto"/>
              <w:left w:val="outset" w:sz="6" w:space="0" w:color="auto"/>
              <w:bottom w:val="outset" w:sz="6" w:space="0" w:color="auto"/>
              <w:right w:val="outset" w:sz="6" w:space="0" w:color="auto"/>
            </w:tcBorders>
            <w:vAlign w:val="center"/>
          </w:tcPr>
          <w:p w14:paraId="39EFE2EE" w14:textId="77777777" w:rsidR="00E833C8" w:rsidRPr="00E833C8" w:rsidRDefault="00E833C8" w:rsidP="00556A21">
            <w:pPr>
              <w:pStyle w:val="Els-table-text"/>
            </w:pPr>
            <w:proofErr w:type="spellStart"/>
            <w:r w:rsidRPr="00E833C8">
              <w:t>PJScan</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42E1A9EA" w14:textId="77777777" w:rsidR="00E833C8" w:rsidRPr="00E833C8" w:rsidRDefault="00E833C8" w:rsidP="00556A21">
            <w:pPr>
              <w:pStyle w:val="Els-table-text"/>
            </w:pPr>
            <w:r w:rsidRPr="00E833C8">
              <w:t>2011</w:t>
            </w:r>
          </w:p>
        </w:tc>
        <w:tc>
          <w:tcPr>
            <w:tcW w:w="1052" w:type="dxa"/>
            <w:tcBorders>
              <w:top w:val="outset" w:sz="6" w:space="0" w:color="auto"/>
              <w:left w:val="outset" w:sz="6" w:space="0" w:color="auto"/>
              <w:bottom w:val="outset" w:sz="6" w:space="0" w:color="auto"/>
              <w:right w:val="outset" w:sz="6" w:space="0" w:color="auto"/>
            </w:tcBorders>
            <w:vAlign w:val="center"/>
          </w:tcPr>
          <w:p w14:paraId="66404D99"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4BEDCD62"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7CED0A88" w14:textId="77777777" w:rsidR="00E833C8" w:rsidRPr="00E833C8" w:rsidRDefault="00E833C8" w:rsidP="00556A21">
            <w:pPr>
              <w:pStyle w:val="Els-table-text"/>
            </w:pPr>
            <w:r w:rsidRPr="00E833C8">
              <w:t>Y</w:t>
            </w:r>
          </w:p>
        </w:tc>
      </w:tr>
      <w:tr w:rsidR="000E5154" w:rsidRPr="00E833C8" w14:paraId="011BB6F6"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73BC90EF"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24112573"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40D673BC" w14:textId="77777777" w:rsidR="00E833C8" w:rsidRPr="00E833C8" w:rsidRDefault="00E833C8" w:rsidP="00556A21">
            <w:pPr>
              <w:pStyle w:val="Els-table-text"/>
            </w:pPr>
            <w:r w:rsidRPr="00E833C8">
              <w:t>Token Clustering [12]</w:t>
            </w:r>
          </w:p>
        </w:tc>
        <w:tc>
          <w:tcPr>
            <w:tcW w:w="1261" w:type="dxa"/>
            <w:tcBorders>
              <w:top w:val="outset" w:sz="6" w:space="0" w:color="auto"/>
              <w:left w:val="outset" w:sz="6" w:space="0" w:color="auto"/>
              <w:bottom w:val="outset" w:sz="6" w:space="0" w:color="auto"/>
              <w:right w:val="outset" w:sz="6" w:space="0" w:color="auto"/>
            </w:tcBorders>
            <w:vAlign w:val="center"/>
          </w:tcPr>
          <w:p w14:paraId="7E22CDA8" w14:textId="77777777" w:rsidR="00E833C8" w:rsidRPr="00E833C8" w:rsidRDefault="00E833C8" w:rsidP="00556A21">
            <w:pPr>
              <w:pStyle w:val="Els-table-text"/>
            </w:pPr>
            <w:proofErr w:type="spellStart"/>
            <w:r w:rsidRPr="00E833C8">
              <w:t>Vatamanu</w:t>
            </w:r>
            <w:proofErr w:type="spellEnd"/>
            <w:r w:rsidRPr="00E833C8">
              <w:t xml:space="preserve"> </w:t>
            </w:r>
            <w:r w:rsidRPr="00E833C8">
              <w:rPr>
                <w:i/>
              </w:rPr>
              <w:t>et al</w:t>
            </w:r>
            <w:r w:rsidRPr="00E833C8">
              <w:t>.</w:t>
            </w:r>
          </w:p>
        </w:tc>
        <w:tc>
          <w:tcPr>
            <w:tcW w:w="361" w:type="dxa"/>
            <w:tcBorders>
              <w:top w:val="outset" w:sz="6" w:space="0" w:color="auto"/>
              <w:left w:val="outset" w:sz="6" w:space="0" w:color="auto"/>
              <w:bottom w:val="outset" w:sz="6" w:space="0" w:color="auto"/>
              <w:right w:val="outset" w:sz="6" w:space="0" w:color="auto"/>
            </w:tcBorders>
            <w:vAlign w:val="center"/>
          </w:tcPr>
          <w:p w14:paraId="1838A87C" w14:textId="77777777" w:rsidR="00E833C8" w:rsidRPr="00E833C8" w:rsidRDefault="00E833C8" w:rsidP="00556A21">
            <w:pPr>
              <w:pStyle w:val="Els-table-text"/>
            </w:pPr>
            <w:r w:rsidRPr="00E833C8">
              <w:t>2012</w:t>
            </w:r>
          </w:p>
        </w:tc>
        <w:tc>
          <w:tcPr>
            <w:tcW w:w="1052" w:type="dxa"/>
            <w:tcBorders>
              <w:top w:val="outset" w:sz="6" w:space="0" w:color="auto"/>
              <w:left w:val="outset" w:sz="6" w:space="0" w:color="auto"/>
              <w:bottom w:val="outset" w:sz="6" w:space="0" w:color="auto"/>
              <w:right w:val="outset" w:sz="6" w:space="0" w:color="auto"/>
            </w:tcBorders>
            <w:vAlign w:val="center"/>
          </w:tcPr>
          <w:p w14:paraId="50A459AA"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4C10A693"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35D32ABF" w14:textId="77777777" w:rsidR="00E833C8" w:rsidRPr="00E833C8" w:rsidRDefault="00E833C8" w:rsidP="00556A21">
            <w:pPr>
              <w:pStyle w:val="Els-table-text"/>
            </w:pPr>
            <w:r w:rsidRPr="00E833C8">
              <w:t>Y</w:t>
            </w:r>
          </w:p>
        </w:tc>
      </w:tr>
      <w:tr w:rsidR="000E5154" w:rsidRPr="00E833C8" w14:paraId="4E6B450A"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1F46991E"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726CCBA5"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52CD63AD" w14:textId="77777777" w:rsidR="00E833C8" w:rsidRPr="00E833C8" w:rsidRDefault="00E833C8" w:rsidP="00556A21">
            <w:pPr>
              <w:pStyle w:val="Els-table-text"/>
            </w:pPr>
            <w:r w:rsidRPr="00E833C8">
              <w:t>API Reference Classification [7]</w:t>
            </w:r>
          </w:p>
        </w:tc>
        <w:tc>
          <w:tcPr>
            <w:tcW w:w="1261" w:type="dxa"/>
            <w:tcBorders>
              <w:top w:val="outset" w:sz="6" w:space="0" w:color="auto"/>
              <w:left w:val="outset" w:sz="6" w:space="0" w:color="auto"/>
              <w:bottom w:val="outset" w:sz="6" w:space="0" w:color="auto"/>
              <w:right w:val="outset" w:sz="6" w:space="0" w:color="auto"/>
            </w:tcBorders>
            <w:vAlign w:val="center"/>
          </w:tcPr>
          <w:p w14:paraId="2C75C747" w14:textId="77777777" w:rsidR="00E833C8" w:rsidRPr="00E833C8" w:rsidRDefault="00E833C8" w:rsidP="00556A21">
            <w:pPr>
              <w:pStyle w:val="Els-table-text"/>
            </w:pPr>
            <w:r w:rsidRPr="00E833C8">
              <w:t>Lux0r</w:t>
            </w:r>
          </w:p>
        </w:tc>
        <w:tc>
          <w:tcPr>
            <w:tcW w:w="361" w:type="dxa"/>
            <w:tcBorders>
              <w:top w:val="outset" w:sz="6" w:space="0" w:color="auto"/>
              <w:left w:val="outset" w:sz="6" w:space="0" w:color="auto"/>
              <w:bottom w:val="outset" w:sz="6" w:space="0" w:color="auto"/>
              <w:right w:val="outset" w:sz="6" w:space="0" w:color="auto"/>
            </w:tcBorders>
            <w:vAlign w:val="center"/>
          </w:tcPr>
          <w:p w14:paraId="3D6ACA0E" w14:textId="77777777" w:rsidR="00E833C8" w:rsidRPr="00E833C8" w:rsidRDefault="00E833C8" w:rsidP="00556A21">
            <w:pPr>
              <w:pStyle w:val="Els-table-text"/>
            </w:pPr>
            <w:r w:rsidRPr="00E833C8">
              <w:t>2014</w:t>
            </w:r>
          </w:p>
        </w:tc>
        <w:tc>
          <w:tcPr>
            <w:tcW w:w="1052" w:type="dxa"/>
            <w:tcBorders>
              <w:top w:val="outset" w:sz="6" w:space="0" w:color="auto"/>
              <w:left w:val="outset" w:sz="6" w:space="0" w:color="auto"/>
              <w:bottom w:val="outset" w:sz="6" w:space="0" w:color="auto"/>
              <w:right w:val="outset" w:sz="6" w:space="0" w:color="auto"/>
            </w:tcBorders>
            <w:vAlign w:val="center"/>
          </w:tcPr>
          <w:p w14:paraId="44D65E11"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6EE389FD"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2A31AA9E" w14:textId="77777777" w:rsidR="00E833C8" w:rsidRPr="00E833C8" w:rsidRDefault="00E833C8" w:rsidP="00556A21">
            <w:pPr>
              <w:pStyle w:val="Els-table-text"/>
            </w:pPr>
            <w:r w:rsidRPr="00E833C8">
              <w:t>Y</w:t>
            </w:r>
          </w:p>
        </w:tc>
      </w:tr>
      <w:tr w:rsidR="000E5154" w:rsidRPr="00E833C8" w14:paraId="7C4794D6"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04448214"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533EECE4"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3012C670" w14:textId="77777777" w:rsidR="00E833C8" w:rsidRPr="00E833C8" w:rsidRDefault="00E833C8" w:rsidP="00556A21">
            <w:pPr>
              <w:pStyle w:val="Els-table-text"/>
            </w:pPr>
            <w:r w:rsidRPr="00E833C8">
              <w:t>Shellcode and opcode sig [13]</w:t>
            </w:r>
          </w:p>
        </w:tc>
        <w:tc>
          <w:tcPr>
            <w:tcW w:w="1261" w:type="dxa"/>
            <w:tcBorders>
              <w:top w:val="outset" w:sz="6" w:space="0" w:color="auto"/>
              <w:left w:val="outset" w:sz="6" w:space="0" w:color="auto"/>
              <w:bottom w:val="outset" w:sz="6" w:space="0" w:color="auto"/>
              <w:right w:val="outset" w:sz="6" w:space="0" w:color="auto"/>
            </w:tcBorders>
            <w:vAlign w:val="center"/>
          </w:tcPr>
          <w:p w14:paraId="5B5387D5" w14:textId="77777777" w:rsidR="00E833C8" w:rsidRPr="00E833C8" w:rsidRDefault="00E833C8" w:rsidP="00556A21">
            <w:pPr>
              <w:pStyle w:val="Els-table-text"/>
            </w:pPr>
            <w:proofErr w:type="spellStart"/>
            <w:r w:rsidRPr="00E833C8">
              <w:t>MPScan</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2E8EEBB8" w14:textId="77777777" w:rsidR="00E833C8" w:rsidRPr="00E833C8" w:rsidRDefault="00E833C8" w:rsidP="00556A21">
            <w:pPr>
              <w:pStyle w:val="Els-table-text"/>
            </w:pPr>
            <w:r w:rsidRPr="00E833C8">
              <w:t>2013</w:t>
            </w:r>
          </w:p>
        </w:tc>
        <w:tc>
          <w:tcPr>
            <w:tcW w:w="1052" w:type="dxa"/>
            <w:tcBorders>
              <w:top w:val="outset" w:sz="6" w:space="0" w:color="auto"/>
              <w:left w:val="outset" w:sz="6" w:space="0" w:color="auto"/>
              <w:bottom w:val="outset" w:sz="6" w:space="0" w:color="auto"/>
              <w:right w:val="outset" w:sz="6" w:space="0" w:color="auto"/>
            </w:tcBorders>
            <w:vAlign w:val="center"/>
          </w:tcPr>
          <w:p w14:paraId="3BF5B68E" w14:textId="77777777" w:rsidR="00E833C8" w:rsidRPr="00E833C8" w:rsidRDefault="00E833C8" w:rsidP="00556A21">
            <w:pPr>
              <w:pStyle w:val="Els-table-text"/>
            </w:pPr>
            <w:r w:rsidRPr="00E833C8">
              <w:t>N</w:t>
            </w:r>
          </w:p>
        </w:tc>
        <w:tc>
          <w:tcPr>
            <w:tcW w:w="319" w:type="dxa"/>
            <w:tcBorders>
              <w:top w:val="outset" w:sz="6" w:space="0" w:color="auto"/>
              <w:left w:val="outset" w:sz="6" w:space="0" w:color="auto"/>
              <w:bottom w:val="outset" w:sz="6" w:space="0" w:color="auto"/>
              <w:right w:val="outset" w:sz="6" w:space="0" w:color="auto"/>
            </w:tcBorders>
            <w:vAlign w:val="center"/>
          </w:tcPr>
          <w:p w14:paraId="5C692EB7"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4A32071C" w14:textId="77777777" w:rsidR="00E833C8" w:rsidRPr="00E833C8" w:rsidRDefault="00E833C8" w:rsidP="00556A21">
            <w:pPr>
              <w:pStyle w:val="Els-table-text"/>
            </w:pPr>
            <w:r w:rsidRPr="00E833C8">
              <w:t>N</w:t>
            </w:r>
          </w:p>
        </w:tc>
      </w:tr>
      <w:tr w:rsidR="000E5154" w:rsidRPr="00E833C8" w14:paraId="07A9C27A" w14:textId="77777777" w:rsidTr="000E5154">
        <w:trPr>
          <w:trHeight w:val="516"/>
          <w:tblCellSpacing w:w="0" w:type="dxa"/>
          <w:jc w:val="center"/>
        </w:trPr>
        <w:tc>
          <w:tcPr>
            <w:tcW w:w="765" w:type="dxa"/>
            <w:vMerge/>
            <w:tcBorders>
              <w:top w:val="outset" w:sz="6" w:space="0" w:color="auto"/>
              <w:bottom w:val="outset" w:sz="6" w:space="0" w:color="auto"/>
              <w:right w:val="outset" w:sz="6" w:space="0" w:color="auto"/>
            </w:tcBorders>
            <w:vAlign w:val="center"/>
          </w:tcPr>
          <w:p w14:paraId="6125C383"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00CA567B" w14:textId="77777777" w:rsidR="00E833C8" w:rsidRPr="00E833C8" w:rsidRDefault="00E833C8" w:rsidP="00556A21">
            <w:pPr>
              <w:pStyle w:val="Els-table-text"/>
            </w:pPr>
            <w:r w:rsidRPr="00E833C8">
              <w:t>Metadata</w:t>
            </w:r>
          </w:p>
        </w:tc>
        <w:tc>
          <w:tcPr>
            <w:tcW w:w="2716" w:type="dxa"/>
            <w:tcBorders>
              <w:top w:val="outset" w:sz="6" w:space="0" w:color="auto"/>
              <w:left w:val="outset" w:sz="6" w:space="0" w:color="auto"/>
              <w:bottom w:val="outset" w:sz="6" w:space="0" w:color="auto"/>
              <w:right w:val="outset" w:sz="6" w:space="0" w:color="auto"/>
            </w:tcBorders>
            <w:vAlign w:val="center"/>
          </w:tcPr>
          <w:p w14:paraId="6D6450A6" w14:textId="77777777" w:rsidR="00E833C8" w:rsidRPr="00E833C8" w:rsidRDefault="00E833C8" w:rsidP="00556A21">
            <w:pPr>
              <w:pStyle w:val="Els-table-text"/>
            </w:pPr>
            <w:r w:rsidRPr="00E833C8">
              <w:t>Linearized object path [11]</w:t>
            </w:r>
          </w:p>
        </w:tc>
        <w:tc>
          <w:tcPr>
            <w:tcW w:w="1261" w:type="dxa"/>
            <w:tcBorders>
              <w:top w:val="outset" w:sz="6" w:space="0" w:color="auto"/>
              <w:left w:val="outset" w:sz="6" w:space="0" w:color="auto"/>
              <w:bottom w:val="outset" w:sz="6" w:space="0" w:color="auto"/>
              <w:right w:val="outset" w:sz="6" w:space="0" w:color="auto"/>
            </w:tcBorders>
            <w:vAlign w:val="center"/>
          </w:tcPr>
          <w:p w14:paraId="3C76D157" w14:textId="77777777" w:rsidR="00E833C8" w:rsidRPr="00E833C8" w:rsidRDefault="00E833C8" w:rsidP="00556A21">
            <w:pPr>
              <w:pStyle w:val="Els-table-text"/>
            </w:pPr>
            <w:r>
              <w:t xml:space="preserve">PDF </w:t>
            </w:r>
            <w:r w:rsidRPr="00E833C8">
              <w:t>Malware Slayer</w:t>
            </w:r>
          </w:p>
        </w:tc>
        <w:tc>
          <w:tcPr>
            <w:tcW w:w="361" w:type="dxa"/>
            <w:tcBorders>
              <w:top w:val="outset" w:sz="6" w:space="0" w:color="auto"/>
              <w:left w:val="outset" w:sz="6" w:space="0" w:color="auto"/>
              <w:bottom w:val="outset" w:sz="6" w:space="0" w:color="auto"/>
              <w:right w:val="outset" w:sz="6" w:space="0" w:color="auto"/>
            </w:tcBorders>
            <w:vAlign w:val="center"/>
          </w:tcPr>
          <w:p w14:paraId="3549BE50" w14:textId="77777777" w:rsidR="00E833C8" w:rsidRPr="00E833C8" w:rsidRDefault="00E833C8" w:rsidP="00556A21">
            <w:pPr>
              <w:pStyle w:val="Els-table-text"/>
            </w:pPr>
            <w:r w:rsidRPr="00E833C8">
              <w:t>2012</w:t>
            </w:r>
          </w:p>
        </w:tc>
        <w:tc>
          <w:tcPr>
            <w:tcW w:w="1052" w:type="dxa"/>
            <w:tcBorders>
              <w:top w:val="outset" w:sz="6" w:space="0" w:color="auto"/>
              <w:left w:val="outset" w:sz="6" w:space="0" w:color="auto"/>
              <w:bottom w:val="outset" w:sz="6" w:space="0" w:color="auto"/>
              <w:right w:val="outset" w:sz="6" w:space="0" w:color="auto"/>
            </w:tcBorders>
            <w:vAlign w:val="center"/>
          </w:tcPr>
          <w:p w14:paraId="6916D661"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2C2B46D8"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13498CC3" w14:textId="77777777" w:rsidR="00E833C8" w:rsidRPr="00E833C8" w:rsidRDefault="00E833C8" w:rsidP="00556A21">
            <w:pPr>
              <w:pStyle w:val="Els-table-text"/>
            </w:pPr>
            <w:r w:rsidRPr="00E833C8">
              <w:t>Y</w:t>
            </w:r>
          </w:p>
        </w:tc>
      </w:tr>
      <w:tr w:rsidR="000E5154" w:rsidRPr="00E833C8" w14:paraId="2F3DAEE3"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16966730"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23015E00" w14:textId="77777777" w:rsidR="00E833C8" w:rsidRPr="00E833C8" w:rsidRDefault="00E833C8" w:rsidP="00556A21">
            <w:pPr>
              <w:pStyle w:val="Els-table-text"/>
            </w:pPr>
            <w:r w:rsidRPr="00E833C8">
              <w:t>Metadata</w:t>
            </w:r>
          </w:p>
        </w:tc>
        <w:tc>
          <w:tcPr>
            <w:tcW w:w="2716" w:type="dxa"/>
            <w:tcBorders>
              <w:top w:val="outset" w:sz="6" w:space="0" w:color="auto"/>
              <w:left w:val="outset" w:sz="6" w:space="0" w:color="auto"/>
              <w:bottom w:val="outset" w:sz="6" w:space="0" w:color="auto"/>
              <w:right w:val="outset" w:sz="6" w:space="0" w:color="auto"/>
            </w:tcBorders>
            <w:vAlign w:val="center"/>
          </w:tcPr>
          <w:p w14:paraId="067FFD5F" w14:textId="77777777" w:rsidR="00E833C8" w:rsidRPr="00E833C8" w:rsidRDefault="00E833C8" w:rsidP="00556A21">
            <w:pPr>
              <w:pStyle w:val="Els-table-text"/>
            </w:pPr>
            <w:r w:rsidRPr="00E833C8">
              <w:t>Hierarchical Structure [1]</w:t>
            </w:r>
          </w:p>
        </w:tc>
        <w:tc>
          <w:tcPr>
            <w:tcW w:w="1261" w:type="dxa"/>
            <w:tcBorders>
              <w:top w:val="outset" w:sz="6" w:space="0" w:color="auto"/>
              <w:left w:val="outset" w:sz="6" w:space="0" w:color="auto"/>
              <w:bottom w:val="outset" w:sz="6" w:space="0" w:color="auto"/>
              <w:right w:val="outset" w:sz="6" w:space="0" w:color="auto"/>
            </w:tcBorders>
            <w:vAlign w:val="center"/>
          </w:tcPr>
          <w:p w14:paraId="7727D10B" w14:textId="77777777" w:rsidR="00E833C8" w:rsidRPr="00E833C8" w:rsidRDefault="00E833C8" w:rsidP="00556A21">
            <w:pPr>
              <w:pStyle w:val="Els-table-text"/>
            </w:pPr>
            <w:proofErr w:type="spellStart"/>
            <w:r w:rsidRPr="00E833C8">
              <w:t>Srndic</w:t>
            </w:r>
            <w:proofErr w:type="spellEnd"/>
            <w:r w:rsidRPr="00E833C8">
              <w:t xml:space="preserve"> </w:t>
            </w:r>
            <w:r w:rsidRPr="00E833C8">
              <w:rPr>
                <w:i/>
              </w:rPr>
              <w:t>et al</w:t>
            </w:r>
            <w:r w:rsidRPr="00E833C8">
              <w:t>.</w:t>
            </w:r>
          </w:p>
        </w:tc>
        <w:tc>
          <w:tcPr>
            <w:tcW w:w="361" w:type="dxa"/>
            <w:tcBorders>
              <w:top w:val="outset" w:sz="6" w:space="0" w:color="auto"/>
              <w:left w:val="outset" w:sz="6" w:space="0" w:color="auto"/>
              <w:bottom w:val="outset" w:sz="6" w:space="0" w:color="auto"/>
              <w:right w:val="outset" w:sz="6" w:space="0" w:color="auto"/>
            </w:tcBorders>
            <w:vAlign w:val="center"/>
          </w:tcPr>
          <w:p w14:paraId="4D8B814A" w14:textId="77777777" w:rsidR="00E833C8" w:rsidRPr="00E833C8" w:rsidRDefault="00E833C8" w:rsidP="00556A21">
            <w:pPr>
              <w:pStyle w:val="Els-table-text"/>
            </w:pPr>
            <w:r w:rsidRPr="00E833C8">
              <w:t>2013</w:t>
            </w:r>
          </w:p>
        </w:tc>
        <w:tc>
          <w:tcPr>
            <w:tcW w:w="1052" w:type="dxa"/>
            <w:tcBorders>
              <w:top w:val="outset" w:sz="6" w:space="0" w:color="auto"/>
              <w:left w:val="outset" w:sz="6" w:space="0" w:color="auto"/>
              <w:bottom w:val="outset" w:sz="6" w:space="0" w:color="auto"/>
              <w:right w:val="outset" w:sz="6" w:space="0" w:color="auto"/>
            </w:tcBorders>
            <w:vAlign w:val="center"/>
          </w:tcPr>
          <w:p w14:paraId="7BEBDC1B"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2267EB0D"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07B1134A" w14:textId="77777777" w:rsidR="00E833C8" w:rsidRPr="00E833C8" w:rsidRDefault="00E833C8" w:rsidP="00556A21">
            <w:pPr>
              <w:pStyle w:val="Els-table-text"/>
            </w:pPr>
            <w:r w:rsidRPr="00E833C8">
              <w:t>Y</w:t>
            </w:r>
          </w:p>
        </w:tc>
      </w:tr>
      <w:tr w:rsidR="000E5154" w:rsidRPr="00E833C8" w14:paraId="612B4090"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6C6B0C5C"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61C613B7" w14:textId="77777777" w:rsidR="00E833C8" w:rsidRPr="00E833C8" w:rsidRDefault="00E833C8" w:rsidP="00556A21">
            <w:pPr>
              <w:pStyle w:val="Els-table-text"/>
            </w:pPr>
            <w:r w:rsidRPr="00E833C8">
              <w:t>Metadata</w:t>
            </w:r>
          </w:p>
        </w:tc>
        <w:tc>
          <w:tcPr>
            <w:tcW w:w="2716" w:type="dxa"/>
            <w:tcBorders>
              <w:top w:val="outset" w:sz="6" w:space="0" w:color="auto"/>
              <w:left w:val="outset" w:sz="6" w:space="0" w:color="auto"/>
              <w:bottom w:val="outset" w:sz="6" w:space="0" w:color="auto"/>
              <w:right w:val="outset" w:sz="6" w:space="0" w:color="auto"/>
            </w:tcBorders>
            <w:vAlign w:val="center"/>
          </w:tcPr>
          <w:p w14:paraId="06EF3BB6" w14:textId="77777777" w:rsidR="00E833C8" w:rsidRPr="00E833C8" w:rsidRDefault="00E833C8" w:rsidP="00556A21">
            <w:pPr>
              <w:pStyle w:val="Els-table-text"/>
            </w:pPr>
            <w:r w:rsidRPr="00E833C8">
              <w:t>Content Meta-features [24]</w:t>
            </w:r>
          </w:p>
        </w:tc>
        <w:tc>
          <w:tcPr>
            <w:tcW w:w="1261" w:type="dxa"/>
            <w:tcBorders>
              <w:top w:val="outset" w:sz="6" w:space="0" w:color="auto"/>
              <w:left w:val="outset" w:sz="6" w:space="0" w:color="auto"/>
              <w:bottom w:val="outset" w:sz="6" w:space="0" w:color="auto"/>
              <w:right w:val="outset" w:sz="6" w:space="0" w:color="auto"/>
            </w:tcBorders>
            <w:vAlign w:val="center"/>
          </w:tcPr>
          <w:p w14:paraId="22D25BA2" w14:textId="77777777" w:rsidR="00E833C8" w:rsidRPr="00E833C8" w:rsidRDefault="00E833C8" w:rsidP="00556A21">
            <w:pPr>
              <w:pStyle w:val="Els-table-text"/>
            </w:pPr>
            <w:proofErr w:type="spellStart"/>
            <w:r w:rsidRPr="00E833C8">
              <w:t>PDFrate</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7B121743" w14:textId="77777777" w:rsidR="00E833C8" w:rsidRPr="00E833C8" w:rsidRDefault="00E833C8" w:rsidP="00556A21">
            <w:pPr>
              <w:pStyle w:val="Els-table-text"/>
            </w:pPr>
            <w:r w:rsidRPr="00E833C8">
              <w:t>2012</w:t>
            </w:r>
          </w:p>
        </w:tc>
        <w:tc>
          <w:tcPr>
            <w:tcW w:w="1052" w:type="dxa"/>
            <w:tcBorders>
              <w:top w:val="outset" w:sz="6" w:space="0" w:color="auto"/>
              <w:left w:val="outset" w:sz="6" w:space="0" w:color="auto"/>
              <w:bottom w:val="outset" w:sz="6" w:space="0" w:color="auto"/>
              <w:right w:val="outset" w:sz="6" w:space="0" w:color="auto"/>
            </w:tcBorders>
            <w:vAlign w:val="center"/>
          </w:tcPr>
          <w:p w14:paraId="00135523"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00B5D37F"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5A7F4FF5" w14:textId="77777777" w:rsidR="00E833C8" w:rsidRPr="00E833C8" w:rsidRDefault="00E833C8" w:rsidP="00556A21">
            <w:pPr>
              <w:pStyle w:val="Els-table-text"/>
            </w:pPr>
            <w:r w:rsidRPr="00E833C8">
              <w:t>Y</w:t>
            </w:r>
          </w:p>
        </w:tc>
      </w:tr>
      <w:tr w:rsidR="000E5154" w:rsidRPr="00E833C8" w14:paraId="72531142"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5358BF16"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0EA7829E" w14:textId="77777777" w:rsidR="00E833C8" w:rsidRPr="00E833C8" w:rsidRDefault="00E833C8" w:rsidP="00556A21">
            <w:pPr>
              <w:pStyle w:val="Els-table-text"/>
            </w:pPr>
            <w:r w:rsidRPr="00E833C8">
              <w:t>Both</w:t>
            </w:r>
          </w:p>
        </w:tc>
        <w:tc>
          <w:tcPr>
            <w:tcW w:w="2716" w:type="dxa"/>
            <w:tcBorders>
              <w:top w:val="outset" w:sz="6" w:space="0" w:color="auto"/>
              <w:left w:val="outset" w:sz="6" w:space="0" w:color="auto"/>
              <w:bottom w:val="outset" w:sz="6" w:space="0" w:color="auto"/>
              <w:right w:val="outset" w:sz="6" w:space="0" w:color="auto"/>
            </w:tcBorders>
            <w:vAlign w:val="center"/>
          </w:tcPr>
          <w:p w14:paraId="4B4A8FC9" w14:textId="77777777" w:rsidR="00E833C8" w:rsidRPr="00E833C8" w:rsidRDefault="00E833C8" w:rsidP="00556A21">
            <w:pPr>
              <w:pStyle w:val="Els-table-text"/>
            </w:pPr>
            <w:r w:rsidRPr="00E833C8">
              <w:t>Many Heuristics Combined [8]</w:t>
            </w:r>
          </w:p>
        </w:tc>
        <w:tc>
          <w:tcPr>
            <w:tcW w:w="1261" w:type="dxa"/>
            <w:tcBorders>
              <w:top w:val="outset" w:sz="6" w:space="0" w:color="auto"/>
              <w:left w:val="outset" w:sz="6" w:space="0" w:color="auto"/>
              <w:bottom w:val="outset" w:sz="6" w:space="0" w:color="auto"/>
              <w:right w:val="outset" w:sz="6" w:space="0" w:color="auto"/>
            </w:tcBorders>
            <w:vAlign w:val="center"/>
          </w:tcPr>
          <w:p w14:paraId="067AE831" w14:textId="77777777" w:rsidR="00E833C8" w:rsidRPr="00E833C8" w:rsidRDefault="00E833C8" w:rsidP="00556A21">
            <w:pPr>
              <w:pStyle w:val="Els-table-text"/>
            </w:pPr>
            <w:proofErr w:type="spellStart"/>
            <w:r w:rsidRPr="00E833C8">
              <w:t>Maiorca</w:t>
            </w:r>
            <w:proofErr w:type="spellEnd"/>
            <w:r w:rsidRPr="00E833C8">
              <w:t xml:space="preserve"> </w:t>
            </w:r>
            <w:r w:rsidRPr="00E833C8">
              <w:rPr>
                <w:i/>
              </w:rPr>
              <w:t>et al</w:t>
            </w:r>
            <w:r w:rsidRPr="00E833C8">
              <w:t>.</w:t>
            </w:r>
          </w:p>
        </w:tc>
        <w:tc>
          <w:tcPr>
            <w:tcW w:w="361" w:type="dxa"/>
            <w:tcBorders>
              <w:top w:val="outset" w:sz="6" w:space="0" w:color="auto"/>
              <w:left w:val="outset" w:sz="6" w:space="0" w:color="auto"/>
              <w:bottom w:val="outset" w:sz="6" w:space="0" w:color="auto"/>
              <w:right w:val="outset" w:sz="6" w:space="0" w:color="auto"/>
            </w:tcBorders>
            <w:vAlign w:val="center"/>
          </w:tcPr>
          <w:p w14:paraId="342A4EEF" w14:textId="77777777" w:rsidR="00E833C8" w:rsidRPr="00E833C8" w:rsidRDefault="00E833C8" w:rsidP="00556A21">
            <w:pPr>
              <w:pStyle w:val="Els-table-text"/>
            </w:pPr>
            <w:r w:rsidRPr="00E833C8">
              <w:t>2015</w:t>
            </w:r>
          </w:p>
        </w:tc>
        <w:tc>
          <w:tcPr>
            <w:tcW w:w="1052" w:type="dxa"/>
            <w:tcBorders>
              <w:top w:val="outset" w:sz="6" w:space="0" w:color="auto"/>
              <w:left w:val="outset" w:sz="6" w:space="0" w:color="auto"/>
              <w:bottom w:val="outset" w:sz="6" w:space="0" w:color="auto"/>
              <w:right w:val="outset" w:sz="6" w:space="0" w:color="auto"/>
            </w:tcBorders>
            <w:vAlign w:val="center"/>
          </w:tcPr>
          <w:p w14:paraId="5622E3F7"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13905CF7"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244B283A" w14:textId="77777777" w:rsidR="00E833C8" w:rsidRPr="00E833C8" w:rsidRDefault="00E833C8" w:rsidP="00556A21">
            <w:pPr>
              <w:pStyle w:val="Els-table-text"/>
            </w:pPr>
            <w:r w:rsidRPr="00E833C8">
              <w:t>Y</w:t>
            </w:r>
          </w:p>
        </w:tc>
      </w:tr>
      <w:tr w:rsidR="000E5154" w:rsidRPr="00E833C8" w14:paraId="0B6FD03D"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77CA0929"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1CCE5139" w14:textId="77777777" w:rsidR="00E833C8" w:rsidRPr="00E833C8" w:rsidRDefault="00E833C8" w:rsidP="00556A21">
            <w:pPr>
              <w:pStyle w:val="Els-table-text"/>
            </w:pPr>
            <w:r w:rsidRPr="00E833C8">
              <w:t>Both</w:t>
            </w:r>
          </w:p>
        </w:tc>
        <w:tc>
          <w:tcPr>
            <w:tcW w:w="2716" w:type="dxa"/>
            <w:tcBorders>
              <w:top w:val="outset" w:sz="6" w:space="0" w:color="auto"/>
              <w:left w:val="outset" w:sz="6" w:space="0" w:color="auto"/>
              <w:bottom w:val="outset" w:sz="6" w:space="0" w:color="auto"/>
              <w:right w:val="outset" w:sz="6" w:space="0" w:color="auto"/>
            </w:tcBorders>
            <w:vAlign w:val="center"/>
          </w:tcPr>
          <w:p w14:paraId="320EBDC4" w14:textId="77777777" w:rsidR="00E833C8" w:rsidRPr="00E833C8" w:rsidRDefault="00E833C8" w:rsidP="00556A21">
            <w:pPr>
              <w:pStyle w:val="Els-table-text"/>
            </w:pPr>
            <w:r w:rsidRPr="00E833C8">
              <w:t>Many Heuristics Combined [9]</w:t>
            </w:r>
          </w:p>
        </w:tc>
        <w:tc>
          <w:tcPr>
            <w:tcW w:w="1261" w:type="dxa"/>
            <w:tcBorders>
              <w:top w:val="outset" w:sz="6" w:space="0" w:color="auto"/>
              <w:left w:val="outset" w:sz="6" w:space="0" w:color="auto"/>
              <w:bottom w:val="outset" w:sz="6" w:space="0" w:color="auto"/>
              <w:right w:val="outset" w:sz="6" w:space="0" w:color="auto"/>
            </w:tcBorders>
            <w:vAlign w:val="center"/>
          </w:tcPr>
          <w:p w14:paraId="7A92DBAC" w14:textId="77777777" w:rsidR="00E833C8" w:rsidRPr="00E833C8" w:rsidRDefault="00E833C8" w:rsidP="00556A21">
            <w:pPr>
              <w:pStyle w:val="Els-table-text"/>
            </w:pPr>
            <w:proofErr w:type="spellStart"/>
            <w:r w:rsidRPr="00E833C8">
              <w:t>Maiorca</w:t>
            </w:r>
            <w:proofErr w:type="spellEnd"/>
            <w:r w:rsidRPr="00E833C8">
              <w:t xml:space="preserve"> </w:t>
            </w:r>
            <w:r w:rsidRPr="00E833C8">
              <w:rPr>
                <w:i/>
              </w:rPr>
              <w:t>et al</w:t>
            </w:r>
            <w:r w:rsidRPr="00E833C8">
              <w:t>.</w:t>
            </w:r>
          </w:p>
        </w:tc>
        <w:tc>
          <w:tcPr>
            <w:tcW w:w="361" w:type="dxa"/>
            <w:tcBorders>
              <w:top w:val="outset" w:sz="6" w:space="0" w:color="auto"/>
              <w:left w:val="outset" w:sz="6" w:space="0" w:color="auto"/>
              <w:bottom w:val="outset" w:sz="6" w:space="0" w:color="auto"/>
              <w:right w:val="outset" w:sz="6" w:space="0" w:color="auto"/>
            </w:tcBorders>
            <w:vAlign w:val="center"/>
          </w:tcPr>
          <w:p w14:paraId="6F023CA8" w14:textId="77777777" w:rsidR="00E833C8" w:rsidRPr="00E833C8" w:rsidRDefault="00E833C8" w:rsidP="00556A21">
            <w:pPr>
              <w:pStyle w:val="Els-table-text"/>
            </w:pPr>
            <w:r w:rsidRPr="00E833C8">
              <w:t>2016</w:t>
            </w:r>
          </w:p>
        </w:tc>
        <w:tc>
          <w:tcPr>
            <w:tcW w:w="1052" w:type="dxa"/>
            <w:tcBorders>
              <w:top w:val="outset" w:sz="6" w:space="0" w:color="auto"/>
              <w:left w:val="outset" w:sz="6" w:space="0" w:color="auto"/>
              <w:bottom w:val="outset" w:sz="6" w:space="0" w:color="auto"/>
              <w:right w:val="outset" w:sz="6" w:space="0" w:color="auto"/>
            </w:tcBorders>
            <w:vAlign w:val="center"/>
          </w:tcPr>
          <w:p w14:paraId="43DDFDE1"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36617C87" w14:textId="77777777" w:rsidR="00E833C8" w:rsidRPr="00E833C8" w:rsidRDefault="00E833C8" w:rsidP="00556A21">
            <w:pPr>
              <w:pStyle w:val="Els-table-text"/>
            </w:pPr>
            <w:r w:rsidRPr="00E833C8">
              <w:t>Y</w:t>
            </w:r>
          </w:p>
        </w:tc>
        <w:tc>
          <w:tcPr>
            <w:tcW w:w="1120" w:type="dxa"/>
            <w:tcBorders>
              <w:top w:val="outset" w:sz="6" w:space="0" w:color="auto"/>
              <w:left w:val="outset" w:sz="6" w:space="0" w:color="auto"/>
              <w:bottom w:val="outset" w:sz="6" w:space="0" w:color="auto"/>
            </w:tcBorders>
            <w:vAlign w:val="center"/>
          </w:tcPr>
          <w:p w14:paraId="54F30E13" w14:textId="77777777" w:rsidR="00E833C8" w:rsidRPr="00E833C8" w:rsidRDefault="00E833C8" w:rsidP="00556A21">
            <w:pPr>
              <w:pStyle w:val="Els-table-text"/>
            </w:pPr>
            <w:r w:rsidRPr="00E833C8">
              <w:t>Y</w:t>
            </w:r>
          </w:p>
        </w:tc>
      </w:tr>
      <w:tr w:rsidR="000E5154" w:rsidRPr="00E833C8" w14:paraId="24DC814A" w14:textId="77777777" w:rsidTr="000E5154">
        <w:trPr>
          <w:trHeight w:val="305"/>
          <w:tblCellSpacing w:w="0" w:type="dxa"/>
          <w:jc w:val="center"/>
        </w:trPr>
        <w:tc>
          <w:tcPr>
            <w:tcW w:w="765" w:type="dxa"/>
            <w:vMerge w:val="restart"/>
            <w:tcBorders>
              <w:top w:val="outset" w:sz="6" w:space="0" w:color="auto"/>
              <w:bottom w:val="outset" w:sz="6" w:space="0" w:color="auto"/>
              <w:right w:val="outset" w:sz="6" w:space="0" w:color="auto"/>
            </w:tcBorders>
            <w:vAlign w:val="center"/>
          </w:tcPr>
          <w:p w14:paraId="5B9465C3" w14:textId="77777777" w:rsidR="00E833C8" w:rsidRPr="00E833C8" w:rsidRDefault="00E833C8" w:rsidP="00556A21">
            <w:pPr>
              <w:pStyle w:val="Els-table-text"/>
            </w:pPr>
            <w:r w:rsidRPr="00E833C8">
              <w:t>Dynamic</w:t>
            </w:r>
          </w:p>
        </w:tc>
        <w:tc>
          <w:tcPr>
            <w:tcW w:w="926" w:type="dxa"/>
            <w:tcBorders>
              <w:top w:val="outset" w:sz="6" w:space="0" w:color="auto"/>
              <w:left w:val="outset" w:sz="6" w:space="0" w:color="auto"/>
              <w:bottom w:val="outset" w:sz="6" w:space="0" w:color="auto"/>
              <w:right w:val="outset" w:sz="6" w:space="0" w:color="auto"/>
            </w:tcBorders>
            <w:vAlign w:val="center"/>
          </w:tcPr>
          <w:p w14:paraId="6710CD1E"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0A99EB97" w14:textId="77777777" w:rsidR="00E833C8" w:rsidRPr="00E833C8" w:rsidRDefault="00E833C8" w:rsidP="00556A21">
            <w:pPr>
              <w:pStyle w:val="Els-table-text"/>
            </w:pPr>
            <w:r w:rsidRPr="00E833C8">
              <w:t>Shellcode and opcode sig [15]</w:t>
            </w:r>
          </w:p>
        </w:tc>
        <w:tc>
          <w:tcPr>
            <w:tcW w:w="1261" w:type="dxa"/>
            <w:tcBorders>
              <w:top w:val="outset" w:sz="6" w:space="0" w:color="auto"/>
              <w:left w:val="outset" w:sz="6" w:space="0" w:color="auto"/>
              <w:bottom w:val="outset" w:sz="6" w:space="0" w:color="auto"/>
              <w:right w:val="outset" w:sz="6" w:space="0" w:color="auto"/>
            </w:tcBorders>
            <w:vAlign w:val="center"/>
          </w:tcPr>
          <w:p w14:paraId="4DEFC4B7" w14:textId="77777777" w:rsidR="00E833C8" w:rsidRPr="00E833C8" w:rsidRDefault="00E833C8" w:rsidP="00556A21">
            <w:pPr>
              <w:pStyle w:val="Els-table-text"/>
            </w:pPr>
            <w:proofErr w:type="spellStart"/>
            <w:r w:rsidRPr="00E833C8">
              <w:t>MDScan</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025A778D" w14:textId="77777777" w:rsidR="00E833C8" w:rsidRPr="00E833C8" w:rsidRDefault="00E833C8" w:rsidP="00556A21">
            <w:pPr>
              <w:pStyle w:val="Els-table-text"/>
            </w:pPr>
            <w:r w:rsidRPr="00E833C8">
              <w:t>2011</w:t>
            </w:r>
          </w:p>
        </w:tc>
        <w:tc>
          <w:tcPr>
            <w:tcW w:w="1052" w:type="dxa"/>
            <w:tcBorders>
              <w:top w:val="outset" w:sz="6" w:space="0" w:color="auto"/>
              <w:left w:val="outset" w:sz="6" w:space="0" w:color="auto"/>
              <w:bottom w:val="outset" w:sz="6" w:space="0" w:color="auto"/>
              <w:right w:val="outset" w:sz="6" w:space="0" w:color="auto"/>
            </w:tcBorders>
            <w:vAlign w:val="center"/>
          </w:tcPr>
          <w:p w14:paraId="63A9123E"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682DD34D"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41102EB4" w14:textId="77777777" w:rsidR="00E833C8" w:rsidRPr="00E833C8" w:rsidRDefault="00E833C8" w:rsidP="00556A21">
            <w:pPr>
              <w:pStyle w:val="Els-table-text"/>
            </w:pPr>
            <w:r w:rsidRPr="00E833C8">
              <w:t>N</w:t>
            </w:r>
          </w:p>
        </w:tc>
      </w:tr>
      <w:tr w:rsidR="000E5154" w:rsidRPr="00E833C8" w14:paraId="0A4C367E"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3A58BBD1"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792A02C9"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5BB9CC42" w14:textId="77777777" w:rsidR="00E833C8" w:rsidRPr="00E833C8" w:rsidRDefault="00E833C8" w:rsidP="00556A21">
            <w:pPr>
              <w:pStyle w:val="Els-table-text"/>
            </w:pPr>
            <w:r w:rsidRPr="00E833C8">
              <w:t>Known Attack Patterns [16]</w:t>
            </w:r>
          </w:p>
        </w:tc>
        <w:tc>
          <w:tcPr>
            <w:tcW w:w="1261" w:type="dxa"/>
            <w:tcBorders>
              <w:top w:val="outset" w:sz="6" w:space="0" w:color="auto"/>
              <w:left w:val="outset" w:sz="6" w:space="0" w:color="auto"/>
              <w:bottom w:val="outset" w:sz="6" w:space="0" w:color="auto"/>
              <w:right w:val="outset" w:sz="6" w:space="0" w:color="auto"/>
            </w:tcBorders>
            <w:vAlign w:val="center"/>
          </w:tcPr>
          <w:p w14:paraId="01DDE7E8" w14:textId="77777777" w:rsidR="00E833C8" w:rsidRPr="00E833C8" w:rsidRDefault="00E833C8" w:rsidP="00556A21">
            <w:pPr>
              <w:pStyle w:val="Els-table-text"/>
            </w:pPr>
            <w:r w:rsidRPr="00E833C8">
              <w:t>PDF Scrutinizer</w:t>
            </w:r>
          </w:p>
        </w:tc>
        <w:tc>
          <w:tcPr>
            <w:tcW w:w="361" w:type="dxa"/>
            <w:tcBorders>
              <w:top w:val="outset" w:sz="6" w:space="0" w:color="auto"/>
              <w:left w:val="outset" w:sz="6" w:space="0" w:color="auto"/>
              <w:bottom w:val="outset" w:sz="6" w:space="0" w:color="auto"/>
              <w:right w:val="outset" w:sz="6" w:space="0" w:color="auto"/>
            </w:tcBorders>
            <w:vAlign w:val="center"/>
          </w:tcPr>
          <w:p w14:paraId="39166049" w14:textId="77777777" w:rsidR="00E833C8" w:rsidRPr="00E833C8" w:rsidRDefault="00E833C8" w:rsidP="00556A21">
            <w:pPr>
              <w:pStyle w:val="Els-table-text"/>
            </w:pPr>
            <w:r w:rsidRPr="00E833C8">
              <w:t>2012</w:t>
            </w:r>
          </w:p>
        </w:tc>
        <w:tc>
          <w:tcPr>
            <w:tcW w:w="1052" w:type="dxa"/>
            <w:tcBorders>
              <w:top w:val="outset" w:sz="6" w:space="0" w:color="auto"/>
              <w:left w:val="outset" w:sz="6" w:space="0" w:color="auto"/>
              <w:bottom w:val="outset" w:sz="6" w:space="0" w:color="auto"/>
              <w:right w:val="outset" w:sz="6" w:space="0" w:color="auto"/>
            </w:tcBorders>
            <w:vAlign w:val="center"/>
          </w:tcPr>
          <w:p w14:paraId="2A78A26C"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70FBC1CD"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0546DB00" w14:textId="77777777" w:rsidR="00E833C8" w:rsidRPr="00E833C8" w:rsidRDefault="00E833C8" w:rsidP="00556A21">
            <w:pPr>
              <w:pStyle w:val="Els-table-text"/>
            </w:pPr>
            <w:r w:rsidRPr="00E833C8">
              <w:t>N</w:t>
            </w:r>
          </w:p>
        </w:tc>
      </w:tr>
      <w:tr w:rsidR="000E5154" w:rsidRPr="00E833C8" w14:paraId="74316E2D"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28D328B0"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47CCA228"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1075B78B" w14:textId="77777777" w:rsidR="00E833C8" w:rsidRPr="00E833C8" w:rsidRDefault="00E833C8" w:rsidP="00556A21">
            <w:pPr>
              <w:pStyle w:val="Els-table-text"/>
            </w:pPr>
            <w:r w:rsidRPr="00E833C8">
              <w:t>Memory Access Patterns [17]</w:t>
            </w:r>
          </w:p>
        </w:tc>
        <w:tc>
          <w:tcPr>
            <w:tcW w:w="1261" w:type="dxa"/>
            <w:tcBorders>
              <w:top w:val="outset" w:sz="6" w:space="0" w:color="auto"/>
              <w:left w:val="outset" w:sz="6" w:space="0" w:color="auto"/>
              <w:bottom w:val="outset" w:sz="6" w:space="0" w:color="auto"/>
              <w:right w:val="outset" w:sz="6" w:space="0" w:color="auto"/>
            </w:tcBorders>
            <w:vAlign w:val="center"/>
          </w:tcPr>
          <w:p w14:paraId="0F0F0F43" w14:textId="77777777" w:rsidR="00E833C8" w:rsidRPr="00E833C8" w:rsidRDefault="00E833C8" w:rsidP="00556A21">
            <w:pPr>
              <w:pStyle w:val="Els-table-text"/>
            </w:pPr>
            <w:proofErr w:type="spellStart"/>
            <w:r w:rsidRPr="00E833C8">
              <w:t>ShellOS</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4FC946EB" w14:textId="77777777" w:rsidR="00E833C8" w:rsidRPr="00E833C8" w:rsidRDefault="00E833C8" w:rsidP="00556A21">
            <w:pPr>
              <w:pStyle w:val="Els-table-text"/>
            </w:pPr>
            <w:r w:rsidRPr="00E833C8">
              <w:t>2011</w:t>
            </w:r>
          </w:p>
        </w:tc>
        <w:tc>
          <w:tcPr>
            <w:tcW w:w="1052" w:type="dxa"/>
            <w:tcBorders>
              <w:top w:val="outset" w:sz="6" w:space="0" w:color="auto"/>
              <w:left w:val="outset" w:sz="6" w:space="0" w:color="auto"/>
              <w:bottom w:val="outset" w:sz="6" w:space="0" w:color="auto"/>
              <w:right w:val="outset" w:sz="6" w:space="0" w:color="auto"/>
            </w:tcBorders>
            <w:vAlign w:val="center"/>
          </w:tcPr>
          <w:p w14:paraId="77B28D72"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17E933B8"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6871E37F" w14:textId="77777777" w:rsidR="00E833C8" w:rsidRPr="00E833C8" w:rsidRDefault="00E833C8" w:rsidP="00556A21">
            <w:pPr>
              <w:pStyle w:val="Els-table-text"/>
            </w:pPr>
            <w:r w:rsidRPr="00E833C8">
              <w:t>Y</w:t>
            </w:r>
          </w:p>
        </w:tc>
      </w:tr>
      <w:tr w:rsidR="000E5154" w:rsidRPr="00E833C8" w14:paraId="5E53EE35"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275CBBE5"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2BA10A4C"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5C14D1BC" w14:textId="77777777" w:rsidR="00E833C8" w:rsidRPr="00E833C8" w:rsidRDefault="00E833C8" w:rsidP="00556A21">
            <w:pPr>
              <w:pStyle w:val="Els-table-text"/>
            </w:pPr>
            <w:r w:rsidRPr="00E833C8">
              <w:t xml:space="preserve">Common </w:t>
            </w:r>
            <w:proofErr w:type="spellStart"/>
            <w:r w:rsidRPr="00E833C8">
              <w:t>Maldoc</w:t>
            </w:r>
            <w:proofErr w:type="spellEnd"/>
            <w:r w:rsidRPr="00E833C8">
              <w:t xml:space="preserve"> Behaviors [18]</w:t>
            </w:r>
          </w:p>
        </w:tc>
        <w:tc>
          <w:tcPr>
            <w:tcW w:w="1261" w:type="dxa"/>
            <w:tcBorders>
              <w:top w:val="outset" w:sz="6" w:space="0" w:color="auto"/>
              <w:left w:val="outset" w:sz="6" w:space="0" w:color="auto"/>
              <w:bottom w:val="outset" w:sz="6" w:space="0" w:color="auto"/>
              <w:right w:val="outset" w:sz="6" w:space="0" w:color="auto"/>
            </w:tcBorders>
            <w:vAlign w:val="center"/>
          </w:tcPr>
          <w:p w14:paraId="25BF081E" w14:textId="77777777" w:rsidR="00E833C8" w:rsidRPr="00E833C8" w:rsidRDefault="00E833C8" w:rsidP="00556A21">
            <w:pPr>
              <w:pStyle w:val="Els-table-text"/>
            </w:pPr>
            <w:r w:rsidRPr="00E833C8">
              <w:t xml:space="preserve">Liu </w:t>
            </w:r>
            <w:r w:rsidRPr="00E833C8">
              <w:rPr>
                <w:i/>
              </w:rPr>
              <w:t>et al</w:t>
            </w:r>
            <w:r w:rsidRPr="00E833C8">
              <w:t>.</w:t>
            </w:r>
          </w:p>
        </w:tc>
        <w:tc>
          <w:tcPr>
            <w:tcW w:w="361" w:type="dxa"/>
            <w:tcBorders>
              <w:top w:val="outset" w:sz="6" w:space="0" w:color="auto"/>
              <w:left w:val="outset" w:sz="6" w:space="0" w:color="auto"/>
              <w:bottom w:val="outset" w:sz="6" w:space="0" w:color="auto"/>
              <w:right w:val="outset" w:sz="6" w:space="0" w:color="auto"/>
            </w:tcBorders>
            <w:vAlign w:val="center"/>
          </w:tcPr>
          <w:p w14:paraId="2CA7332D" w14:textId="77777777" w:rsidR="00E833C8" w:rsidRPr="00E833C8" w:rsidRDefault="00E833C8" w:rsidP="00556A21">
            <w:pPr>
              <w:pStyle w:val="Els-table-text"/>
            </w:pPr>
            <w:r w:rsidRPr="00E833C8">
              <w:t>2014</w:t>
            </w:r>
          </w:p>
        </w:tc>
        <w:tc>
          <w:tcPr>
            <w:tcW w:w="1052" w:type="dxa"/>
            <w:tcBorders>
              <w:top w:val="outset" w:sz="6" w:space="0" w:color="auto"/>
              <w:left w:val="outset" w:sz="6" w:space="0" w:color="auto"/>
              <w:bottom w:val="outset" w:sz="6" w:space="0" w:color="auto"/>
              <w:right w:val="outset" w:sz="6" w:space="0" w:color="auto"/>
            </w:tcBorders>
            <w:vAlign w:val="center"/>
          </w:tcPr>
          <w:p w14:paraId="25631BBE" w14:textId="77777777" w:rsidR="00E833C8" w:rsidRPr="00E833C8" w:rsidRDefault="00E833C8" w:rsidP="00556A21">
            <w:pPr>
              <w:pStyle w:val="Els-table-text"/>
            </w:pPr>
            <w:r w:rsidRPr="00E833C8">
              <w:t>N</w:t>
            </w:r>
          </w:p>
        </w:tc>
        <w:tc>
          <w:tcPr>
            <w:tcW w:w="319" w:type="dxa"/>
            <w:tcBorders>
              <w:top w:val="outset" w:sz="6" w:space="0" w:color="auto"/>
              <w:left w:val="outset" w:sz="6" w:space="0" w:color="auto"/>
              <w:bottom w:val="outset" w:sz="6" w:space="0" w:color="auto"/>
              <w:right w:val="outset" w:sz="6" w:space="0" w:color="auto"/>
            </w:tcBorders>
            <w:vAlign w:val="center"/>
          </w:tcPr>
          <w:p w14:paraId="662C0C0E"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42D77297" w14:textId="77777777" w:rsidR="00E833C8" w:rsidRPr="00E833C8" w:rsidRDefault="00E833C8" w:rsidP="00556A21">
            <w:pPr>
              <w:pStyle w:val="Els-table-text"/>
            </w:pPr>
            <w:r w:rsidRPr="00E833C8">
              <w:t>Y</w:t>
            </w:r>
          </w:p>
        </w:tc>
      </w:tr>
      <w:tr w:rsidR="000E5154" w:rsidRPr="00E833C8" w14:paraId="520F1FF7"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54E661E9"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25470EBF" w14:textId="77777777" w:rsidR="00E833C8" w:rsidRPr="00E833C8" w:rsidRDefault="00E833C8" w:rsidP="00556A21">
            <w:pPr>
              <w:pStyle w:val="Els-table-text"/>
            </w:pPr>
            <w:r w:rsidRPr="00E833C8">
              <w:t>JavaScript</w:t>
            </w:r>
          </w:p>
        </w:tc>
        <w:tc>
          <w:tcPr>
            <w:tcW w:w="2716" w:type="dxa"/>
            <w:tcBorders>
              <w:top w:val="outset" w:sz="6" w:space="0" w:color="auto"/>
              <w:left w:val="outset" w:sz="6" w:space="0" w:color="auto"/>
              <w:bottom w:val="outset" w:sz="6" w:space="0" w:color="auto"/>
              <w:right w:val="outset" w:sz="6" w:space="0" w:color="auto"/>
            </w:tcBorders>
            <w:vAlign w:val="center"/>
          </w:tcPr>
          <w:p w14:paraId="320D8CD4" w14:textId="77777777" w:rsidR="00E833C8" w:rsidRPr="00E833C8" w:rsidRDefault="00E833C8" w:rsidP="00556A21">
            <w:pPr>
              <w:pStyle w:val="Els-table-text"/>
            </w:pPr>
            <w:r w:rsidRPr="00E833C8">
              <w:t>Platform Independent Tap Point Identification [20]</w:t>
            </w:r>
          </w:p>
        </w:tc>
        <w:tc>
          <w:tcPr>
            <w:tcW w:w="1261" w:type="dxa"/>
            <w:tcBorders>
              <w:top w:val="outset" w:sz="6" w:space="0" w:color="auto"/>
              <w:left w:val="outset" w:sz="6" w:space="0" w:color="auto"/>
              <w:bottom w:val="outset" w:sz="6" w:space="0" w:color="auto"/>
              <w:right w:val="outset" w:sz="6" w:space="0" w:color="auto"/>
            </w:tcBorders>
            <w:vAlign w:val="center"/>
          </w:tcPr>
          <w:p w14:paraId="4CE079E1" w14:textId="77777777" w:rsidR="00E833C8" w:rsidRPr="00E833C8" w:rsidRDefault="00E833C8" w:rsidP="00556A21">
            <w:pPr>
              <w:pStyle w:val="Els-table-text"/>
            </w:pPr>
            <w:r w:rsidRPr="00E833C8">
              <w:t>tap point</w:t>
            </w:r>
          </w:p>
        </w:tc>
        <w:tc>
          <w:tcPr>
            <w:tcW w:w="361" w:type="dxa"/>
            <w:tcBorders>
              <w:top w:val="outset" w:sz="6" w:space="0" w:color="auto"/>
              <w:left w:val="outset" w:sz="6" w:space="0" w:color="auto"/>
              <w:bottom w:val="outset" w:sz="6" w:space="0" w:color="auto"/>
              <w:right w:val="outset" w:sz="6" w:space="0" w:color="auto"/>
            </w:tcBorders>
            <w:vAlign w:val="center"/>
          </w:tcPr>
          <w:p w14:paraId="5AB096E9" w14:textId="77777777" w:rsidR="00E833C8" w:rsidRPr="00E833C8" w:rsidRDefault="00E833C8" w:rsidP="00556A21">
            <w:pPr>
              <w:pStyle w:val="Els-table-text"/>
            </w:pPr>
            <w:r w:rsidRPr="00E833C8">
              <w:t>2016</w:t>
            </w:r>
          </w:p>
        </w:tc>
        <w:tc>
          <w:tcPr>
            <w:tcW w:w="1052" w:type="dxa"/>
            <w:tcBorders>
              <w:top w:val="outset" w:sz="6" w:space="0" w:color="auto"/>
              <w:left w:val="outset" w:sz="6" w:space="0" w:color="auto"/>
              <w:bottom w:val="outset" w:sz="6" w:space="0" w:color="auto"/>
              <w:right w:val="outset" w:sz="6" w:space="0" w:color="auto"/>
            </w:tcBorders>
            <w:vAlign w:val="center"/>
          </w:tcPr>
          <w:p w14:paraId="439A513F" w14:textId="77777777" w:rsidR="00E833C8" w:rsidRPr="00E833C8" w:rsidRDefault="00E833C8" w:rsidP="00556A21">
            <w:pPr>
              <w:pStyle w:val="Els-table-text"/>
            </w:pPr>
            <w:r w:rsidRPr="00E833C8">
              <w:t>N</w:t>
            </w:r>
          </w:p>
        </w:tc>
        <w:tc>
          <w:tcPr>
            <w:tcW w:w="319" w:type="dxa"/>
            <w:tcBorders>
              <w:top w:val="outset" w:sz="6" w:space="0" w:color="auto"/>
              <w:left w:val="outset" w:sz="6" w:space="0" w:color="auto"/>
              <w:bottom w:val="outset" w:sz="6" w:space="0" w:color="auto"/>
              <w:right w:val="outset" w:sz="6" w:space="0" w:color="auto"/>
            </w:tcBorders>
            <w:vAlign w:val="center"/>
          </w:tcPr>
          <w:p w14:paraId="122BA73F"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2FBBC8B2" w14:textId="77777777" w:rsidR="00E833C8" w:rsidRPr="00E833C8" w:rsidRDefault="00E833C8" w:rsidP="00556A21">
            <w:pPr>
              <w:pStyle w:val="Els-table-text"/>
            </w:pPr>
            <w:r w:rsidRPr="00E833C8">
              <w:t>Y</w:t>
            </w:r>
          </w:p>
        </w:tc>
      </w:tr>
      <w:tr w:rsidR="000E5154" w:rsidRPr="00E833C8" w14:paraId="1E251754" w14:textId="77777777" w:rsidTr="000E5154">
        <w:trPr>
          <w:trHeight w:val="305"/>
          <w:tblCellSpacing w:w="0" w:type="dxa"/>
          <w:jc w:val="center"/>
        </w:trPr>
        <w:tc>
          <w:tcPr>
            <w:tcW w:w="765" w:type="dxa"/>
            <w:vMerge/>
            <w:tcBorders>
              <w:top w:val="outset" w:sz="6" w:space="0" w:color="auto"/>
              <w:bottom w:val="outset" w:sz="6" w:space="0" w:color="auto"/>
              <w:right w:val="outset" w:sz="6" w:space="0" w:color="auto"/>
            </w:tcBorders>
            <w:vAlign w:val="center"/>
          </w:tcPr>
          <w:p w14:paraId="294A35A0"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1EF80E5F" w14:textId="77777777" w:rsidR="00E833C8" w:rsidRPr="00E833C8" w:rsidRDefault="00E833C8" w:rsidP="00556A21">
            <w:pPr>
              <w:pStyle w:val="Els-table-text"/>
            </w:pPr>
            <w:r w:rsidRPr="00E833C8">
              <w:t>Memory</w:t>
            </w:r>
          </w:p>
        </w:tc>
        <w:tc>
          <w:tcPr>
            <w:tcW w:w="2716" w:type="dxa"/>
            <w:tcBorders>
              <w:top w:val="outset" w:sz="6" w:space="0" w:color="auto"/>
              <w:left w:val="outset" w:sz="6" w:space="0" w:color="auto"/>
              <w:bottom w:val="outset" w:sz="6" w:space="0" w:color="auto"/>
              <w:right w:val="outset" w:sz="6" w:space="0" w:color="auto"/>
            </w:tcBorders>
            <w:vAlign w:val="center"/>
          </w:tcPr>
          <w:p w14:paraId="2D4C24C9" w14:textId="77777777" w:rsidR="00E833C8" w:rsidRPr="00E833C8" w:rsidRDefault="00E833C8" w:rsidP="00556A21">
            <w:pPr>
              <w:pStyle w:val="Els-table-text"/>
            </w:pPr>
            <w:r w:rsidRPr="00E833C8">
              <w:t>Violation of Invariants [19]</w:t>
            </w:r>
          </w:p>
        </w:tc>
        <w:tc>
          <w:tcPr>
            <w:tcW w:w="1261" w:type="dxa"/>
            <w:tcBorders>
              <w:top w:val="outset" w:sz="6" w:space="0" w:color="auto"/>
              <w:left w:val="outset" w:sz="6" w:space="0" w:color="auto"/>
              <w:bottom w:val="outset" w:sz="6" w:space="0" w:color="auto"/>
              <w:right w:val="outset" w:sz="6" w:space="0" w:color="auto"/>
            </w:tcBorders>
            <w:vAlign w:val="center"/>
          </w:tcPr>
          <w:p w14:paraId="5D2BF76D" w14:textId="77777777" w:rsidR="00E833C8" w:rsidRPr="00E833C8" w:rsidRDefault="00E833C8" w:rsidP="00556A21">
            <w:pPr>
              <w:pStyle w:val="Els-table-text"/>
            </w:pPr>
            <w:proofErr w:type="spellStart"/>
            <w:r w:rsidRPr="00E833C8">
              <w:t>CWXDetector</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7AC00A94" w14:textId="77777777" w:rsidR="00E833C8" w:rsidRPr="00E833C8" w:rsidRDefault="00E833C8" w:rsidP="00556A21">
            <w:pPr>
              <w:pStyle w:val="Els-table-text"/>
            </w:pPr>
            <w:r w:rsidRPr="00E833C8">
              <w:t>2012</w:t>
            </w:r>
          </w:p>
        </w:tc>
        <w:tc>
          <w:tcPr>
            <w:tcW w:w="1052" w:type="dxa"/>
            <w:tcBorders>
              <w:top w:val="outset" w:sz="6" w:space="0" w:color="auto"/>
              <w:left w:val="outset" w:sz="6" w:space="0" w:color="auto"/>
              <w:bottom w:val="outset" w:sz="6" w:space="0" w:color="auto"/>
              <w:right w:val="outset" w:sz="6" w:space="0" w:color="auto"/>
            </w:tcBorders>
            <w:vAlign w:val="center"/>
          </w:tcPr>
          <w:p w14:paraId="3462C4E1" w14:textId="77777777" w:rsidR="00E833C8" w:rsidRPr="00E833C8" w:rsidRDefault="00E833C8" w:rsidP="00556A21">
            <w:pPr>
              <w:pStyle w:val="Els-table-text"/>
            </w:pPr>
            <w:r w:rsidRPr="00E833C8">
              <w:t>N</w:t>
            </w:r>
          </w:p>
        </w:tc>
        <w:tc>
          <w:tcPr>
            <w:tcW w:w="319" w:type="dxa"/>
            <w:tcBorders>
              <w:top w:val="outset" w:sz="6" w:space="0" w:color="auto"/>
              <w:left w:val="outset" w:sz="6" w:space="0" w:color="auto"/>
              <w:bottom w:val="outset" w:sz="6" w:space="0" w:color="auto"/>
              <w:right w:val="outset" w:sz="6" w:space="0" w:color="auto"/>
            </w:tcBorders>
            <w:vAlign w:val="center"/>
          </w:tcPr>
          <w:p w14:paraId="4C27C1FB"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2C4996A6" w14:textId="77777777" w:rsidR="00E833C8" w:rsidRPr="00E833C8" w:rsidRDefault="00E833C8" w:rsidP="00556A21">
            <w:pPr>
              <w:pStyle w:val="Els-table-text"/>
            </w:pPr>
            <w:r w:rsidRPr="00E833C8">
              <w:t>N</w:t>
            </w:r>
          </w:p>
        </w:tc>
      </w:tr>
      <w:tr w:rsidR="000E5154" w:rsidRPr="00E833C8" w14:paraId="7F4D04BA" w14:textId="77777777" w:rsidTr="000E5154">
        <w:trPr>
          <w:trHeight w:val="274"/>
          <w:tblCellSpacing w:w="0" w:type="dxa"/>
          <w:jc w:val="center"/>
        </w:trPr>
        <w:tc>
          <w:tcPr>
            <w:tcW w:w="765" w:type="dxa"/>
            <w:tcBorders>
              <w:top w:val="outset" w:sz="6" w:space="0" w:color="auto"/>
              <w:bottom w:val="outset" w:sz="6" w:space="0" w:color="auto"/>
              <w:right w:val="outset" w:sz="6" w:space="0" w:color="auto"/>
            </w:tcBorders>
            <w:vAlign w:val="center"/>
          </w:tcPr>
          <w:p w14:paraId="0FFCADC3" w14:textId="77777777" w:rsidR="00E833C8" w:rsidRPr="00E833C8" w:rsidRDefault="00E833C8" w:rsidP="00556A21">
            <w:pPr>
              <w:pStyle w:val="Els-table-text"/>
            </w:pPr>
          </w:p>
        </w:tc>
        <w:tc>
          <w:tcPr>
            <w:tcW w:w="926" w:type="dxa"/>
            <w:tcBorders>
              <w:top w:val="outset" w:sz="6" w:space="0" w:color="auto"/>
              <w:left w:val="outset" w:sz="6" w:space="0" w:color="auto"/>
              <w:bottom w:val="outset" w:sz="6" w:space="0" w:color="auto"/>
              <w:right w:val="outset" w:sz="6" w:space="0" w:color="auto"/>
            </w:tcBorders>
            <w:vAlign w:val="center"/>
          </w:tcPr>
          <w:p w14:paraId="6BA2C6D0" w14:textId="77777777" w:rsidR="00E833C8" w:rsidRPr="00E833C8" w:rsidRDefault="00E833C8" w:rsidP="00556A21">
            <w:pPr>
              <w:pStyle w:val="Els-table-text"/>
            </w:pPr>
            <w:r w:rsidRPr="00E833C8">
              <w:t>OS</w:t>
            </w:r>
          </w:p>
        </w:tc>
        <w:tc>
          <w:tcPr>
            <w:tcW w:w="2716" w:type="dxa"/>
            <w:tcBorders>
              <w:top w:val="outset" w:sz="6" w:space="0" w:color="auto"/>
              <w:left w:val="outset" w:sz="6" w:space="0" w:color="auto"/>
              <w:bottom w:val="outset" w:sz="6" w:space="0" w:color="auto"/>
              <w:right w:val="outset" w:sz="6" w:space="0" w:color="auto"/>
            </w:tcBorders>
            <w:vAlign w:val="center"/>
          </w:tcPr>
          <w:p w14:paraId="5EB20382" w14:textId="77777777" w:rsidR="00E833C8" w:rsidRPr="00E833C8" w:rsidRDefault="00E833C8" w:rsidP="00556A21">
            <w:pPr>
              <w:pStyle w:val="Els-table-text"/>
            </w:pPr>
            <w:r w:rsidRPr="00E833C8">
              <w:t>Platform Diversity [21]</w:t>
            </w:r>
          </w:p>
        </w:tc>
        <w:tc>
          <w:tcPr>
            <w:tcW w:w="1261" w:type="dxa"/>
            <w:tcBorders>
              <w:top w:val="outset" w:sz="6" w:space="0" w:color="auto"/>
              <w:left w:val="outset" w:sz="6" w:space="0" w:color="auto"/>
              <w:bottom w:val="outset" w:sz="6" w:space="0" w:color="auto"/>
              <w:right w:val="outset" w:sz="6" w:space="0" w:color="auto"/>
            </w:tcBorders>
            <w:vAlign w:val="center"/>
          </w:tcPr>
          <w:p w14:paraId="6E3D8C6F" w14:textId="77777777" w:rsidR="00E833C8" w:rsidRPr="00E833C8" w:rsidRDefault="00E833C8" w:rsidP="00556A21">
            <w:pPr>
              <w:pStyle w:val="Els-table-text"/>
            </w:pPr>
            <w:proofErr w:type="spellStart"/>
            <w:r w:rsidRPr="00E833C8">
              <w:t>PlatPal</w:t>
            </w:r>
            <w:proofErr w:type="spellEnd"/>
          </w:p>
        </w:tc>
        <w:tc>
          <w:tcPr>
            <w:tcW w:w="361" w:type="dxa"/>
            <w:tcBorders>
              <w:top w:val="outset" w:sz="6" w:space="0" w:color="auto"/>
              <w:left w:val="outset" w:sz="6" w:space="0" w:color="auto"/>
              <w:bottom w:val="outset" w:sz="6" w:space="0" w:color="auto"/>
              <w:right w:val="outset" w:sz="6" w:space="0" w:color="auto"/>
            </w:tcBorders>
            <w:vAlign w:val="center"/>
          </w:tcPr>
          <w:p w14:paraId="4A4161FB" w14:textId="77777777" w:rsidR="00E833C8" w:rsidRPr="00E833C8" w:rsidRDefault="00E833C8" w:rsidP="00556A21">
            <w:pPr>
              <w:pStyle w:val="Els-table-text"/>
            </w:pPr>
            <w:r w:rsidRPr="00E833C8">
              <w:t>2017</w:t>
            </w:r>
          </w:p>
        </w:tc>
        <w:tc>
          <w:tcPr>
            <w:tcW w:w="1052" w:type="dxa"/>
            <w:tcBorders>
              <w:top w:val="outset" w:sz="6" w:space="0" w:color="auto"/>
              <w:left w:val="outset" w:sz="6" w:space="0" w:color="auto"/>
              <w:bottom w:val="outset" w:sz="6" w:space="0" w:color="auto"/>
              <w:right w:val="outset" w:sz="6" w:space="0" w:color="auto"/>
            </w:tcBorders>
            <w:vAlign w:val="center"/>
          </w:tcPr>
          <w:p w14:paraId="4958A423" w14:textId="77777777" w:rsidR="00E833C8" w:rsidRPr="00E833C8" w:rsidRDefault="00E833C8" w:rsidP="00556A21">
            <w:pPr>
              <w:pStyle w:val="Els-table-text"/>
            </w:pPr>
            <w:r w:rsidRPr="00E833C8">
              <w:t>Y</w:t>
            </w:r>
          </w:p>
        </w:tc>
        <w:tc>
          <w:tcPr>
            <w:tcW w:w="319" w:type="dxa"/>
            <w:tcBorders>
              <w:top w:val="outset" w:sz="6" w:space="0" w:color="auto"/>
              <w:left w:val="outset" w:sz="6" w:space="0" w:color="auto"/>
              <w:bottom w:val="outset" w:sz="6" w:space="0" w:color="auto"/>
              <w:right w:val="outset" w:sz="6" w:space="0" w:color="auto"/>
            </w:tcBorders>
            <w:vAlign w:val="center"/>
          </w:tcPr>
          <w:p w14:paraId="689DB744" w14:textId="77777777" w:rsidR="00E833C8" w:rsidRPr="00E833C8" w:rsidRDefault="00E833C8" w:rsidP="00556A21">
            <w:pPr>
              <w:pStyle w:val="Els-table-text"/>
            </w:pPr>
            <w:r w:rsidRPr="00E833C8">
              <w:t>N</w:t>
            </w:r>
          </w:p>
        </w:tc>
        <w:tc>
          <w:tcPr>
            <w:tcW w:w="1120" w:type="dxa"/>
            <w:tcBorders>
              <w:top w:val="outset" w:sz="6" w:space="0" w:color="auto"/>
              <w:left w:val="outset" w:sz="6" w:space="0" w:color="auto"/>
              <w:bottom w:val="outset" w:sz="6" w:space="0" w:color="auto"/>
            </w:tcBorders>
            <w:vAlign w:val="center"/>
          </w:tcPr>
          <w:p w14:paraId="058CA2C5" w14:textId="77777777" w:rsidR="00E833C8" w:rsidRPr="00E833C8" w:rsidRDefault="00E833C8" w:rsidP="00556A21">
            <w:pPr>
              <w:pStyle w:val="Els-table-text"/>
            </w:pPr>
            <w:r w:rsidRPr="00E833C8">
              <w:t>Y</w:t>
            </w:r>
          </w:p>
        </w:tc>
      </w:tr>
    </w:tbl>
    <w:p w14:paraId="56139E78" w14:textId="77777777" w:rsidR="00E833C8" w:rsidRPr="00E833C8" w:rsidRDefault="00E833C8" w:rsidP="000E5154">
      <w:pPr>
        <w:pStyle w:val="Els-body-text"/>
      </w:pPr>
      <w:r w:rsidRPr="00E833C8">
        <w:t xml:space="preserve">From Table 1, we can conclude that the current focus of static analysis is JavaScript or file metadata. Typical detection techniques include Shellcode and </w:t>
      </w:r>
      <w:proofErr w:type="spellStart"/>
      <w:r w:rsidRPr="00E833C8">
        <w:t>OpCode</w:t>
      </w:r>
      <w:proofErr w:type="spellEnd"/>
      <w:r w:rsidRPr="00E833C8">
        <w:t xml:space="preserve"> Signature based </w:t>
      </w:r>
      <w:proofErr w:type="spellStart"/>
      <w:r w:rsidRPr="00E833C8">
        <w:t>MPScan</w:t>
      </w:r>
      <w:proofErr w:type="spellEnd"/>
      <w:r w:rsidRPr="00E833C8">
        <w:t xml:space="preserve"> [13], and structure and content based classification [9]. However, dynamic analysis mainly focuses on extracting the JavaScript </w:t>
      </w:r>
      <w:r w:rsidRPr="00E833C8">
        <w:rPr>
          <w:rFonts w:hint="eastAsia"/>
        </w:rPr>
        <w:t>Snippet</w:t>
      </w:r>
      <w:r w:rsidRPr="00E833C8">
        <w:t xml:space="preserve"> from the file and running them directly to enable malicious behavior detection. Typical work in this line includes behavior-based analysis [20] and platform</w:t>
      </w:r>
      <w:r w:rsidRPr="00E833C8">
        <w:rPr>
          <w:rFonts w:hint="eastAsia"/>
        </w:rPr>
        <w:t xml:space="preserve"> </w:t>
      </w:r>
      <w:r w:rsidRPr="00E833C8">
        <w:t>diversity-based analysis [21].</w:t>
      </w:r>
    </w:p>
    <w:p w14:paraId="49B33BF5" w14:textId="77777777" w:rsidR="00E833C8" w:rsidRPr="00E833C8" w:rsidRDefault="00E833C8" w:rsidP="00556A21">
      <w:pPr>
        <w:pStyle w:val="Els-body-text"/>
      </w:pPr>
      <w:r w:rsidRPr="00E833C8">
        <w:t xml:space="preserve">We can also see from Table 1 that all but three methods use either open-source or home-grown parsers and assume their capability. However, Carmony </w:t>
      </w:r>
      <w:r w:rsidRPr="00E833C8">
        <w:rPr>
          <w:i/>
        </w:rPr>
        <w:t>et al</w:t>
      </w:r>
      <w:r w:rsidRPr="00E833C8">
        <w:t xml:space="preserve">. [20] shows that these parsers are typically incomplete and make oversimplified assumptions about where JavaScript can be embedded. This leads to one of the most important questions in this research: Is the external parser robust enough? This is because the design and implementation of these kinds of external parsers are usually simple without being designed to be secured; In this case, only little effort is needed for the successful evasion of malicious malware. This kind of attack is called ‘parser-confusion attacks’ by Carmony </w:t>
      </w:r>
      <w:r w:rsidRPr="00E833C8">
        <w:rPr>
          <w:i/>
        </w:rPr>
        <w:t>et al</w:t>
      </w:r>
      <w:r w:rsidRPr="00E833C8">
        <w:t>. [20].</w:t>
      </w:r>
    </w:p>
    <w:p w14:paraId="7C100216" w14:textId="77777777" w:rsidR="00E833C8" w:rsidRPr="00E833C8" w:rsidRDefault="00E833C8" w:rsidP="00556A21">
      <w:pPr>
        <w:pStyle w:val="Els-body-text"/>
      </w:pPr>
      <w:r w:rsidRPr="00E833C8">
        <w:t xml:space="preserve">An important conclusion can be drawn from Table 1: Machine learning (ML), in general, is fit for static rather than dynamic analysis. We are not aware of a paper on dynamic analysis that considers ML, while ML has been the ‘default standard’ in nearly all static analysis papers. Typical ML work here includes PDFRATE [24] and PDF Malware Slayer [11]. Nearly all of the aforementioned works claim that their classifiers can attain high accuracy in resource-intensive environments, but seldom mention the security of their deployed ML models, much less the need for a comprehensive study of adversarial ML. This raises serious doubts about the effectiveness of classifiers based on superficial features in the presence of adversaries. An attack exploiting this vulnerability </w:t>
      </w:r>
      <w:r w:rsidRPr="00E833C8">
        <w:rPr>
          <w:rFonts w:hint="eastAsia"/>
        </w:rPr>
        <w:t>i</w:t>
      </w:r>
      <w:r w:rsidRPr="00E833C8">
        <w:t>s mentioned in Xu</w:t>
      </w:r>
      <w:r w:rsidRPr="00E833C8">
        <w:rPr>
          <w:i/>
        </w:rPr>
        <w:t xml:space="preserve"> et al</w:t>
      </w:r>
      <w:r w:rsidRPr="00E833C8">
        <w:t xml:space="preserve">. [14], one that can automatically produce evasive </w:t>
      </w:r>
      <w:proofErr w:type="spellStart"/>
      <w:r w:rsidRPr="00E833C8">
        <w:t>maldoc</w:t>
      </w:r>
      <w:proofErr w:type="spellEnd"/>
      <w:r w:rsidRPr="00E833C8">
        <w:t xml:space="preserve"> variants. Here, for each iteration and for every sample, operations like addition, deletion, and replace with respect to the PDF structure tree is performed via genetic programming like operations. During the entire process, the malicious behavior of the sample should remain the same, but the ability to confuse and evade the classifier is stronger at each iteration. This kind of attack is called a ‘classifier evasion attack’ by Xu et al. [14].</w:t>
      </w:r>
    </w:p>
    <w:p w14:paraId="0D2D0F44" w14:textId="77777777" w:rsidR="00E833C8" w:rsidRPr="00E833C8" w:rsidRDefault="00E833C8" w:rsidP="00556A21">
      <w:pPr>
        <w:pStyle w:val="Els-body-text"/>
      </w:pPr>
      <w:r w:rsidRPr="00E833C8">
        <w:t>An implicit assumption is that behavioral discrepancies exist between benign and malicious documents and such discrepancies can be clearly observed and captured. Since the document must follow a public format specification, commonalities (structural or behavioral) are expected in benign documents. If a document deviates largely from the specification or the common patterns of benign samples, it is more likely to be a malicious document. In other words, a hyper-plane should always be found and posited in a high-dimensional feature space to clearly separate the malicious and benign samples. However, this assumption does not hold if one can answer the following research questions:</w:t>
      </w:r>
    </w:p>
    <w:p w14:paraId="14AF4E31" w14:textId="77777777" w:rsidR="00E833C8" w:rsidRPr="00E833C8" w:rsidRDefault="00E833C8" w:rsidP="00556A21">
      <w:pPr>
        <w:pStyle w:val="Els-body-text"/>
        <w:numPr>
          <w:ilvl w:val="0"/>
          <w:numId w:val="26"/>
        </w:numPr>
      </w:pPr>
      <w:r w:rsidRPr="00E833C8">
        <w:t xml:space="preserve">Can we evade the classifier by adding, deleting, or replacing content of the malicious PDF files while keeping the malicious behaviors? </w:t>
      </w:r>
    </w:p>
    <w:p w14:paraId="245760E7" w14:textId="77777777" w:rsidR="00E833C8" w:rsidRPr="00E833C8" w:rsidRDefault="00E833C8" w:rsidP="00556A21">
      <w:pPr>
        <w:pStyle w:val="Els-body-text"/>
        <w:numPr>
          <w:ilvl w:val="0"/>
          <w:numId w:val="26"/>
        </w:numPr>
      </w:pPr>
      <w:r w:rsidRPr="00E833C8">
        <w:t xml:space="preserve">Can we evade the classifier by gradually adding malicious content to the benign PDF? </w:t>
      </w:r>
    </w:p>
    <w:p w14:paraId="472D531C" w14:textId="77777777" w:rsidR="00E833C8" w:rsidRPr="00E833C8" w:rsidRDefault="00E833C8" w:rsidP="00556A21">
      <w:pPr>
        <w:pStyle w:val="Els-body-text"/>
      </w:pPr>
      <w:r w:rsidRPr="00E833C8">
        <w:t xml:space="preserve">The work by </w:t>
      </w:r>
      <w:proofErr w:type="spellStart"/>
      <w:r w:rsidRPr="00E833C8">
        <w:t>Srndic</w:t>
      </w:r>
      <w:proofErr w:type="spellEnd"/>
      <w:r w:rsidRPr="00E833C8">
        <w:t xml:space="preserve"> et al. [4], started with malicious files, answered the first question, which refers to as ‘mimicry attack’. </w:t>
      </w:r>
      <w:proofErr w:type="spellStart"/>
      <w:r w:rsidRPr="00E833C8">
        <w:t>Maiorca</w:t>
      </w:r>
      <w:proofErr w:type="spellEnd"/>
      <w:r w:rsidRPr="00E833C8">
        <w:t xml:space="preserve"> et al. [10], started with benign files, answered the second question, which refers to as</w:t>
      </w:r>
      <w:bookmarkStart w:id="10" w:name="OLE_LINK15"/>
      <w:bookmarkStart w:id="11" w:name="OLE_LINK12"/>
      <w:r w:rsidRPr="00E833C8">
        <w:t xml:space="preserve"> ‘reverse mimicry attack</w:t>
      </w:r>
      <w:bookmarkEnd w:id="10"/>
      <w:bookmarkEnd w:id="11"/>
      <w:r w:rsidRPr="00E833C8">
        <w:t>’. Both works show how a malicious document can systematically evade the classifier.</w:t>
      </w:r>
    </w:p>
    <w:p w14:paraId="30DA472B" w14:textId="77777777" w:rsidR="00E833C8" w:rsidRPr="00E833C8" w:rsidRDefault="00E833C8" w:rsidP="00556A21">
      <w:pPr>
        <w:pStyle w:val="Els-body-text"/>
      </w:pPr>
      <w:r w:rsidRPr="00E833C8">
        <w:lastRenderedPageBreak/>
        <w:t xml:space="preserve">In summary, for attacking an external parser, the current technique is called ‘parser-confusion attack’. For attacking ML models, the current technique is called ‘automatic classifier evasion attack’. For the assumed detectable discrepancy, the existing attack is called ‘Mimicry and Reverse Mimicry’. </w:t>
      </w:r>
    </w:p>
    <w:p w14:paraId="40E908F9" w14:textId="77777777" w:rsidR="00E833C8" w:rsidRDefault="00E833C8" w:rsidP="00556A21">
      <w:pPr>
        <w:pStyle w:val="Els-body-text"/>
      </w:pPr>
      <w:r w:rsidRPr="00E833C8">
        <w:t>There is no doubt that the attacks mentioned above attacks have raised significant challenges to the security of ML models, and potentially extends to the entire detection framework. Thus, in this paper, we propose not only some ML techniques that can achieve high accuracy, but also a truly secure, robust model under our effective defense strategies.</w:t>
      </w:r>
    </w:p>
    <w:p w14:paraId="470A15D1" w14:textId="77777777" w:rsidR="009B21EE" w:rsidRPr="00E833C8" w:rsidRDefault="009B21EE" w:rsidP="00556A21">
      <w:pPr>
        <w:pStyle w:val="Els-body-text"/>
      </w:pPr>
    </w:p>
    <w:p w14:paraId="6DE07768" w14:textId="3046FBFE" w:rsidR="009B21EE" w:rsidRPr="00CE169E" w:rsidRDefault="00E833C8" w:rsidP="00CE169E">
      <w:pPr>
        <w:pStyle w:val="Els-1storder-head"/>
        <w:rPr>
          <w:bCs/>
        </w:rPr>
      </w:pPr>
      <w:r w:rsidRPr="00E833C8">
        <w:rPr>
          <w:bCs/>
        </w:rPr>
        <w:t xml:space="preserve">Design of ML </w:t>
      </w:r>
      <w:proofErr w:type="spellStart"/>
      <w:r w:rsidRPr="00E833C8">
        <w:rPr>
          <w:bCs/>
        </w:rPr>
        <w:t>Maldoc</w:t>
      </w:r>
      <w:proofErr w:type="spellEnd"/>
      <w:r w:rsidRPr="00E833C8">
        <w:rPr>
          <w:bCs/>
        </w:rPr>
        <w:t xml:space="preserve"> Classifier</w:t>
      </w:r>
    </w:p>
    <w:p w14:paraId="5751B09D" w14:textId="77777777" w:rsidR="00E833C8" w:rsidRPr="00E833C8" w:rsidRDefault="00E833C8" w:rsidP="00556A21">
      <w:pPr>
        <w:pStyle w:val="Els-body-text"/>
      </w:pPr>
      <w:r w:rsidRPr="00E833C8">
        <w:t>In this session, we focus on designing binary classifiers, a kind of learning systems, which classify new data into two predefined categories. Classifiers usually make predictions by computing some numeric or probabilistic score and comparing it with a fixed threshold. We focus on the following aspects of classifier design:</w:t>
      </w:r>
    </w:p>
    <w:p w14:paraId="73F15D29" w14:textId="77777777" w:rsidR="00E833C8" w:rsidRPr="00E833C8" w:rsidRDefault="00E833C8" w:rsidP="00556A21">
      <w:pPr>
        <w:pStyle w:val="Els-body-text"/>
        <w:numPr>
          <w:ilvl w:val="0"/>
          <w:numId w:val="28"/>
        </w:numPr>
      </w:pPr>
      <w:r w:rsidRPr="00E833C8">
        <w:t xml:space="preserve">General Machine Learning Classification Framework </w:t>
      </w:r>
    </w:p>
    <w:p w14:paraId="0D8FDDD7" w14:textId="77777777" w:rsidR="00E833C8" w:rsidRPr="00E833C8" w:rsidRDefault="00E833C8" w:rsidP="00556A21">
      <w:pPr>
        <w:pStyle w:val="Els-body-text"/>
        <w:numPr>
          <w:ilvl w:val="0"/>
          <w:numId w:val="28"/>
        </w:numPr>
      </w:pPr>
      <w:r w:rsidRPr="00E833C8">
        <w:t>Dataset</w:t>
      </w:r>
    </w:p>
    <w:p w14:paraId="633E42F7" w14:textId="77777777" w:rsidR="00E833C8" w:rsidRPr="00E833C8" w:rsidRDefault="00E833C8" w:rsidP="00556A21">
      <w:pPr>
        <w:pStyle w:val="Els-body-text"/>
        <w:numPr>
          <w:ilvl w:val="0"/>
          <w:numId w:val="28"/>
        </w:numPr>
      </w:pPr>
      <w:r w:rsidRPr="00E833C8">
        <w:t>Feature Engineering</w:t>
      </w:r>
    </w:p>
    <w:p w14:paraId="669BF0F8" w14:textId="77777777" w:rsidR="00E833C8" w:rsidRPr="00E833C8" w:rsidRDefault="00E833C8" w:rsidP="00556A21">
      <w:pPr>
        <w:pStyle w:val="Els-body-text"/>
        <w:numPr>
          <w:ilvl w:val="0"/>
          <w:numId w:val="28"/>
        </w:numPr>
      </w:pPr>
      <w:r w:rsidRPr="00E833C8">
        <w:t>Classification Alg. Selection</w:t>
      </w:r>
    </w:p>
    <w:p w14:paraId="077841E0" w14:textId="77777777" w:rsidR="009B21EE" w:rsidRDefault="00E833C8" w:rsidP="00556A21">
      <w:pPr>
        <w:pStyle w:val="Els-body-text"/>
        <w:numPr>
          <w:ilvl w:val="0"/>
          <w:numId w:val="28"/>
        </w:numPr>
      </w:pPr>
      <w:r w:rsidRPr="00E833C8">
        <w:t>Model Evolution</w:t>
      </w:r>
    </w:p>
    <w:p w14:paraId="2B83D171" w14:textId="77777777" w:rsidR="009B21EE" w:rsidRPr="00E833C8" w:rsidRDefault="009B21EE" w:rsidP="00CE169E">
      <w:pPr>
        <w:pStyle w:val="Els-body-text"/>
        <w:ind w:firstLine="0"/>
      </w:pPr>
    </w:p>
    <w:p w14:paraId="7B06B630" w14:textId="77777777" w:rsidR="00E833C8" w:rsidRPr="00E833C8" w:rsidRDefault="00E833C8" w:rsidP="009B21EE">
      <w:pPr>
        <w:pStyle w:val="Els-2ndorder-head"/>
        <w:spacing w:before="0" w:after="0" w:line="240" w:lineRule="auto"/>
        <w:rPr>
          <w:b/>
          <w:bCs/>
        </w:rPr>
      </w:pPr>
      <w:r w:rsidRPr="009B21EE">
        <w:rPr>
          <w:rFonts w:eastAsia="SimSun"/>
          <w:lang w:eastAsia="zh-CN"/>
        </w:rPr>
        <w:t>General Machine Learning Classification Framework</w:t>
      </w:r>
    </w:p>
    <w:p w14:paraId="4B883CFB" w14:textId="77777777" w:rsidR="00E833C8" w:rsidRPr="00E833C8" w:rsidRDefault="00E833C8" w:rsidP="00556A21">
      <w:pPr>
        <w:pStyle w:val="Els-body-text"/>
      </w:pPr>
      <w:r w:rsidRPr="00E833C8">
        <w:t>The machine learning Classification framework</w:t>
      </w:r>
      <w:r w:rsidRPr="00E833C8">
        <w:rPr>
          <w:rFonts w:hint="eastAsia"/>
        </w:rPr>
        <w:t xml:space="preserve"> </w:t>
      </w:r>
      <w:r w:rsidRPr="00E833C8">
        <w:t xml:space="preserve">we use are depicted in Figure 1. Our goal is to train a robust model for </w:t>
      </w:r>
      <w:proofErr w:type="spellStart"/>
      <w:r w:rsidRPr="00E833C8">
        <w:t>maldoc</w:t>
      </w:r>
      <w:proofErr w:type="spellEnd"/>
      <w:r w:rsidRPr="00E833C8">
        <w:t xml:space="preserve"> detection. Firstly, we need to collect a significant amount of malicious and benign documents during the data collection phase. Secondly, we manually design and extract hundreds of representative features from each document during our feature engineering phase, a process from transforming the documents from raw to feature vectors. Finally, we have trained the ML model so that the model can fit the underlying training data distribution well. The training phase usually performs offline due to heavy time and space footprint while the prediction phase is wrapped as online service. At this point, our model is ready for serving. When a new sample is presented to the model, it can return a confidence score to predict whether the sample is malicious or not. Figure 1 provides a good description of basic ML classification framework.</w:t>
      </w:r>
    </w:p>
    <w:p w14:paraId="4498589A" w14:textId="77777777" w:rsidR="005E680D" w:rsidRPr="00E833C8" w:rsidRDefault="005E680D" w:rsidP="00556A21">
      <w:pPr>
        <w:pStyle w:val="Els-body-text"/>
      </w:pPr>
      <w:r w:rsidRPr="005E680D">
        <w:rPr>
          <w:noProof/>
          <w:lang w:eastAsia="zh-CN"/>
        </w:rPr>
        <w:drawing>
          <wp:anchor distT="0" distB="0" distL="114300" distR="114300" simplePos="0" relativeHeight="251658240" behindDoc="0" locked="0" layoutInCell="1" allowOverlap="1" wp14:anchorId="24B69377" wp14:editId="2CC111E0">
            <wp:simplePos x="0" y="0"/>
            <wp:positionH relativeFrom="column">
              <wp:posOffset>1064895</wp:posOffset>
            </wp:positionH>
            <wp:positionV relativeFrom="paragraph">
              <wp:posOffset>184785</wp:posOffset>
            </wp:positionV>
            <wp:extent cx="4478020" cy="1626870"/>
            <wp:effectExtent l="0" t="0" r="0" b="0"/>
            <wp:wrapTopAndBottom/>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8020" cy="1626870"/>
                    </a:xfrm>
                    <a:prstGeom prst="rect">
                      <a:avLst/>
                    </a:prstGeom>
                  </pic:spPr>
                </pic:pic>
              </a:graphicData>
            </a:graphic>
            <wp14:sizeRelH relativeFrom="page">
              <wp14:pctWidth>0</wp14:pctWidth>
            </wp14:sizeRelH>
            <wp14:sizeRelV relativeFrom="page">
              <wp14:pctHeight>0</wp14:pctHeight>
            </wp14:sizeRelV>
          </wp:anchor>
        </w:drawing>
      </w:r>
    </w:p>
    <w:p w14:paraId="498DBB18" w14:textId="77C61D10" w:rsidR="00E833C8" w:rsidRPr="000E5154" w:rsidRDefault="00556A21" w:rsidP="000E5154">
      <w:pPr>
        <w:pStyle w:val="aa"/>
        <w:jc w:val="center"/>
        <w:rPr>
          <w:lang w:val="en-US"/>
        </w:rPr>
      </w:pPr>
      <w:bookmarkStart w:id="12" w:name="OLE_LINK10"/>
      <w:r>
        <w:t xml:space="preserve">Figure </w:t>
      </w:r>
      <w:r>
        <w:fldChar w:fldCharType="begin"/>
      </w:r>
      <w:r>
        <w:instrText xml:space="preserve"> SEQ Figure \* ARABIC </w:instrText>
      </w:r>
      <w:r>
        <w:fldChar w:fldCharType="separate"/>
      </w:r>
      <w:r w:rsidR="005D10E6">
        <w:rPr>
          <w:noProof/>
        </w:rPr>
        <w:t>1</w:t>
      </w:r>
      <w:r>
        <w:fldChar w:fldCharType="end"/>
      </w:r>
      <w:r>
        <w:t>.</w:t>
      </w:r>
      <w:r w:rsidR="00E833C8" w:rsidRPr="005E680D">
        <w:rPr>
          <w:szCs w:val="16"/>
          <w:lang w:val="en-US"/>
        </w:rPr>
        <w:t xml:space="preserve"> </w:t>
      </w:r>
      <w:r w:rsidR="00E833C8" w:rsidRPr="005E680D">
        <w:rPr>
          <w:rFonts w:hint="eastAsia"/>
          <w:szCs w:val="16"/>
          <w:lang w:val="en-US"/>
        </w:rPr>
        <w:t>B</w:t>
      </w:r>
      <w:r w:rsidR="00E833C8" w:rsidRPr="005E680D">
        <w:rPr>
          <w:szCs w:val="16"/>
          <w:lang w:val="en-US"/>
        </w:rPr>
        <w:t>asic machine learning classification framework</w:t>
      </w:r>
      <w:r w:rsidR="00E833C8" w:rsidRPr="00E833C8">
        <w:rPr>
          <w:lang w:val="en-US"/>
        </w:rPr>
        <w:t>.</w:t>
      </w:r>
      <w:bookmarkEnd w:id="12"/>
    </w:p>
    <w:p w14:paraId="5D4F751D" w14:textId="77777777" w:rsidR="00E833C8" w:rsidRPr="00CE169E" w:rsidRDefault="00E833C8" w:rsidP="00CE169E">
      <w:pPr>
        <w:pStyle w:val="Els-2ndorder-head"/>
        <w:spacing w:before="0" w:after="0" w:line="240" w:lineRule="auto"/>
        <w:rPr>
          <w:rFonts w:eastAsia="SimSun"/>
          <w:lang w:eastAsia="zh-CN"/>
        </w:rPr>
      </w:pPr>
      <w:r w:rsidRPr="00CE169E">
        <w:rPr>
          <w:rFonts w:eastAsia="SimSun"/>
          <w:lang w:eastAsia="zh-CN"/>
        </w:rPr>
        <w:lastRenderedPageBreak/>
        <w:t xml:space="preserve"> Dataset</w:t>
      </w:r>
    </w:p>
    <w:p w14:paraId="4C4CBADE" w14:textId="77777777" w:rsidR="00E833C8" w:rsidRPr="00E833C8" w:rsidRDefault="00E833C8" w:rsidP="00556A21">
      <w:pPr>
        <w:pStyle w:val="Els-body-text"/>
      </w:pPr>
      <w:r w:rsidRPr="00E833C8">
        <w:t>Our dataset, a total of 201,368 PDF samples, can be divided into two classes: 28,332 benign and 173,036 malicious samples.</w:t>
      </w:r>
    </w:p>
    <w:p w14:paraId="36A9AE9D" w14:textId="77777777" w:rsidR="00E833C8" w:rsidRPr="00E833C8" w:rsidRDefault="00E833C8" w:rsidP="00556A21">
      <w:pPr>
        <w:pStyle w:val="Els-body-text"/>
      </w:pPr>
      <w:r w:rsidRPr="00E833C8">
        <w:t xml:space="preserve">Among those, 156,035 malicious samples are downloaded from </w:t>
      </w:r>
      <w:proofErr w:type="spellStart"/>
      <w:r w:rsidRPr="00E833C8">
        <w:t>VirusShare</w:t>
      </w:r>
      <w:proofErr w:type="spellEnd"/>
      <w:r w:rsidRPr="00E833C8">
        <w:t xml:space="preserve">, 9,000 malicious samples are from the </w:t>
      </w:r>
      <w:proofErr w:type="spellStart"/>
      <w:r w:rsidRPr="00E833C8">
        <w:t>Contagio</w:t>
      </w:r>
      <w:proofErr w:type="spellEnd"/>
      <w:r w:rsidRPr="00E833C8">
        <w:t xml:space="preserve"> dataset, the rest are obtained from two popular search engines. Besides, we obtained the open source dataset, in the present of feature vectors, collected originally for </w:t>
      </w:r>
      <w:proofErr w:type="spellStart"/>
      <w:r w:rsidRPr="00E833C8">
        <w:t>PDFRate</w:t>
      </w:r>
      <w:proofErr w:type="spellEnd"/>
      <w:r w:rsidRPr="00E833C8">
        <w:t xml:space="preserve"> [4] evaluation. This dataset contains 20,000 balanced samples, with 5,000 benign and 5,000 malicious samples from </w:t>
      </w:r>
      <w:proofErr w:type="spellStart"/>
      <w:r w:rsidRPr="00E833C8">
        <w:t>Contagio</w:t>
      </w:r>
      <w:proofErr w:type="spellEnd"/>
      <w:r w:rsidRPr="00E833C8">
        <w:t xml:space="preserve"> dataset, and 5,000 benign samples obtained from Google as well as 5,000 malicious samples from </w:t>
      </w:r>
      <w:proofErr w:type="spellStart"/>
      <w:r w:rsidRPr="00E833C8">
        <w:t>VirusTotal</w:t>
      </w:r>
      <w:proofErr w:type="spellEnd"/>
      <w:r w:rsidRPr="00E833C8">
        <w:t>. Further, we randomly select around 2,000 malicious documents from our dataset to generate around 10,000 adversarial samples targeting deployed ML model for ‘Model Evasion Attack’ in Session 4.</w:t>
      </w:r>
    </w:p>
    <w:p w14:paraId="418E6957" w14:textId="77777777" w:rsidR="004978E7" w:rsidRDefault="00E833C8" w:rsidP="00556A21">
      <w:pPr>
        <w:pStyle w:val="Els-body-text"/>
        <w:rPr>
          <w:noProof/>
          <w:lang w:eastAsia="zh-TW"/>
        </w:rPr>
      </w:pPr>
      <w:r w:rsidRPr="00E833C8">
        <w:t>From Figure 2, we can see that 40% of the samples are compatible with PDF version 1.6 and the rest are mostly distributed from version 1.3 – 1.5. Lower PDF version usually means higher possibility of being exploited. Thus we suggest end users update their PDF Viewer to the latest compatible version in order to patch known vulnerabilities.</w:t>
      </w:r>
      <w:r w:rsidR="004978E7" w:rsidRPr="004978E7">
        <w:rPr>
          <w:noProof/>
          <w:lang w:eastAsia="zh-TW"/>
        </w:rPr>
        <w:t xml:space="preserve"> </w:t>
      </w:r>
    </w:p>
    <w:p w14:paraId="61BF10C0" w14:textId="0F6BF438" w:rsidR="00E833C8" w:rsidRPr="00E833C8" w:rsidRDefault="004978E7" w:rsidP="004978E7">
      <w:pPr>
        <w:pStyle w:val="Els-body-text"/>
        <w:jc w:val="center"/>
      </w:pPr>
      <w:r w:rsidRPr="00E833C8">
        <w:rPr>
          <w:noProof/>
          <w:lang w:eastAsia="zh-CN"/>
        </w:rPr>
        <w:drawing>
          <wp:inline distT="0" distB="0" distL="0" distR="0" wp14:anchorId="00905A89" wp14:editId="3CEDFB68">
            <wp:extent cx="4190365" cy="2421890"/>
            <wp:effectExtent l="0" t="0" r="635" b="0"/>
            <wp:docPr id="38" name="Picture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2421890"/>
                    </a:xfrm>
                    <a:prstGeom prst="rect">
                      <a:avLst/>
                    </a:prstGeom>
                    <a:noFill/>
                    <a:ln>
                      <a:noFill/>
                    </a:ln>
                  </pic:spPr>
                </pic:pic>
              </a:graphicData>
            </a:graphic>
          </wp:inline>
        </w:drawing>
      </w:r>
    </w:p>
    <w:p w14:paraId="36099C38" w14:textId="13059EA2" w:rsidR="00E833C8" w:rsidRPr="00E833C8" w:rsidRDefault="004978E7" w:rsidP="00556A21">
      <w:pPr>
        <w:pStyle w:val="aa"/>
        <w:jc w:val="center"/>
        <w:rPr>
          <w:lang w:val="en-US"/>
        </w:rPr>
      </w:pPr>
      <w:r w:rsidRPr="00E833C8">
        <w:rPr>
          <w:noProof/>
          <w:lang w:val="en-US" w:eastAsia="zh-CN"/>
        </w:rPr>
        <w:drawing>
          <wp:anchor distT="0" distB="0" distL="114300" distR="114300" simplePos="0" relativeHeight="251661312" behindDoc="0" locked="0" layoutInCell="1" allowOverlap="1" wp14:anchorId="7D83752B" wp14:editId="7FCC9DF9">
            <wp:simplePos x="0" y="0"/>
            <wp:positionH relativeFrom="column">
              <wp:posOffset>861695</wp:posOffset>
            </wp:positionH>
            <wp:positionV relativeFrom="paragraph">
              <wp:posOffset>371475</wp:posOffset>
            </wp:positionV>
            <wp:extent cx="4883785" cy="1959610"/>
            <wp:effectExtent l="0" t="0" r="0" b="0"/>
            <wp:wrapTopAndBottom/>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78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A21">
        <w:t xml:space="preserve"> Figure </w:t>
      </w:r>
      <w:r w:rsidR="00556A21">
        <w:fldChar w:fldCharType="begin"/>
      </w:r>
      <w:r w:rsidR="00556A21">
        <w:instrText xml:space="preserve"> SEQ Figure \* ARABIC </w:instrText>
      </w:r>
      <w:r w:rsidR="00556A21">
        <w:fldChar w:fldCharType="separate"/>
      </w:r>
      <w:r w:rsidR="005D10E6">
        <w:rPr>
          <w:noProof/>
        </w:rPr>
        <w:t>2</w:t>
      </w:r>
      <w:r w:rsidR="00556A21">
        <w:fldChar w:fldCharType="end"/>
      </w:r>
      <w:r w:rsidR="00E833C8" w:rsidRPr="00556A21">
        <w:t>.</w:t>
      </w:r>
      <w:r w:rsidR="00E833C8" w:rsidRPr="00556A21">
        <w:rPr>
          <w:szCs w:val="16"/>
          <w:lang w:val="en-US"/>
        </w:rPr>
        <w:t xml:space="preserve"> </w:t>
      </w:r>
      <w:r w:rsidR="00E833C8" w:rsidRPr="00556A21">
        <w:rPr>
          <w:rFonts w:hint="eastAsia"/>
          <w:szCs w:val="16"/>
        </w:rPr>
        <w:t>Dataset</w:t>
      </w:r>
      <w:r w:rsidR="00E833C8" w:rsidRPr="00556A21">
        <w:rPr>
          <w:rFonts w:hint="eastAsia"/>
          <w:szCs w:val="16"/>
          <w:lang w:val="en-US"/>
        </w:rPr>
        <w:t xml:space="preserve"> </w:t>
      </w:r>
      <w:r w:rsidR="00E833C8" w:rsidRPr="005E680D">
        <w:rPr>
          <w:rFonts w:hint="eastAsia"/>
          <w:szCs w:val="16"/>
          <w:lang w:val="en-US"/>
        </w:rPr>
        <w:t>divided</w:t>
      </w:r>
      <w:r w:rsidR="00E833C8" w:rsidRPr="00556A21">
        <w:rPr>
          <w:rFonts w:hint="eastAsia"/>
          <w:szCs w:val="16"/>
          <w:lang w:val="en-US"/>
        </w:rPr>
        <w:t xml:space="preserve"> by PDF Version</w:t>
      </w:r>
    </w:p>
    <w:p w14:paraId="6197E59D" w14:textId="295F9541" w:rsidR="00CE169E" w:rsidRPr="00CE169E" w:rsidRDefault="00556A21" w:rsidP="00CE169E">
      <w:pPr>
        <w:pStyle w:val="aa"/>
        <w:jc w:val="center"/>
        <w:rPr>
          <w:szCs w:val="16"/>
        </w:rPr>
      </w:pPr>
      <w:r>
        <w:t xml:space="preserve">                Figure </w:t>
      </w:r>
      <w:r>
        <w:fldChar w:fldCharType="begin"/>
      </w:r>
      <w:r>
        <w:instrText xml:space="preserve"> SEQ Figure \* ARABIC </w:instrText>
      </w:r>
      <w:r>
        <w:fldChar w:fldCharType="separate"/>
      </w:r>
      <w:r w:rsidR="005D10E6">
        <w:rPr>
          <w:noProof/>
        </w:rPr>
        <w:t>3</w:t>
      </w:r>
      <w:r>
        <w:fldChar w:fldCharType="end"/>
      </w:r>
      <w:r>
        <w:t>.</w:t>
      </w:r>
      <w:r w:rsidR="00E833C8" w:rsidRPr="00556A21">
        <w:rPr>
          <w:rFonts w:hint="eastAsia"/>
          <w:szCs w:val="16"/>
        </w:rPr>
        <w:t xml:space="preserve">Dataset divided by </w:t>
      </w:r>
      <w:r w:rsidR="00E833C8" w:rsidRPr="00556A21">
        <w:rPr>
          <w:szCs w:val="16"/>
        </w:rPr>
        <w:t xml:space="preserve">Exploit Type </w:t>
      </w:r>
      <w:r w:rsidR="00E833C8" w:rsidRPr="00556A21">
        <w:rPr>
          <w:rFonts w:hint="eastAsia"/>
          <w:szCs w:val="16"/>
        </w:rPr>
        <w:t>Diversity</w:t>
      </w:r>
    </w:p>
    <w:p w14:paraId="0DEB8FA5" w14:textId="77777777" w:rsidR="00CE169E" w:rsidRDefault="00CE169E" w:rsidP="00CE169E">
      <w:pPr>
        <w:pStyle w:val="aa"/>
      </w:pPr>
    </w:p>
    <w:p w14:paraId="6D2E0F90" w14:textId="0BE74837" w:rsidR="00556A21" w:rsidRPr="004978E7" w:rsidRDefault="00CE169E" w:rsidP="004978E7">
      <w:pPr>
        <w:pStyle w:val="aa"/>
        <w:jc w:val="center"/>
        <w:rPr>
          <w:lang w:val="en-US"/>
        </w:rPr>
      </w:pPr>
      <w:r w:rsidRPr="00E833C8">
        <w:rPr>
          <w:noProof/>
          <w:lang w:val="en-US" w:eastAsia="zh-CN"/>
        </w:rPr>
        <w:lastRenderedPageBreak/>
        <w:drawing>
          <wp:anchor distT="0" distB="0" distL="114300" distR="114300" simplePos="0" relativeHeight="251660288" behindDoc="0" locked="0" layoutInCell="1" allowOverlap="1" wp14:anchorId="63A10FAD" wp14:editId="17DCD532">
            <wp:simplePos x="0" y="0"/>
            <wp:positionH relativeFrom="column">
              <wp:posOffset>1306816</wp:posOffset>
            </wp:positionH>
            <wp:positionV relativeFrom="paragraph">
              <wp:posOffset>193</wp:posOffset>
            </wp:positionV>
            <wp:extent cx="3587115" cy="2009775"/>
            <wp:effectExtent l="0" t="0" r="0" b="0"/>
            <wp:wrapTopAndBottom/>
            <wp:docPr id="37" name="Picture 3" descr="A87217CC33A08814C101ABE3AAD0C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7217CC33A08814C101ABE3AAD0C4B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711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56A21">
        <w:t xml:space="preserve">Figure </w:t>
      </w:r>
      <w:r w:rsidR="00556A21">
        <w:fldChar w:fldCharType="begin"/>
      </w:r>
      <w:r w:rsidR="00556A21">
        <w:instrText xml:space="preserve"> SEQ Figure \* ARABIC </w:instrText>
      </w:r>
      <w:r w:rsidR="00556A21">
        <w:fldChar w:fldCharType="separate"/>
      </w:r>
      <w:r w:rsidR="005D10E6">
        <w:rPr>
          <w:noProof/>
        </w:rPr>
        <w:t>4</w:t>
      </w:r>
      <w:r w:rsidR="00556A21">
        <w:fldChar w:fldCharType="end"/>
      </w:r>
      <w:r w:rsidR="00556A21">
        <w:t xml:space="preserve">. </w:t>
      </w:r>
      <w:r w:rsidR="00E833C8" w:rsidRPr="00556A21">
        <w:rPr>
          <w:rFonts w:hint="eastAsia"/>
          <w:szCs w:val="16"/>
        </w:rPr>
        <w:t>Dataset divided by Time</w:t>
      </w:r>
    </w:p>
    <w:p w14:paraId="4C831BF2" w14:textId="259CD014" w:rsidR="00E833C8" w:rsidRPr="00E833C8" w:rsidRDefault="00E833C8" w:rsidP="00556A21">
      <w:pPr>
        <w:pStyle w:val="Els-body-text"/>
      </w:pPr>
      <w:r w:rsidRPr="00E833C8">
        <w:t>From Figur</w:t>
      </w:r>
      <w:r w:rsidRPr="00E833C8">
        <w:rPr>
          <w:rFonts w:hint="eastAsia"/>
        </w:rPr>
        <w:t>e 3</w:t>
      </w:r>
      <w:r w:rsidRPr="00E833C8">
        <w:t xml:space="preserve">, we can see that </w:t>
      </w:r>
      <w:r w:rsidRPr="00E833C8">
        <w:rPr>
          <w:rFonts w:hint="eastAsia"/>
        </w:rPr>
        <w:t xml:space="preserve">35% of the samples are </w:t>
      </w:r>
      <w:r w:rsidRPr="00E833C8">
        <w:t xml:space="preserve">belonging to the type </w:t>
      </w:r>
      <w:r w:rsidRPr="00E833C8">
        <w:rPr>
          <w:rFonts w:hint="eastAsia"/>
        </w:rPr>
        <w:t>Execute Code</w:t>
      </w:r>
      <w:r w:rsidRPr="00E833C8">
        <w:t>, followed by 22% being Overflow</w:t>
      </w:r>
      <w:r w:rsidRPr="00E833C8">
        <w:rPr>
          <w:rFonts w:hint="eastAsia"/>
        </w:rPr>
        <w:t xml:space="preserve">, 16% </w:t>
      </w:r>
      <w:r w:rsidRPr="00E833C8">
        <w:t xml:space="preserve">being </w:t>
      </w:r>
      <w:r w:rsidRPr="00E833C8">
        <w:rPr>
          <w:rFonts w:hint="eastAsia"/>
        </w:rPr>
        <w:t xml:space="preserve">Memory Corruption and 14% being Denial of Service. </w:t>
      </w:r>
    </w:p>
    <w:p w14:paraId="5CD3E14A" w14:textId="4C7C4D97" w:rsidR="00E833C8" w:rsidRPr="00E833C8" w:rsidRDefault="00E833C8" w:rsidP="00556A21">
      <w:pPr>
        <w:pStyle w:val="Els-body-text"/>
      </w:pPr>
      <w:r w:rsidRPr="00E833C8">
        <w:t>From Figure 4, we plot the whole dataset by time. As shown, we collect samples till the year of 2017, followed by roughly a decreasing collection size as the year get older. Our dataset reflects the latest and complete malicious behavior changes and technology used by the malware authors.</w:t>
      </w:r>
    </w:p>
    <w:p w14:paraId="4776AD92" w14:textId="10588C4A" w:rsidR="00E833C8" w:rsidRPr="00E833C8" w:rsidRDefault="00E833C8" w:rsidP="00556A21">
      <w:pPr>
        <w:pStyle w:val="Els-body-text"/>
      </w:pPr>
      <w:r w:rsidRPr="00E833C8">
        <w:t>One of the most important and interesting research problem is to evaluate the prediction capability of the ML model, specifically:</w:t>
      </w:r>
    </w:p>
    <w:p w14:paraId="2EEDA424" w14:textId="410AB78D" w:rsidR="00E833C8" w:rsidRPr="00E833C8" w:rsidRDefault="00E833C8" w:rsidP="00556A21">
      <w:pPr>
        <w:pStyle w:val="Els-body-text"/>
        <w:numPr>
          <w:ilvl w:val="0"/>
          <w:numId w:val="32"/>
        </w:numPr>
      </w:pPr>
      <w:r w:rsidRPr="00E833C8">
        <w:t>Trained by the data from earlier versions from 1.0 to 1.5, what is the prediction capability against the version from 1.6 to 1.7?</w:t>
      </w:r>
    </w:p>
    <w:p w14:paraId="6DBEB458" w14:textId="4B2075C3" w:rsidR="00E833C8" w:rsidRPr="00E833C8" w:rsidRDefault="00E833C8" w:rsidP="00556A21">
      <w:pPr>
        <w:pStyle w:val="Els-body-text"/>
        <w:numPr>
          <w:ilvl w:val="0"/>
          <w:numId w:val="32"/>
        </w:numPr>
      </w:pPr>
      <w:r w:rsidRPr="00E833C8">
        <w:t>Trained by the data from major exploitation type such as Execute Code and Overflow, what is the prediction capability against the other exploitation types?</w:t>
      </w:r>
    </w:p>
    <w:p w14:paraId="481987CF" w14:textId="77777777" w:rsidR="00E833C8" w:rsidRPr="00E833C8" w:rsidRDefault="00E833C8" w:rsidP="00556A21">
      <w:pPr>
        <w:pStyle w:val="Els-body-text"/>
        <w:numPr>
          <w:ilvl w:val="0"/>
          <w:numId w:val="32"/>
        </w:numPr>
      </w:pPr>
      <w:r w:rsidRPr="00E833C8">
        <w:t>Trained by the data till the year of 2010, what is the prediction capability against the most recent years?</w:t>
      </w:r>
    </w:p>
    <w:p w14:paraId="167BE326" w14:textId="77777777" w:rsidR="00E833C8" w:rsidRPr="00E833C8" w:rsidRDefault="00E833C8" w:rsidP="00556A21">
      <w:pPr>
        <w:pStyle w:val="Els-body-text"/>
      </w:pPr>
      <w:r w:rsidRPr="00E833C8">
        <w:t xml:space="preserve">Later, </w:t>
      </w:r>
      <w:r w:rsidRPr="00E833C8">
        <w:rPr>
          <w:rFonts w:hint="eastAsia"/>
        </w:rPr>
        <w:t xml:space="preserve">we can </w:t>
      </w:r>
      <w:r w:rsidRPr="00E833C8">
        <w:t xml:space="preserve">partially </w:t>
      </w:r>
      <w:r w:rsidRPr="00E833C8">
        <w:rPr>
          <w:rFonts w:hint="eastAsia"/>
        </w:rPr>
        <w:t>see that our ML technique works effectively against a large and diverse dataset</w:t>
      </w:r>
      <w:r w:rsidRPr="00E833C8">
        <w:t>,</w:t>
      </w:r>
      <w:r w:rsidRPr="00E833C8">
        <w:rPr>
          <w:rFonts w:hint="eastAsia"/>
        </w:rPr>
        <w:t xml:space="preserve"> </w:t>
      </w:r>
      <w:r w:rsidRPr="00E833C8">
        <w:t>especially for the unseen examples, which therefore</w:t>
      </w:r>
      <w:r w:rsidRPr="00E833C8">
        <w:rPr>
          <w:rFonts w:hint="eastAsia"/>
        </w:rPr>
        <w:t xml:space="preserve"> proves the generality </w:t>
      </w:r>
      <w:r w:rsidRPr="00E833C8">
        <w:t xml:space="preserve">and prediction capability </w:t>
      </w:r>
      <w:r w:rsidRPr="00E833C8">
        <w:rPr>
          <w:rFonts w:hint="eastAsia"/>
        </w:rPr>
        <w:t>of the technique we propose.</w:t>
      </w:r>
    </w:p>
    <w:p w14:paraId="29C5DF34" w14:textId="77777777" w:rsidR="00E833C8" w:rsidRPr="00E833C8" w:rsidRDefault="00E833C8" w:rsidP="00556A21">
      <w:pPr>
        <w:pStyle w:val="Els-2ndorder-head"/>
      </w:pPr>
      <w:r w:rsidRPr="00E833C8">
        <w:t>Feature Engineering</w:t>
      </w:r>
    </w:p>
    <w:p w14:paraId="2710A2C9" w14:textId="77777777" w:rsidR="00E833C8" w:rsidRPr="00E833C8" w:rsidRDefault="00E833C8" w:rsidP="00556A21">
      <w:pPr>
        <w:pStyle w:val="Els-body-text"/>
      </w:pPr>
      <w:r w:rsidRPr="00E833C8">
        <w:t>Because of the limited space of this paper, we intentionally ignore the introduction of the file format of PDF files and refer readers to the latest official open standard for PDF files. In general, PDF file format is diverse and complex. Thanks to the flexibility of the document open standard, we can even run programs in PDFs like the windows executables. Here, we ONLY focus on parsing the structure, content and metadata of the files and select features manually by our security experts. Previous research in feature engineering suggest that the combination of structure and meta based features performs well enough in terms of model prediction accuracy. We do NOT directly target the JavaScript code snippet because JavaScript code usually involves heavy dynamic analysis, facing with encrypted or obfuscated code and plus significant runtime overhead. More, we can easily infer the maliciousness of files by some basic statistics embedded in the file structure and metadata.</w:t>
      </w:r>
    </w:p>
    <w:p w14:paraId="4441CB24" w14:textId="77777777" w:rsidR="00E833C8" w:rsidRPr="00E833C8" w:rsidRDefault="00E833C8" w:rsidP="00556A21">
      <w:pPr>
        <w:pStyle w:val="Els-body-text"/>
      </w:pPr>
      <w:r w:rsidRPr="00E833C8">
        <w:t>As shown in Table 2, we apply some basic statistics in calculating the average value of each feature and find out some representative features which the average values between benign and malicious samples are different:</w:t>
      </w:r>
    </w:p>
    <w:p w14:paraId="2B1B00EA" w14:textId="77777777" w:rsidR="00E833C8" w:rsidRPr="00E833C8" w:rsidRDefault="00E833C8" w:rsidP="00556A21">
      <w:pPr>
        <w:pStyle w:val="Els-body-text"/>
      </w:pPr>
      <w:r w:rsidRPr="00E833C8">
        <w:lastRenderedPageBreak/>
        <w:t xml:space="preserve">Features such as </w:t>
      </w:r>
      <w:proofErr w:type="spellStart"/>
      <w:r w:rsidRPr="00E833C8">
        <w:t>count_font</w:t>
      </w:r>
      <w:proofErr w:type="spellEnd"/>
      <w:r w:rsidRPr="00E833C8">
        <w:t xml:space="preserve"> and </w:t>
      </w:r>
      <w:proofErr w:type="spellStart"/>
      <w:r w:rsidRPr="00E833C8">
        <w:t>count_box</w:t>
      </w:r>
      <w:proofErr w:type="spellEnd"/>
      <w:r w:rsidRPr="00E833C8">
        <w:t>: There are several objects like font, box contained in the benign samples for content description. However, malicious files do not aim at describing information, instead they run malicious code embedded in the file to launch the attack;</w:t>
      </w:r>
    </w:p>
    <w:p w14:paraId="45FEECDF" w14:textId="77777777" w:rsidR="00E833C8" w:rsidRPr="00E833C8" w:rsidRDefault="00E833C8" w:rsidP="00556A21">
      <w:pPr>
        <w:pStyle w:val="Els-body-text"/>
      </w:pPr>
      <w:r w:rsidRPr="00E833C8">
        <w:t xml:space="preserve">Features such as </w:t>
      </w:r>
      <w:proofErr w:type="spellStart"/>
      <w:r w:rsidRPr="00E833C8">
        <w:t>count_page_obj</w:t>
      </w:r>
      <w:proofErr w:type="spellEnd"/>
      <w:r w:rsidRPr="00E833C8">
        <w:t xml:space="preserve"> and </w:t>
      </w:r>
      <w:proofErr w:type="spellStart"/>
      <w:r w:rsidRPr="00E833C8">
        <w:t>count_obj</w:t>
      </w:r>
      <w:proofErr w:type="spellEnd"/>
      <w:r w:rsidRPr="00E833C8">
        <w:t xml:space="preserve">: Generally, </w:t>
      </w:r>
      <w:proofErr w:type="spellStart"/>
      <w:r w:rsidRPr="00E833C8">
        <w:t>obj</w:t>
      </w:r>
      <w:proofErr w:type="spellEnd"/>
      <w:r w:rsidRPr="00E833C8">
        <w:t xml:space="preserve"> in benign files are many more than those in malicious files. When calculating the number of</w:t>
      </w:r>
      <w:r w:rsidRPr="00E833C8" w:rsidDel="005A3604">
        <w:t xml:space="preserve"> </w:t>
      </w:r>
      <w:proofErr w:type="spellStart"/>
      <w:r w:rsidRPr="00E833C8">
        <w:t>obj</w:t>
      </w:r>
      <w:proofErr w:type="spellEnd"/>
      <w:r w:rsidRPr="00E833C8">
        <w:t xml:space="preserve"> in the same page, that the malicious file is twice as many as that in a benign file. Thus, if the number of </w:t>
      </w:r>
      <w:proofErr w:type="spellStart"/>
      <w:r w:rsidRPr="00E833C8">
        <w:t>obj</w:t>
      </w:r>
      <w:proofErr w:type="spellEnd"/>
      <w:r w:rsidRPr="00E833C8">
        <w:t xml:space="preserve"> in the same page increases sharply, the file is likely to be malicious;</w:t>
      </w:r>
    </w:p>
    <w:p w14:paraId="5FD1F503" w14:textId="77777777" w:rsidR="00E833C8" w:rsidRPr="00E833C8" w:rsidRDefault="00E833C8" w:rsidP="00556A21">
      <w:pPr>
        <w:pStyle w:val="Els-body-text"/>
      </w:pPr>
      <w:r w:rsidRPr="00E833C8">
        <w:t xml:space="preserve">Features such as </w:t>
      </w:r>
      <w:proofErr w:type="spellStart"/>
      <w:r w:rsidRPr="00E833C8">
        <w:t>count_endobj</w:t>
      </w:r>
      <w:proofErr w:type="spellEnd"/>
      <w:r w:rsidRPr="00E833C8">
        <w:t xml:space="preserve"> and </w:t>
      </w:r>
      <w:proofErr w:type="spellStart"/>
      <w:r w:rsidRPr="00E833C8">
        <w:t>count_endstream</w:t>
      </w:r>
      <w:proofErr w:type="spellEnd"/>
      <w:r w:rsidRPr="00E833C8">
        <w:t xml:space="preserve">: In benign files, the </w:t>
      </w:r>
      <w:proofErr w:type="spellStart"/>
      <w:r w:rsidRPr="00E833C8">
        <w:t>endobj</w:t>
      </w:r>
      <w:proofErr w:type="spellEnd"/>
      <w:r w:rsidRPr="00E833C8">
        <w:t xml:space="preserve"> refers to the end of an object. Yet a </w:t>
      </w:r>
      <w:proofErr w:type="spellStart"/>
      <w:r w:rsidRPr="00E833C8">
        <w:t>maldoc</w:t>
      </w:r>
      <w:proofErr w:type="spellEnd"/>
      <w:r w:rsidRPr="00E833C8">
        <w:t xml:space="preserve"> seldom contains </w:t>
      </w:r>
      <w:proofErr w:type="spellStart"/>
      <w:r w:rsidRPr="00E833C8">
        <w:t>endobj</w:t>
      </w:r>
      <w:proofErr w:type="spellEnd"/>
      <w:r w:rsidRPr="00E833C8">
        <w:t xml:space="preserve"> and </w:t>
      </w:r>
      <w:proofErr w:type="spellStart"/>
      <w:r w:rsidRPr="00E833C8">
        <w:t>endstream</w:t>
      </w:r>
      <w:proofErr w:type="spellEnd"/>
      <w:r w:rsidRPr="00E833C8">
        <w:t>, for which it aims at confusing the parser to make it fail to obtain the whole object when parsing the malicious file, or fail to parse the malicious documents which can then evade detection successfully later;</w:t>
      </w:r>
    </w:p>
    <w:p w14:paraId="14B1514E" w14:textId="77777777" w:rsidR="00E833C8" w:rsidRPr="00E833C8" w:rsidRDefault="00E833C8" w:rsidP="00556A21">
      <w:pPr>
        <w:pStyle w:val="Els-body-text"/>
      </w:pPr>
      <w:r w:rsidRPr="00E833C8">
        <w:t xml:space="preserve">Features such as </w:t>
      </w:r>
      <w:proofErr w:type="spellStart"/>
      <w:r w:rsidRPr="00E833C8">
        <w:t>count_js</w:t>
      </w:r>
      <w:proofErr w:type="spellEnd"/>
      <w:r w:rsidRPr="00E833C8">
        <w:t xml:space="preserve">: The main tactic of the malicious document is to embed JS code in the file to execute malicious behaviors. In this way, JS codes contained in a </w:t>
      </w:r>
      <w:proofErr w:type="spellStart"/>
      <w:r w:rsidRPr="00E833C8">
        <w:t>maldoc</w:t>
      </w:r>
      <w:proofErr w:type="spellEnd"/>
      <w:r w:rsidRPr="00E833C8">
        <w:t xml:space="preserve"> are generally on average, much more than those in a benign file;</w:t>
      </w:r>
    </w:p>
    <w:p w14:paraId="7188CF4F" w14:textId="77777777" w:rsidR="00E833C8" w:rsidRPr="00E833C8" w:rsidRDefault="00E833C8" w:rsidP="00556A21">
      <w:pPr>
        <w:pStyle w:val="Els-body-text"/>
      </w:pPr>
      <w:r w:rsidRPr="00E833C8">
        <w:t xml:space="preserve">Features such as </w:t>
      </w:r>
      <w:proofErr w:type="spellStart"/>
      <w:r w:rsidRPr="00E833C8">
        <w:t>count_acroform_obs</w:t>
      </w:r>
      <w:proofErr w:type="spellEnd"/>
      <w:r w:rsidRPr="00E833C8">
        <w:t xml:space="preserve">: </w:t>
      </w:r>
      <w:proofErr w:type="spellStart"/>
      <w:r w:rsidRPr="00E833C8">
        <w:t>AcroForm</w:t>
      </w:r>
      <w:proofErr w:type="spellEnd"/>
      <w:r w:rsidRPr="00E833C8">
        <w:t xml:space="preserve"> is introduced in PDF Specification 1.2, which is to collect information from users via interaction. The form can display, capture and edit the data,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the attacker. As a typical document being exploited, the value of </w:t>
      </w:r>
      <w:proofErr w:type="spellStart"/>
      <w:r w:rsidRPr="00E833C8">
        <w:t>AcroForm</w:t>
      </w:r>
      <w:proofErr w:type="spellEnd"/>
      <w:r w:rsidRPr="00E833C8">
        <w:t xml:space="preserve"> in a malicious sample usually doubles than that of a benign sample;</w:t>
      </w:r>
    </w:p>
    <w:p w14:paraId="28860FD3" w14:textId="77777777" w:rsidR="00E833C8" w:rsidRPr="00E833C8" w:rsidRDefault="00E833C8" w:rsidP="00556A21">
      <w:pPr>
        <w:pStyle w:val="Els-body-text"/>
      </w:pPr>
      <w:r w:rsidRPr="00E833C8">
        <w:t>It is also worth mentioning that the features exhibit significant interdependence. When one feature’s value is modified, many others are affected because they directly or indirectly depend on each other.</w:t>
      </w:r>
    </w:p>
    <w:p w14:paraId="356C9BC3" w14:textId="2779F5B2" w:rsidR="000E5154" w:rsidRDefault="00E833C8" w:rsidP="00CE169E">
      <w:pPr>
        <w:pStyle w:val="Els-body-text"/>
      </w:pPr>
      <w:r w:rsidRPr="00E833C8">
        <w:t>At last, we manually select around 130 features for classification, in consideration of feature representative, time efficiency and robustness etc.</w:t>
      </w:r>
    </w:p>
    <w:p w14:paraId="370678EA" w14:textId="614617AE" w:rsidR="00E833C8" w:rsidRPr="00E833C8" w:rsidRDefault="00556A21" w:rsidP="00CE169E">
      <w:pPr>
        <w:pStyle w:val="aa"/>
        <w:jc w:val="center"/>
      </w:pPr>
      <w:r>
        <w:t xml:space="preserve">Table </w:t>
      </w:r>
      <w:r>
        <w:fldChar w:fldCharType="begin"/>
      </w:r>
      <w:r>
        <w:instrText xml:space="preserve"> SEQ Table \* ARABIC </w:instrText>
      </w:r>
      <w:r>
        <w:fldChar w:fldCharType="separate"/>
      </w:r>
      <w:r w:rsidR="00DD400A">
        <w:rPr>
          <w:noProof/>
        </w:rPr>
        <w:t>2</w:t>
      </w:r>
      <w:r>
        <w:fldChar w:fldCharType="end"/>
      </w:r>
      <w:r w:rsidR="00E833C8" w:rsidRPr="00E833C8">
        <w:t>. Average value comparison of features in benign and malicious files.</w:t>
      </w:r>
    </w:p>
    <w:tbl>
      <w:tblPr>
        <w:tblW w:w="0" w:type="auto"/>
        <w:jc w:val="center"/>
        <w:tblBorders>
          <w:top w:val="single" w:sz="18" w:space="0" w:color="auto"/>
          <w:bottom w:val="single" w:sz="18" w:space="0" w:color="auto"/>
        </w:tblBorders>
        <w:tblLayout w:type="fixed"/>
        <w:tblLook w:val="0000" w:firstRow="0" w:lastRow="0" w:firstColumn="0" w:lastColumn="0" w:noHBand="0" w:noVBand="0"/>
      </w:tblPr>
      <w:tblGrid>
        <w:gridCol w:w="216"/>
        <w:gridCol w:w="3259"/>
        <w:gridCol w:w="216"/>
        <w:gridCol w:w="2177"/>
        <w:gridCol w:w="216"/>
        <w:gridCol w:w="2334"/>
        <w:gridCol w:w="104"/>
      </w:tblGrid>
      <w:tr w:rsidR="00E833C8" w:rsidRPr="00E833C8" w14:paraId="1C7D2397" w14:textId="77777777" w:rsidTr="004978E7">
        <w:trPr>
          <w:gridBefore w:val="1"/>
          <w:wBefore w:w="216" w:type="dxa"/>
          <w:trHeight w:val="320"/>
          <w:jc w:val="center"/>
        </w:trPr>
        <w:tc>
          <w:tcPr>
            <w:tcW w:w="3475" w:type="dxa"/>
            <w:gridSpan w:val="2"/>
            <w:tcBorders>
              <w:top w:val="single" w:sz="4" w:space="0" w:color="auto"/>
              <w:left w:val="nil"/>
              <w:bottom w:val="single" w:sz="4" w:space="0" w:color="auto"/>
              <w:right w:val="nil"/>
            </w:tcBorders>
            <w:vAlign w:val="center"/>
          </w:tcPr>
          <w:p w14:paraId="0E596BD9" w14:textId="77777777" w:rsidR="00E833C8" w:rsidRPr="00E833C8" w:rsidRDefault="00E833C8" w:rsidP="00DD400A">
            <w:pPr>
              <w:pStyle w:val="Els-table-text"/>
            </w:pPr>
            <w:r w:rsidRPr="00E833C8">
              <w:t>Feature</w:t>
            </w:r>
          </w:p>
        </w:tc>
        <w:tc>
          <w:tcPr>
            <w:tcW w:w="2393" w:type="dxa"/>
            <w:gridSpan w:val="2"/>
            <w:tcBorders>
              <w:top w:val="single" w:sz="4" w:space="0" w:color="auto"/>
              <w:left w:val="nil"/>
              <w:bottom w:val="single" w:sz="4" w:space="0" w:color="auto"/>
              <w:right w:val="nil"/>
            </w:tcBorders>
            <w:vAlign w:val="center"/>
          </w:tcPr>
          <w:p w14:paraId="178B1836" w14:textId="77777777" w:rsidR="00E833C8" w:rsidRPr="00E833C8" w:rsidRDefault="00E833C8" w:rsidP="00556A21">
            <w:pPr>
              <w:pStyle w:val="Els-table-text"/>
            </w:pPr>
            <w:r w:rsidRPr="00E833C8">
              <w:t>Benign file</w:t>
            </w:r>
          </w:p>
        </w:tc>
        <w:tc>
          <w:tcPr>
            <w:tcW w:w="2438" w:type="dxa"/>
            <w:gridSpan w:val="2"/>
            <w:tcBorders>
              <w:top w:val="single" w:sz="4" w:space="0" w:color="auto"/>
              <w:left w:val="nil"/>
              <w:bottom w:val="single" w:sz="4" w:space="0" w:color="auto"/>
              <w:right w:val="nil"/>
            </w:tcBorders>
            <w:vAlign w:val="center"/>
          </w:tcPr>
          <w:p w14:paraId="4E2C81D2" w14:textId="77777777" w:rsidR="00E833C8" w:rsidRPr="00E833C8" w:rsidRDefault="00E833C8" w:rsidP="00556A21">
            <w:pPr>
              <w:pStyle w:val="Els-table-text"/>
            </w:pPr>
            <w:r w:rsidRPr="00E833C8">
              <w:t>Malware file</w:t>
            </w:r>
          </w:p>
        </w:tc>
      </w:tr>
      <w:tr w:rsidR="00E833C8" w:rsidRPr="00E833C8" w14:paraId="505C80D0" w14:textId="77777777" w:rsidTr="004978E7">
        <w:trPr>
          <w:gridAfter w:val="1"/>
          <w:wAfter w:w="104" w:type="dxa"/>
          <w:trHeight w:val="339"/>
          <w:jc w:val="center"/>
        </w:trPr>
        <w:tc>
          <w:tcPr>
            <w:tcW w:w="3475" w:type="dxa"/>
            <w:gridSpan w:val="2"/>
            <w:tcBorders>
              <w:top w:val="single" w:sz="4" w:space="0" w:color="auto"/>
              <w:left w:val="nil"/>
              <w:bottom w:val="nil"/>
              <w:right w:val="nil"/>
            </w:tcBorders>
            <w:vAlign w:val="center"/>
          </w:tcPr>
          <w:p w14:paraId="07CB2A94" w14:textId="77777777" w:rsidR="00E833C8" w:rsidRPr="00E833C8" w:rsidRDefault="00E833C8" w:rsidP="00556A21">
            <w:pPr>
              <w:pStyle w:val="Els-table-text"/>
            </w:pPr>
            <w:proofErr w:type="spellStart"/>
            <w:r w:rsidRPr="00E833C8">
              <w:t>count_font</w:t>
            </w:r>
            <w:proofErr w:type="spellEnd"/>
          </w:p>
        </w:tc>
        <w:tc>
          <w:tcPr>
            <w:tcW w:w="2393" w:type="dxa"/>
            <w:gridSpan w:val="2"/>
            <w:tcBorders>
              <w:top w:val="single" w:sz="4" w:space="0" w:color="auto"/>
              <w:left w:val="nil"/>
              <w:bottom w:val="nil"/>
              <w:right w:val="nil"/>
            </w:tcBorders>
            <w:vAlign w:val="center"/>
          </w:tcPr>
          <w:p w14:paraId="182D37A0" w14:textId="77777777" w:rsidR="00E833C8" w:rsidRPr="00E833C8" w:rsidRDefault="00E833C8" w:rsidP="00556A21">
            <w:pPr>
              <w:pStyle w:val="Els-table-text"/>
            </w:pPr>
            <w:r w:rsidRPr="00E833C8">
              <w:t>14.64</w:t>
            </w:r>
          </w:p>
        </w:tc>
        <w:tc>
          <w:tcPr>
            <w:tcW w:w="2550" w:type="dxa"/>
            <w:gridSpan w:val="2"/>
            <w:tcBorders>
              <w:top w:val="single" w:sz="4" w:space="0" w:color="auto"/>
              <w:left w:val="nil"/>
              <w:bottom w:val="nil"/>
              <w:right w:val="nil"/>
            </w:tcBorders>
            <w:vAlign w:val="center"/>
          </w:tcPr>
          <w:p w14:paraId="19BBB005" w14:textId="77777777" w:rsidR="00E833C8" w:rsidRPr="00E833C8" w:rsidRDefault="00E833C8" w:rsidP="00556A21">
            <w:pPr>
              <w:pStyle w:val="Els-table-text"/>
            </w:pPr>
            <w:r w:rsidRPr="00E833C8">
              <w:t>0.55</w:t>
            </w:r>
          </w:p>
        </w:tc>
      </w:tr>
      <w:tr w:rsidR="00E833C8" w:rsidRPr="00E833C8" w14:paraId="32200350"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07C692F8" w14:textId="77777777" w:rsidR="00E833C8" w:rsidRPr="00E833C8" w:rsidRDefault="00E833C8" w:rsidP="00556A21">
            <w:pPr>
              <w:pStyle w:val="Els-table-text"/>
            </w:pPr>
            <w:proofErr w:type="spellStart"/>
            <w:r w:rsidRPr="00E833C8">
              <w:t>count_acroform_obj</w:t>
            </w:r>
            <w:proofErr w:type="spellEnd"/>
          </w:p>
        </w:tc>
        <w:tc>
          <w:tcPr>
            <w:tcW w:w="2393" w:type="dxa"/>
            <w:gridSpan w:val="2"/>
            <w:tcBorders>
              <w:top w:val="nil"/>
              <w:left w:val="nil"/>
              <w:bottom w:val="nil"/>
              <w:right w:val="nil"/>
            </w:tcBorders>
            <w:vAlign w:val="center"/>
          </w:tcPr>
          <w:p w14:paraId="6800DAAE" w14:textId="77777777" w:rsidR="00E833C8" w:rsidRPr="00E833C8" w:rsidRDefault="00E833C8" w:rsidP="00556A21">
            <w:pPr>
              <w:pStyle w:val="Els-table-text"/>
            </w:pPr>
            <w:r w:rsidRPr="00E833C8">
              <w:t>700</w:t>
            </w:r>
          </w:p>
        </w:tc>
        <w:tc>
          <w:tcPr>
            <w:tcW w:w="2550" w:type="dxa"/>
            <w:gridSpan w:val="2"/>
            <w:tcBorders>
              <w:top w:val="nil"/>
              <w:left w:val="nil"/>
              <w:bottom w:val="nil"/>
              <w:right w:val="nil"/>
            </w:tcBorders>
            <w:vAlign w:val="center"/>
          </w:tcPr>
          <w:p w14:paraId="03D233F5" w14:textId="77777777" w:rsidR="00E833C8" w:rsidRPr="00E833C8" w:rsidRDefault="00E833C8" w:rsidP="00556A21">
            <w:pPr>
              <w:pStyle w:val="Els-table-text"/>
            </w:pPr>
            <w:r w:rsidRPr="00E833C8">
              <w:t>1400</w:t>
            </w:r>
          </w:p>
        </w:tc>
      </w:tr>
      <w:tr w:rsidR="00E833C8" w:rsidRPr="00E833C8" w14:paraId="04F92AF1"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112BEE94" w14:textId="77777777" w:rsidR="00E833C8" w:rsidRPr="00E833C8" w:rsidRDefault="00E833C8" w:rsidP="00556A21">
            <w:pPr>
              <w:pStyle w:val="Els-table-text"/>
            </w:pPr>
            <w:r w:rsidRPr="00E833C8">
              <w:t>count_box_a4</w:t>
            </w:r>
          </w:p>
        </w:tc>
        <w:tc>
          <w:tcPr>
            <w:tcW w:w="2393" w:type="dxa"/>
            <w:gridSpan w:val="2"/>
            <w:tcBorders>
              <w:top w:val="nil"/>
              <w:left w:val="nil"/>
              <w:bottom w:val="nil"/>
              <w:right w:val="nil"/>
            </w:tcBorders>
            <w:vAlign w:val="center"/>
          </w:tcPr>
          <w:p w14:paraId="5D6C676D" w14:textId="77777777" w:rsidR="00E833C8" w:rsidRPr="00E833C8" w:rsidRDefault="00E833C8" w:rsidP="00556A21">
            <w:pPr>
              <w:pStyle w:val="Els-table-text"/>
            </w:pPr>
            <w:r w:rsidRPr="00E833C8">
              <w:t>12001</w:t>
            </w:r>
          </w:p>
        </w:tc>
        <w:tc>
          <w:tcPr>
            <w:tcW w:w="2550" w:type="dxa"/>
            <w:gridSpan w:val="2"/>
            <w:tcBorders>
              <w:top w:val="nil"/>
              <w:left w:val="nil"/>
              <w:bottom w:val="nil"/>
              <w:right w:val="nil"/>
            </w:tcBorders>
            <w:vAlign w:val="center"/>
          </w:tcPr>
          <w:p w14:paraId="22C89B43" w14:textId="77777777" w:rsidR="00E833C8" w:rsidRPr="00E833C8" w:rsidRDefault="00E833C8" w:rsidP="00556A21">
            <w:pPr>
              <w:pStyle w:val="Els-table-text"/>
            </w:pPr>
            <w:r w:rsidRPr="00E833C8">
              <w:t>200</w:t>
            </w:r>
          </w:p>
        </w:tc>
      </w:tr>
      <w:tr w:rsidR="00E833C8" w:rsidRPr="00E833C8" w14:paraId="67020ED0"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65F10B9B" w14:textId="77777777" w:rsidR="00E833C8" w:rsidRPr="00E833C8" w:rsidRDefault="00E833C8" w:rsidP="00556A21">
            <w:pPr>
              <w:pStyle w:val="Els-table-text"/>
            </w:pPr>
            <w:proofErr w:type="spellStart"/>
            <w:r w:rsidRPr="00E833C8">
              <w:t>count_box_legal</w:t>
            </w:r>
            <w:proofErr w:type="spellEnd"/>
          </w:p>
        </w:tc>
        <w:tc>
          <w:tcPr>
            <w:tcW w:w="2393" w:type="dxa"/>
            <w:gridSpan w:val="2"/>
            <w:tcBorders>
              <w:top w:val="nil"/>
              <w:left w:val="nil"/>
              <w:bottom w:val="nil"/>
              <w:right w:val="nil"/>
            </w:tcBorders>
            <w:vAlign w:val="center"/>
          </w:tcPr>
          <w:p w14:paraId="6B573204" w14:textId="77777777" w:rsidR="00E833C8" w:rsidRPr="00E833C8" w:rsidRDefault="00E833C8" w:rsidP="00556A21">
            <w:pPr>
              <w:pStyle w:val="Els-table-text"/>
            </w:pPr>
            <w:r w:rsidRPr="00E833C8">
              <w:t>395040</w:t>
            </w:r>
          </w:p>
        </w:tc>
        <w:tc>
          <w:tcPr>
            <w:tcW w:w="2550" w:type="dxa"/>
            <w:gridSpan w:val="2"/>
            <w:tcBorders>
              <w:top w:val="nil"/>
              <w:left w:val="nil"/>
              <w:bottom w:val="nil"/>
              <w:right w:val="nil"/>
            </w:tcBorders>
            <w:vAlign w:val="center"/>
          </w:tcPr>
          <w:p w14:paraId="0B26B533" w14:textId="77777777" w:rsidR="00E833C8" w:rsidRPr="00E833C8" w:rsidRDefault="00E833C8" w:rsidP="00556A21">
            <w:pPr>
              <w:pStyle w:val="Els-table-text"/>
            </w:pPr>
            <w:r w:rsidRPr="00E833C8">
              <w:t>0</w:t>
            </w:r>
          </w:p>
        </w:tc>
      </w:tr>
      <w:tr w:rsidR="00E833C8" w:rsidRPr="00E833C8" w14:paraId="4447B555"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54FF1E9F" w14:textId="77777777" w:rsidR="00E833C8" w:rsidRPr="00E833C8" w:rsidRDefault="00E833C8" w:rsidP="00556A21">
            <w:pPr>
              <w:pStyle w:val="Els-table-text"/>
            </w:pPr>
            <w:proofErr w:type="spellStart"/>
            <w:r w:rsidRPr="00E833C8">
              <w:t>count_box_letter</w:t>
            </w:r>
            <w:proofErr w:type="spellEnd"/>
          </w:p>
        </w:tc>
        <w:tc>
          <w:tcPr>
            <w:tcW w:w="2393" w:type="dxa"/>
            <w:gridSpan w:val="2"/>
            <w:tcBorders>
              <w:top w:val="nil"/>
              <w:left w:val="nil"/>
              <w:bottom w:val="nil"/>
              <w:right w:val="nil"/>
            </w:tcBorders>
            <w:vAlign w:val="center"/>
          </w:tcPr>
          <w:p w14:paraId="5A46AA87" w14:textId="77777777" w:rsidR="00E833C8" w:rsidRPr="00E833C8" w:rsidRDefault="00E833C8" w:rsidP="00556A21">
            <w:pPr>
              <w:pStyle w:val="Els-table-text"/>
            </w:pPr>
            <w:r w:rsidRPr="00E833C8">
              <w:t>7291529</w:t>
            </w:r>
          </w:p>
        </w:tc>
        <w:tc>
          <w:tcPr>
            <w:tcW w:w="2550" w:type="dxa"/>
            <w:gridSpan w:val="2"/>
            <w:tcBorders>
              <w:top w:val="nil"/>
              <w:left w:val="nil"/>
              <w:bottom w:val="nil"/>
              <w:right w:val="nil"/>
            </w:tcBorders>
            <w:vAlign w:val="center"/>
          </w:tcPr>
          <w:p w14:paraId="6408E50B" w14:textId="77777777" w:rsidR="00E833C8" w:rsidRPr="00E833C8" w:rsidRDefault="00E833C8" w:rsidP="00556A21">
            <w:pPr>
              <w:pStyle w:val="Els-table-text"/>
            </w:pPr>
            <w:r w:rsidRPr="00E833C8">
              <w:t>866773</w:t>
            </w:r>
          </w:p>
        </w:tc>
      </w:tr>
      <w:tr w:rsidR="00E833C8" w:rsidRPr="00E833C8" w14:paraId="5A74418C"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0E044BA8" w14:textId="77777777" w:rsidR="00E833C8" w:rsidRPr="00E833C8" w:rsidRDefault="00E833C8" w:rsidP="00556A21">
            <w:pPr>
              <w:pStyle w:val="Els-table-text"/>
            </w:pPr>
            <w:proofErr w:type="spellStart"/>
            <w:r w:rsidRPr="00E833C8">
              <w:t>count_box_other</w:t>
            </w:r>
            <w:proofErr w:type="spellEnd"/>
          </w:p>
        </w:tc>
        <w:tc>
          <w:tcPr>
            <w:tcW w:w="2393" w:type="dxa"/>
            <w:gridSpan w:val="2"/>
            <w:tcBorders>
              <w:top w:val="nil"/>
              <w:left w:val="nil"/>
              <w:bottom w:val="nil"/>
              <w:right w:val="nil"/>
            </w:tcBorders>
            <w:vAlign w:val="center"/>
          </w:tcPr>
          <w:p w14:paraId="55D73456" w14:textId="77777777" w:rsidR="00E833C8" w:rsidRPr="00E833C8" w:rsidRDefault="00E833C8" w:rsidP="00556A21">
            <w:pPr>
              <w:pStyle w:val="Els-table-text"/>
            </w:pPr>
            <w:r w:rsidRPr="00E833C8">
              <w:t>32.18</w:t>
            </w:r>
          </w:p>
        </w:tc>
        <w:tc>
          <w:tcPr>
            <w:tcW w:w="2550" w:type="dxa"/>
            <w:gridSpan w:val="2"/>
            <w:tcBorders>
              <w:top w:val="nil"/>
              <w:left w:val="nil"/>
              <w:bottom w:val="nil"/>
              <w:right w:val="nil"/>
            </w:tcBorders>
            <w:vAlign w:val="center"/>
          </w:tcPr>
          <w:p w14:paraId="3BFFABF2" w14:textId="77777777" w:rsidR="00E833C8" w:rsidRPr="00E833C8" w:rsidRDefault="00E833C8" w:rsidP="00556A21">
            <w:pPr>
              <w:pStyle w:val="Els-table-text"/>
            </w:pPr>
            <w:r w:rsidRPr="00E833C8">
              <w:t>1.74</w:t>
            </w:r>
          </w:p>
        </w:tc>
      </w:tr>
      <w:tr w:rsidR="00E833C8" w:rsidRPr="00E833C8" w14:paraId="768166E0"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39038182" w14:textId="77777777" w:rsidR="00E833C8" w:rsidRPr="00E833C8" w:rsidRDefault="00E833C8" w:rsidP="00556A21">
            <w:pPr>
              <w:pStyle w:val="Els-table-text"/>
            </w:pPr>
            <w:proofErr w:type="spellStart"/>
            <w:r w:rsidRPr="00E833C8">
              <w:t>count_box_overlap</w:t>
            </w:r>
            <w:proofErr w:type="spellEnd"/>
          </w:p>
        </w:tc>
        <w:tc>
          <w:tcPr>
            <w:tcW w:w="2393" w:type="dxa"/>
            <w:gridSpan w:val="2"/>
            <w:tcBorders>
              <w:top w:val="nil"/>
              <w:left w:val="nil"/>
              <w:bottom w:val="nil"/>
              <w:right w:val="nil"/>
            </w:tcBorders>
            <w:vAlign w:val="center"/>
          </w:tcPr>
          <w:p w14:paraId="568C3669" w14:textId="77777777" w:rsidR="00E833C8" w:rsidRPr="00E833C8" w:rsidRDefault="00E833C8" w:rsidP="00556A21">
            <w:pPr>
              <w:pStyle w:val="Els-table-text"/>
            </w:pPr>
            <w:r w:rsidRPr="00E833C8">
              <w:t>1000</w:t>
            </w:r>
          </w:p>
        </w:tc>
        <w:tc>
          <w:tcPr>
            <w:tcW w:w="2550" w:type="dxa"/>
            <w:gridSpan w:val="2"/>
            <w:tcBorders>
              <w:top w:val="nil"/>
              <w:left w:val="nil"/>
              <w:bottom w:val="nil"/>
              <w:right w:val="nil"/>
            </w:tcBorders>
            <w:vAlign w:val="center"/>
          </w:tcPr>
          <w:p w14:paraId="5C104058" w14:textId="77777777" w:rsidR="00E833C8" w:rsidRPr="00E833C8" w:rsidRDefault="00E833C8" w:rsidP="00556A21">
            <w:pPr>
              <w:pStyle w:val="Els-table-text"/>
            </w:pPr>
            <w:r w:rsidRPr="00E833C8">
              <w:t>0</w:t>
            </w:r>
          </w:p>
        </w:tc>
      </w:tr>
      <w:tr w:rsidR="00E833C8" w:rsidRPr="00E833C8" w14:paraId="564718A5"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5D54A9B1" w14:textId="77777777" w:rsidR="00E833C8" w:rsidRPr="00E833C8" w:rsidRDefault="00E833C8" w:rsidP="00556A21">
            <w:pPr>
              <w:pStyle w:val="Els-table-text"/>
            </w:pPr>
            <w:proofErr w:type="spellStart"/>
            <w:r w:rsidRPr="00E833C8">
              <w:t>count_endobj</w:t>
            </w:r>
            <w:proofErr w:type="spellEnd"/>
          </w:p>
        </w:tc>
        <w:tc>
          <w:tcPr>
            <w:tcW w:w="2393" w:type="dxa"/>
            <w:gridSpan w:val="2"/>
            <w:tcBorders>
              <w:top w:val="nil"/>
              <w:left w:val="nil"/>
              <w:bottom w:val="nil"/>
              <w:right w:val="nil"/>
            </w:tcBorders>
            <w:vAlign w:val="center"/>
          </w:tcPr>
          <w:p w14:paraId="13FED122" w14:textId="77777777" w:rsidR="00E833C8" w:rsidRPr="00E833C8" w:rsidRDefault="00E833C8" w:rsidP="00556A21">
            <w:pPr>
              <w:pStyle w:val="Els-table-text"/>
            </w:pPr>
            <w:r w:rsidRPr="00E833C8">
              <w:t>95.80</w:t>
            </w:r>
          </w:p>
        </w:tc>
        <w:tc>
          <w:tcPr>
            <w:tcW w:w="2550" w:type="dxa"/>
            <w:gridSpan w:val="2"/>
            <w:tcBorders>
              <w:top w:val="nil"/>
              <w:left w:val="nil"/>
              <w:bottom w:val="nil"/>
              <w:right w:val="nil"/>
            </w:tcBorders>
            <w:vAlign w:val="center"/>
          </w:tcPr>
          <w:p w14:paraId="31A9B30F" w14:textId="77777777" w:rsidR="00E833C8" w:rsidRPr="00E833C8" w:rsidRDefault="00E833C8" w:rsidP="00556A21">
            <w:pPr>
              <w:pStyle w:val="Els-table-text"/>
            </w:pPr>
            <w:r w:rsidRPr="00E833C8">
              <w:t>9.68</w:t>
            </w:r>
          </w:p>
        </w:tc>
      </w:tr>
      <w:tr w:rsidR="00E833C8" w:rsidRPr="00E833C8" w14:paraId="288DACFA"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008955C0" w14:textId="77777777" w:rsidR="00E833C8" w:rsidRPr="00E833C8" w:rsidRDefault="00E833C8" w:rsidP="00556A21">
            <w:pPr>
              <w:pStyle w:val="Els-table-text"/>
            </w:pPr>
            <w:proofErr w:type="spellStart"/>
            <w:r w:rsidRPr="00E833C8">
              <w:t>count_endstream</w:t>
            </w:r>
            <w:proofErr w:type="spellEnd"/>
          </w:p>
        </w:tc>
        <w:tc>
          <w:tcPr>
            <w:tcW w:w="2393" w:type="dxa"/>
            <w:gridSpan w:val="2"/>
            <w:tcBorders>
              <w:top w:val="nil"/>
              <w:left w:val="nil"/>
              <w:bottom w:val="nil"/>
              <w:right w:val="nil"/>
            </w:tcBorders>
            <w:vAlign w:val="center"/>
          </w:tcPr>
          <w:p w14:paraId="2FAB5821" w14:textId="77777777" w:rsidR="00E833C8" w:rsidRPr="00E833C8" w:rsidRDefault="00E833C8" w:rsidP="00556A21">
            <w:pPr>
              <w:pStyle w:val="Els-table-text"/>
            </w:pPr>
            <w:r w:rsidRPr="00E833C8">
              <w:t>30.43</w:t>
            </w:r>
          </w:p>
        </w:tc>
        <w:tc>
          <w:tcPr>
            <w:tcW w:w="2550" w:type="dxa"/>
            <w:gridSpan w:val="2"/>
            <w:tcBorders>
              <w:top w:val="nil"/>
              <w:left w:val="nil"/>
              <w:bottom w:val="nil"/>
              <w:right w:val="nil"/>
            </w:tcBorders>
            <w:vAlign w:val="center"/>
          </w:tcPr>
          <w:p w14:paraId="5B60B85D" w14:textId="77777777" w:rsidR="00E833C8" w:rsidRPr="00E833C8" w:rsidRDefault="00E833C8" w:rsidP="00556A21">
            <w:pPr>
              <w:pStyle w:val="Els-table-text"/>
            </w:pPr>
            <w:r w:rsidRPr="00E833C8">
              <w:t>3.78</w:t>
            </w:r>
          </w:p>
        </w:tc>
      </w:tr>
      <w:tr w:rsidR="00E833C8" w:rsidRPr="00E833C8" w14:paraId="69D23ED3"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5E31C53D" w14:textId="77777777" w:rsidR="00E833C8" w:rsidRPr="00E833C8" w:rsidRDefault="00E833C8" w:rsidP="00556A21">
            <w:pPr>
              <w:pStyle w:val="Els-table-text"/>
            </w:pPr>
            <w:proofErr w:type="spellStart"/>
            <w:r w:rsidRPr="00E833C8">
              <w:t>count_page_obj</w:t>
            </w:r>
            <w:proofErr w:type="spellEnd"/>
          </w:p>
        </w:tc>
        <w:tc>
          <w:tcPr>
            <w:tcW w:w="2393" w:type="dxa"/>
            <w:gridSpan w:val="2"/>
            <w:tcBorders>
              <w:top w:val="nil"/>
              <w:left w:val="nil"/>
              <w:bottom w:val="nil"/>
              <w:right w:val="nil"/>
            </w:tcBorders>
            <w:vAlign w:val="center"/>
          </w:tcPr>
          <w:p w14:paraId="3668ADDF" w14:textId="77777777" w:rsidR="00E833C8" w:rsidRPr="00E833C8" w:rsidRDefault="00E833C8" w:rsidP="00556A21">
            <w:pPr>
              <w:pStyle w:val="Els-table-text"/>
            </w:pPr>
            <w:r w:rsidRPr="00E833C8">
              <w:t>8001</w:t>
            </w:r>
          </w:p>
        </w:tc>
        <w:tc>
          <w:tcPr>
            <w:tcW w:w="2550" w:type="dxa"/>
            <w:gridSpan w:val="2"/>
            <w:tcBorders>
              <w:top w:val="nil"/>
              <w:left w:val="nil"/>
              <w:bottom w:val="nil"/>
              <w:right w:val="nil"/>
            </w:tcBorders>
            <w:vAlign w:val="center"/>
          </w:tcPr>
          <w:p w14:paraId="68E30F63" w14:textId="77777777" w:rsidR="00E833C8" w:rsidRPr="00E833C8" w:rsidRDefault="00E833C8" w:rsidP="00556A21">
            <w:pPr>
              <w:pStyle w:val="Els-table-text"/>
            </w:pPr>
            <w:r w:rsidRPr="00E833C8">
              <w:t>16003</w:t>
            </w:r>
          </w:p>
        </w:tc>
      </w:tr>
      <w:tr w:rsidR="00E833C8" w:rsidRPr="00E833C8" w14:paraId="509E3EE2"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41C11A24" w14:textId="77777777" w:rsidR="00E833C8" w:rsidRPr="00E833C8" w:rsidRDefault="00E833C8" w:rsidP="00556A21">
            <w:pPr>
              <w:pStyle w:val="Els-table-text"/>
            </w:pPr>
            <w:proofErr w:type="spellStart"/>
            <w:r w:rsidRPr="00E833C8">
              <w:t>count_image_large</w:t>
            </w:r>
            <w:proofErr w:type="spellEnd"/>
          </w:p>
        </w:tc>
        <w:tc>
          <w:tcPr>
            <w:tcW w:w="2393" w:type="dxa"/>
            <w:gridSpan w:val="2"/>
            <w:tcBorders>
              <w:top w:val="nil"/>
              <w:left w:val="nil"/>
              <w:bottom w:val="nil"/>
              <w:right w:val="nil"/>
            </w:tcBorders>
            <w:vAlign w:val="center"/>
          </w:tcPr>
          <w:p w14:paraId="2814A9BA" w14:textId="77777777" w:rsidR="00E833C8" w:rsidRPr="00E833C8" w:rsidRDefault="00E833C8" w:rsidP="00556A21">
            <w:pPr>
              <w:pStyle w:val="Els-table-text"/>
            </w:pPr>
            <w:r w:rsidRPr="00E833C8">
              <w:t>110711</w:t>
            </w:r>
          </w:p>
        </w:tc>
        <w:tc>
          <w:tcPr>
            <w:tcW w:w="2550" w:type="dxa"/>
            <w:gridSpan w:val="2"/>
            <w:tcBorders>
              <w:top w:val="nil"/>
              <w:left w:val="nil"/>
              <w:bottom w:val="nil"/>
              <w:right w:val="nil"/>
            </w:tcBorders>
            <w:vAlign w:val="center"/>
          </w:tcPr>
          <w:p w14:paraId="3BC00575" w14:textId="77777777" w:rsidR="00E833C8" w:rsidRPr="00E833C8" w:rsidRDefault="00E833C8" w:rsidP="00556A21">
            <w:pPr>
              <w:pStyle w:val="Els-table-text"/>
            </w:pPr>
            <w:r w:rsidRPr="00E833C8">
              <w:t>400</w:t>
            </w:r>
          </w:p>
        </w:tc>
      </w:tr>
      <w:tr w:rsidR="00E833C8" w:rsidRPr="00E833C8" w14:paraId="6BE6305D"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61DF34B9" w14:textId="77777777" w:rsidR="00E833C8" w:rsidRPr="00E833C8" w:rsidRDefault="00E833C8" w:rsidP="00556A21">
            <w:pPr>
              <w:pStyle w:val="Els-table-text"/>
            </w:pPr>
            <w:proofErr w:type="spellStart"/>
            <w:r w:rsidRPr="00E833C8">
              <w:t>count_image_med</w:t>
            </w:r>
            <w:proofErr w:type="spellEnd"/>
          </w:p>
        </w:tc>
        <w:tc>
          <w:tcPr>
            <w:tcW w:w="2393" w:type="dxa"/>
            <w:gridSpan w:val="2"/>
            <w:tcBorders>
              <w:top w:val="nil"/>
              <w:left w:val="nil"/>
              <w:bottom w:val="nil"/>
              <w:right w:val="nil"/>
            </w:tcBorders>
            <w:vAlign w:val="center"/>
          </w:tcPr>
          <w:p w14:paraId="4AF68821" w14:textId="77777777" w:rsidR="00E833C8" w:rsidRPr="00E833C8" w:rsidRDefault="00E833C8" w:rsidP="00556A21">
            <w:pPr>
              <w:pStyle w:val="Els-table-text"/>
            </w:pPr>
            <w:r w:rsidRPr="00E833C8">
              <w:t>465247</w:t>
            </w:r>
          </w:p>
        </w:tc>
        <w:tc>
          <w:tcPr>
            <w:tcW w:w="2550" w:type="dxa"/>
            <w:gridSpan w:val="2"/>
            <w:tcBorders>
              <w:top w:val="nil"/>
              <w:left w:val="nil"/>
              <w:bottom w:val="nil"/>
              <w:right w:val="nil"/>
            </w:tcBorders>
            <w:vAlign w:val="center"/>
          </w:tcPr>
          <w:p w14:paraId="6ED13B8B" w14:textId="77777777" w:rsidR="00E833C8" w:rsidRPr="00E833C8" w:rsidRDefault="00E833C8" w:rsidP="00556A21">
            <w:pPr>
              <w:pStyle w:val="Els-table-text"/>
            </w:pPr>
            <w:r w:rsidRPr="00E833C8">
              <w:t>6401</w:t>
            </w:r>
          </w:p>
        </w:tc>
      </w:tr>
      <w:tr w:rsidR="00E833C8" w:rsidRPr="00E833C8" w14:paraId="37EB25AC"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78DA5D23" w14:textId="77777777" w:rsidR="00E833C8" w:rsidRPr="00E833C8" w:rsidRDefault="00E833C8" w:rsidP="00556A21">
            <w:pPr>
              <w:pStyle w:val="Els-table-text"/>
            </w:pPr>
            <w:proofErr w:type="spellStart"/>
            <w:r w:rsidRPr="00E833C8">
              <w:t>count_image_small</w:t>
            </w:r>
            <w:proofErr w:type="spellEnd"/>
          </w:p>
        </w:tc>
        <w:tc>
          <w:tcPr>
            <w:tcW w:w="2393" w:type="dxa"/>
            <w:gridSpan w:val="2"/>
            <w:tcBorders>
              <w:top w:val="nil"/>
              <w:left w:val="nil"/>
              <w:bottom w:val="nil"/>
              <w:right w:val="nil"/>
            </w:tcBorders>
            <w:vAlign w:val="center"/>
          </w:tcPr>
          <w:p w14:paraId="6C340392" w14:textId="77777777" w:rsidR="00E833C8" w:rsidRPr="00E833C8" w:rsidRDefault="00E833C8" w:rsidP="00556A21">
            <w:pPr>
              <w:pStyle w:val="Els-table-text"/>
            </w:pPr>
            <w:r w:rsidRPr="00E833C8">
              <w:t>915892</w:t>
            </w:r>
          </w:p>
        </w:tc>
        <w:tc>
          <w:tcPr>
            <w:tcW w:w="2550" w:type="dxa"/>
            <w:gridSpan w:val="2"/>
            <w:tcBorders>
              <w:top w:val="nil"/>
              <w:left w:val="nil"/>
              <w:bottom w:val="nil"/>
              <w:right w:val="nil"/>
            </w:tcBorders>
            <w:vAlign w:val="center"/>
          </w:tcPr>
          <w:p w14:paraId="2279DB9F" w14:textId="77777777" w:rsidR="00E833C8" w:rsidRPr="00E833C8" w:rsidRDefault="00E833C8" w:rsidP="00556A21">
            <w:pPr>
              <w:pStyle w:val="Els-table-text"/>
            </w:pPr>
            <w:r w:rsidRPr="00E833C8">
              <w:t>12002</w:t>
            </w:r>
          </w:p>
        </w:tc>
      </w:tr>
      <w:tr w:rsidR="00E833C8" w:rsidRPr="00E833C8" w14:paraId="50C14F83"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53111931" w14:textId="77777777" w:rsidR="00E833C8" w:rsidRPr="00E833C8" w:rsidRDefault="00E833C8" w:rsidP="00556A21">
            <w:pPr>
              <w:pStyle w:val="Els-table-text"/>
            </w:pPr>
            <w:proofErr w:type="spellStart"/>
            <w:r w:rsidRPr="00E833C8">
              <w:lastRenderedPageBreak/>
              <w:t>count_image_total</w:t>
            </w:r>
            <w:proofErr w:type="spellEnd"/>
          </w:p>
        </w:tc>
        <w:tc>
          <w:tcPr>
            <w:tcW w:w="2393" w:type="dxa"/>
            <w:gridSpan w:val="2"/>
            <w:tcBorders>
              <w:top w:val="nil"/>
              <w:left w:val="nil"/>
              <w:bottom w:val="nil"/>
              <w:right w:val="nil"/>
            </w:tcBorders>
            <w:vAlign w:val="center"/>
          </w:tcPr>
          <w:p w14:paraId="5200413F" w14:textId="77777777" w:rsidR="00E833C8" w:rsidRPr="00E833C8" w:rsidRDefault="00E833C8" w:rsidP="00556A21">
            <w:pPr>
              <w:pStyle w:val="Els-table-text"/>
            </w:pPr>
            <w:r w:rsidRPr="00E833C8">
              <w:t>36.56</w:t>
            </w:r>
          </w:p>
        </w:tc>
        <w:tc>
          <w:tcPr>
            <w:tcW w:w="2550" w:type="dxa"/>
            <w:gridSpan w:val="2"/>
            <w:tcBorders>
              <w:top w:val="nil"/>
              <w:left w:val="nil"/>
              <w:bottom w:val="nil"/>
              <w:right w:val="nil"/>
            </w:tcBorders>
            <w:vAlign w:val="center"/>
          </w:tcPr>
          <w:p w14:paraId="6ED3DC8F" w14:textId="77777777" w:rsidR="00E833C8" w:rsidRPr="00E833C8" w:rsidRDefault="00E833C8" w:rsidP="00556A21">
            <w:pPr>
              <w:pStyle w:val="Els-table-text"/>
            </w:pPr>
            <w:r w:rsidRPr="00E833C8">
              <w:t>0.30</w:t>
            </w:r>
          </w:p>
        </w:tc>
      </w:tr>
      <w:tr w:rsidR="00E833C8" w:rsidRPr="00E833C8" w14:paraId="2FE97358"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23142E48" w14:textId="77777777" w:rsidR="00E833C8" w:rsidRPr="00E833C8" w:rsidRDefault="00E833C8" w:rsidP="00556A21">
            <w:pPr>
              <w:pStyle w:val="Els-table-text"/>
            </w:pPr>
            <w:proofErr w:type="spellStart"/>
            <w:r w:rsidRPr="00E833C8">
              <w:t>count_image_xlarge</w:t>
            </w:r>
            <w:proofErr w:type="spellEnd"/>
          </w:p>
        </w:tc>
        <w:tc>
          <w:tcPr>
            <w:tcW w:w="2393" w:type="dxa"/>
            <w:gridSpan w:val="2"/>
            <w:tcBorders>
              <w:top w:val="nil"/>
              <w:left w:val="nil"/>
              <w:bottom w:val="nil"/>
              <w:right w:val="nil"/>
            </w:tcBorders>
            <w:vAlign w:val="center"/>
          </w:tcPr>
          <w:p w14:paraId="584043E4" w14:textId="77777777" w:rsidR="00E833C8" w:rsidRPr="00E833C8" w:rsidRDefault="00E833C8" w:rsidP="00556A21">
            <w:pPr>
              <w:pStyle w:val="Els-table-text"/>
            </w:pPr>
            <w:r w:rsidRPr="00E833C8">
              <w:t>300</w:t>
            </w:r>
          </w:p>
        </w:tc>
        <w:tc>
          <w:tcPr>
            <w:tcW w:w="2550" w:type="dxa"/>
            <w:gridSpan w:val="2"/>
            <w:tcBorders>
              <w:top w:val="nil"/>
              <w:left w:val="nil"/>
              <w:bottom w:val="nil"/>
              <w:right w:val="nil"/>
            </w:tcBorders>
            <w:vAlign w:val="center"/>
          </w:tcPr>
          <w:p w14:paraId="34796376" w14:textId="77777777" w:rsidR="00E833C8" w:rsidRPr="00E833C8" w:rsidRDefault="00E833C8" w:rsidP="00556A21">
            <w:pPr>
              <w:pStyle w:val="Els-table-text"/>
            </w:pPr>
            <w:r w:rsidRPr="00E833C8">
              <w:t>0</w:t>
            </w:r>
          </w:p>
        </w:tc>
      </w:tr>
      <w:tr w:rsidR="00E833C8" w:rsidRPr="00E833C8" w14:paraId="33CC9496"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29FAC9C4" w14:textId="77777777" w:rsidR="00E833C8" w:rsidRPr="00E833C8" w:rsidRDefault="00E833C8" w:rsidP="00556A21">
            <w:pPr>
              <w:pStyle w:val="Els-table-text"/>
            </w:pPr>
            <w:proofErr w:type="spellStart"/>
            <w:r w:rsidRPr="00E833C8">
              <w:t>count_image_xsmall</w:t>
            </w:r>
            <w:proofErr w:type="spellEnd"/>
          </w:p>
        </w:tc>
        <w:tc>
          <w:tcPr>
            <w:tcW w:w="2393" w:type="dxa"/>
            <w:gridSpan w:val="2"/>
            <w:tcBorders>
              <w:top w:val="nil"/>
              <w:left w:val="nil"/>
              <w:bottom w:val="nil"/>
              <w:right w:val="nil"/>
            </w:tcBorders>
            <w:vAlign w:val="center"/>
          </w:tcPr>
          <w:p w14:paraId="151B3308" w14:textId="77777777" w:rsidR="00E833C8" w:rsidRPr="00E833C8" w:rsidRDefault="00E833C8" w:rsidP="00556A21">
            <w:pPr>
              <w:pStyle w:val="Els-table-text"/>
            </w:pPr>
            <w:r w:rsidRPr="00E833C8">
              <w:t>21.64</w:t>
            </w:r>
          </w:p>
        </w:tc>
        <w:tc>
          <w:tcPr>
            <w:tcW w:w="2550" w:type="dxa"/>
            <w:gridSpan w:val="2"/>
            <w:tcBorders>
              <w:top w:val="nil"/>
              <w:left w:val="nil"/>
              <w:bottom w:val="nil"/>
              <w:right w:val="nil"/>
            </w:tcBorders>
            <w:vAlign w:val="center"/>
          </w:tcPr>
          <w:p w14:paraId="4F8170AE" w14:textId="77777777" w:rsidR="00E833C8" w:rsidRPr="00E833C8" w:rsidRDefault="00E833C8" w:rsidP="00556A21">
            <w:pPr>
              <w:pStyle w:val="Els-table-text"/>
            </w:pPr>
            <w:r w:rsidRPr="00E833C8">
              <w:t>0.11</w:t>
            </w:r>
          </w:p>
        </w:tc>
      </w:tr>
      <w:tr w:rsidR="00E833C8" w:rsidRPr="00E833C8" w14:paraId="30B1B09E"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4A6CFC02" w14:textId="77777777" w:rsidR="00E833C8" w:rsidRPr="00E833C8" w:rsidRDefault="00E833C8" w:rsidP="00556A21">
            <w:pPr>
              <w:pStyle w:val="Els-table-text"/>
            </w:pPr>
            <w:proofErr w:type="spellStart"/>
            <w:r w:rsidRPr="00E833C8">
              <w:t>count_js</w:t>
            </w:r>
            <w:proofErr w:type="spellEnd"/>
          </w:p>
        </w:tc>
        <w:tc>
          <w:tcPr>
            <w:tcW w:w="2393" w:type="dxa"/>
            <w:gridSpan w:val="2"/>
            <w:tcBorders>
              <w:top w:val="nil"/>
              <w:left w:val="nil"/>
              <w:bottom w:val="nil"/>
              <w:right w:val="nil"/>
            </w:tcBorders>
            <w:vAlign w:val="center"/>
          </w:tcPr>
          <w:p w14:paraId="520CB76F" w14:textId="77777777" w:rsidR="00E833C8" w:rsidRPr="00E833C8" w:rsidRDefault="00E833C8" w:rsidP="00556A21">
            <w:pPr>
              <w:pStyle w:val="Els-table-text"/>
            </w:pPr>
            <w:r w:rsidRPr="00E833C8">
              <w:t>0.71</w:t>
            </w:r>
          </w:p>
        </w:tc>
        <w:tc>
          <w:tcPr>
            <w:tcW w:w="2550" w:type="dxa"/>
            <w:gridSpan w:val="2"/>
            <w:tcBorders>
              <w:top w:val="nil"/>
              <w:left w:val="nil"/>
              <w:bottom w:val="nil"/>
              <w:right w:val="nil"/>
            </w:tcBorders>
            <w:vAlign w:val="center"/>
          </w:tcPr>
          <w:p w14:paraId="4CE60DF1" w14:textId="77777777" w:rsidR="00E833C8" w:rsidRPr="00E833C8" w:rsidRDefault="00E833C8" w:rsidP="00556A21">
            <w:pPr>
              <w:pStyle w:val="Els-table-text"/>
            </w:pPr>
            <w:r w:rsidRPr="00E833C8">
              <w:t>1.01</w:t>
            </w:r>
          </w:p>
        </w:tc>
      </w:tr>
      <w:tr w:rsidR="00E833C8" w:rsidRPr="00E833C8" w14:paraId="11C01273"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2BD15D9D" w14:textId="77777777" w:rsidR="00E833C8" w:rsidRPr="00E833C8" w:rsidRDefault="00E833C8" w:rsidP="00556A21">
            <w:pPr>
              <w:pStyle w:val="Els-table-text"/>
            </w:pPr>
            <w:proofErr w:type="spellStart"/>
            <w:r w:rsidRPr="00E833C8">
              <w:t>count_obj</w:t>
            </w:r>
            <w:proofErr w:type="spellEnd"/>
          </w:p>
        </w:tc>
        <w:tc>
          <w:tcPr>
            <w:tcW w:w="2393" w:type="dxa"/>
            <w:gridSpan w:val="2"/>
            <w:tcBorders>
              <w:top w:val="nil"/>
              <w:left w:val="nil"/>
              <w:bottom w:val="nil"/>
              <w:right w:val="nil"/>
            </w:tcBorders>
            <w:vAlign w:val="center"/>
          </w:tcPr>
          <w:p w14:paraId="1A011D10" w14:textId="77777777" w:rsidR="00E833C8" w:rsidRPr="00E833C8" w:rsidRDefault="00E833C8" w:rsidP="00556A21">
            <w:pPr>
              <w:pStyle w:val="Els-table-text"/>
            </w:pPr>
            <w:r w:rsidRPr="00E833C8">
              <w:t>100.96</w:t>
            </w:r>
          </w:p>
        </w:tc>
        <w:tc>
          <w:tcPr>
            <w:tcW w:w="2550" w:type="dxa"/>
            <w:gridSpan w:val="2"/>
            <w:tcBorders>
              <w:top w:val="nil"/>
              <w:left w:val="nil"/>
              <w:bottom w:val="nil"/>
              <w:right w:val="nil"/>
            </w:tcBorders>
            <w:vAlign w:val="center"/>
          </w:tcPr>
          <w:p w14:paraId="37C4BE2A" w14:textId="77777777" w:rsidR="00E833C8" w:rsidRPr="00E833C8" w:rsidRDefault="00E833C8" w:rsidP="00556A21">
            <w:pPr>
              <w:pStyle w:val="Els-table-text"/>
            </w:pPr>
            <w:r w:rsidRPr="00E833C8">
              <w:t>12.01</w:t>
            </w:r>
          </w:p>
        </w:tc>
      </w:tr>
      <w:tr w:rsidR="00E833C8" w:rsidRPr="00E833C8" w14:paraId="3279C4B6" w14:textId="77777777" w:rsidTr="004978E7">
        <w:trPr>
          <w:gridAfter w:val="1"/>
          <w:wAfter w:w="104" w:type="dxa"/>
          <w:trHeight w:val="320"/>
          <w:jc w:val="center"/>
        </w:trPr>
        <w:tc>
          <w:tcPr>
            <w:tcW w:w="3475" w:type="dxa"/>
            <w:gridSpan w:val="2"/>
            <w:tcBorders>
              <w:top w:val="nil"/>
              <w:left w:val="nil"/>
              <w:bottom w:val="nil"/>
              <w:right w:val="nil"/>
            </w:tcBorders>
            <w:vAlign w:val="center"/>
          </w:tcPr>
          <w:p w14:paraId="10907A4E" w14:textId="77777777" w:rsidR="00E833C8" w:rsidRPr="00E833C8" w:rsidRDefault="00E833C8" w:rsidP="00556A21">
            <w:pPr>
              <w:pStyle w:val="Els-table-text"/>
            </w:pPr>
            <w:proofErr w:type="spellStart"/>
            <w:r w:rsidRPr="00E833C8">
              <w:t>count_objstm</w:t>
            </w:r>
            <w:proofErr w:type="spellEnd"/>
          </w:p>
        </w:tc>
        <w:tc>
          <w:tcPr>
            <w:tcW w:w="2393" w:type="dxa"/>
            <w:gridSpan w:val="2"/>
            <w:tcBorders>
              <w:top w:val="nil"/>
              <w:left w:val="nil"/>
              <w:bottom w:val="nil"/>
              <w:right w:val="nil"/>
            </w:tcBorders>
            <w:vAlign w:val="center"/>
          </w:tcPr>
          <w:p w14:paraId="11B0C27A" w14:textId="77777777" w:rsidR="00E833C8" w:rsidRPr="00E833C8" w:rsidRDefault="00E833C8" w:rsidP="00556A21">
            <w:pPr>
              <w:pStyle w:val="Els-table-text"/>
            </w:pPr>
            <w:r w:rsidRPr="00E833C8">
              <w:t>1.57</w:t>
            </w:r>
          </w:p>
        </w:tc>
        <w:tc>
          <w:tcPr>
            <w:tcW w:w="2550" w:type="dxa"/>
            <w:gridSpan w:val="2"/>
            <w:tcBorders>
              <w:top w:val="nil"/>
              <w:left w:val="nil"/>
              <w:bottom w:val="nil"/>
              <w:right w:val="nil"/>
            </w:tcBorders>
            <w:vAlign w:val="center"/>
          </w:tcPr>
          <w:p w14:paraId="45218861" w14:textId="77777777" w:rsidR="00E833C8" w:rsidRPr="00E833C8" w:rsidRDefault="00E833C8" w:rsidP="00556A21">
            <w:pPr>
              <w:pStyle w:val="Els-table-text"/>
            </w:pPr>
            <w:r w:rsidRPr="00E833C8">
              <w:t>0.15</w:t>
            </w:r>
          </w:p>
        </w:tc>
      </w:tr>
    </w:tbl>
    <w:p w14:paraId="047C3AEF" w14:textId="77777777" w:rsidR="00E833C8" w:rsidRPr="00E833C8" w:rsidRDefault="00E833C8" w:rsidP="00DD400A">
      <w:pPr>
        <w:pStyle w:val="Els-body-text"/>
        <w:ind w:firstLine="0"/>
      </w:pPr>
    </w:p>
    <w:p w14:paraId="2CED9ADF" w14:textId="77777777" w:rsidR="00E833C8" w:rsidRPr="00E833C8" w:rsidRDefault="00E833C8" w:rsidP="00DD400A">
      <w:pPr>
        <w:pStyle w:val="Els-2ndorder-head"/>
      </w:pPr>
      <w:r w:rsidRPr="00E833C8">
        <w:t>Classification Alg. Selection</w:t>
      </w:r>
    </w:p>
    <w:p w14:paraId="325B31C2" w14:textId="77777777" w:rsidR="00E833C8" w:rsidRPr="00E833C8" w:rsidRDefault="00E833C8" w:rsidP="00DD400A">
      <w:pPr>
        <w:pStyle w:val="Els-body-text"/>
      </w:pPr>
      <w:r w:rsidRPr="00E833C8">
        <w:t>For classification, we select several algorithms including Decision Tree, Random Forest and SVM for comparison. As shown in Table 3, Random forest is selected for its good efficiency - minute level training time and millisecond level prediction time, good effectiveness - with accuracy as high as 99%, as well as other advantages including excellent robustness (detail in Section 4), easy to interpret and good generalization capability.</w:t>
      </w:r>
    </w:p>
    <w:p w14:paraId="1AE36F7A" w14:textId="2ADD33CF" w:rsidR="00E833C8" w:rsidRPr="00E833C8" w:rsidRDefault="00E833C8" w:rsidP="00DD400A">
      <w:pPr>
        <w:pStyle w:val="Els-body-text"/>
      </w:pPr>
      <w:r w:rsidRPr="00E833C8">
        <w:t>The output of random forest is essentially an ensemble of a multitude of decision trees. That said, Random forest is an ensemble classifier applying the technique of bagging training data. Each node in a decision tree is constructed based on a randomly selected subset of features, as well as the best split at each node, which is determined by training data for that node. Finally, the classification result is determined by the votes of each tree.</w:t>
      </w:r>
    </w:p>
    <w:p w14:paraId="22385026" w14:textId="0ED56054" w:rsidR="00E833C8" w:rsidRPr="00E833C8" w:rsidRDefault="00DD400A" w:rsidP="00DD400A">
      <w:pPr>
        <w:pStyle w:val="aa"/>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rsidR="00E833C8" w:rsidRPr="00E833C8">
        <w:t>Comparison of Different machine learning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723"/>
        <w:gridCol w:w="1118"/>
        <w:gridCol w:w="1199"/>
      </w:tblGrid>
      <w:tr w:rsidR="00E833C8" w:rsidRPr="00E833C8" w14:paraId="57336C2E" w14:textId="77777777" w:rsidTr="005D10E6">
        <w:trPr>
          <w:jc w:val="center"/>
        </w:trPr>
        <w:tc>
          <w:tcPr>
            <w:tcW w:w="0" w:type="auto"/>
            <w:shd w:val="clear" w:color="auto" w:fill="auto"/>
          </w:tcPr>
          <w:p w14:paraId="65677774" w14:textId="77777777" w:rsidR="00E833C8" w:rsidRPr="00E833C8" w:rsidRDefault="00E833C8" w:rsidP="00DD400A">
            <w:pPr>
              <w:pStyle w:val="Els-table-text"/>
            </w:pPr>
          </w:p>
        </w:tc>
        <w:tc>
          <w:tcPr>
            <w:tcW w:w="0" w:type="auto"/>
            <w:shd w:val="clear" w:color="auto" w:fill="auto"/>
          </w:tcPr>
          <w:p w14:paraId="4D5E7914" w14:textId="77777777" w:rsidR="00E833C8" w:rsidRPr="00E833C8" w:rsidRDefault="00E833C8" w:rsidP="00DD400A">
            <w:pPr>
              <w:pStyle w:val="Els-table-text"/>
            </w:pPr>
            <w:r w:rsidRPr="00E833C8">
              <w:t>SVM</w:t>
            </w:r>
          </w:p>
        </w:tc>
        <w:tc>
          <w:tcPr>
            <w:tcW w:w="0" w:type="auto"/>
            <w:shd w:val="clear" w:color="auto" w:fill="auto"/>
          </w:tcPr>
          <w:p w14:paraId="3C57C93C" w14:textId="77777777" w:rsidR="00E833C8" w:rsidRPr="00E833C8" w:rsidRDefault="00E833C8" w:rsidP="00DD400A">
            <w:pPr>
              <w:pStyle w:val="Els-table-text"/>
            </w:pPr>
            <w:r w:rsidRPr="00E833C8">
              <w:t>Decision Tree</w:t>
            </w:r>
          </w:p>
        </w:tc>
        <w:tc>
          <w:tcPr>
            <w:tcW w:w="0" w:type="auto"/>
            <w:shd w:val="clear" w:color="auto" w:fill="auto"/>
            <w:hideMark/>
          </w:tcPr>
          <w:p w14:paraId="0ECFDBE4" w14:textId="77777777" w:rsidR="00E833C8" w:rsidRPr="00E833C8" w:rsidRDefault="00E833C8" w:rsidP="00DD400A">
            <w:pPr>
              <w:pStyle w:val="Els-table-text"/>
            </w:pPr>
            <w:r w:rsidRPr="00E833C8">
              <w:t>Random Forest</w:t>
            </w:r>
          </w:p>
        </w:tc>
      </w:tr>
      <w:tr w:rsidR="00E833C8" w:rsidRPr="00E833C8" w14:paraId="13D05667" w14:textId="77777777" w:rsidTr="005D10E6">
        <w:trPr>
          <w:jc w:val="center"/>
        </w:trPr>
        <w:tc>
          <w:tcPr>
            <w:tcW w:w="0" w:type="auto"/>
            <w:shd w:val="clear" w:color="auto" w:fill="auto"/>
          </w:tcPr>
          <w:p w14:paraId="6AC9FCF2" w14:textId="77777777" w:rsidR="00E833C8" w:rsidRPr="00E833C8" w:rsidRDefault="00E833C8" w:rsidP="00DD400A">
            <w:pPr>
              <w:pStyle w:val="Els-table-text"/>
            </w:pPr>
            <w:r w:rsidRPr="00E833C8">
              <w:t>Accuracy</w:t>
            </w:r>
          </w:p>
        </w:tc>
        <w:tc>
          <w:tcPr>
            <w:tcW w:w="0" w:type="auto"/>
            <w:shd w:val="clear" w:color="auto" w:fill="auto"/>
          </w:tcPr>
          <w:p w14:paraId="61F9C0C1" w14:textId="77777777" w:rsidR="00E833C8" w:rsidRPr="00E833C8" w:rsidRDefault="00E833C8" w:rsidP="00DD400A">
            <w:pPr>
              <w:pStyle w:val="Els-table-text"/>
            </w:pPr>
            <w:r w:rsidRPr="00E833C8">
              <w:t>75.23%</w:t>
            </w:r>
          </w:p>
        </w:tc>
        <w:tc>
          <w:tcPr>
            <w:tcW w:w="0" w:type="auto"/>
            <w:shd w:val="clear" w:color="auto" w:fill="auto"/>
          </w:tcPr>
          <w:p w14:paraId="45649B3B" w14:textId="77777777" w:rsidR="00E833C8" w:rsidRPr="00E833C8" w:rsidRDefault="00E833C8" w:rsidP="00DD400A">
            <w:pPr>
              <w:pStyle w:val="Els-table-text"/>
            </w:pPr>
            <w:r w:rsidRPr="00E833C8">
              <w:t>82.41%</w:t>
            </w:r>
          </w:p>
        </w:tc>
        <w:tc>
          <w:tcPr>
            <w:tcW w:w="0" w:type="auto"/>
            <w:shd w:val="clear" w:color="auto" w:fill="auto"/>
            <w:hideMark/>
          </w:tcPr>
          <w:p w14:paraId="3FA40E96" w14:textId="77777777" w:rsidR="00E833C8" w:rsidRPr="00E833C8" w:rsidRDefault="00E833C8" w:rsidP="00DD400A">
            <w:pPr>
              <w:pStyle w:val="Els-table-text"/>
            </w:pPr>
            <w:r w:rsidRPr="00E833C8">
              <w:t>99.64%</w:t>
            </w:r>
          </w:p>
        </w:tc>
      </w:tr>
      <w:tr w:rsidR="00E833C8" w:rsidRPr="00E833C8" w14:paraId="63E94C95" w14:textId="77777777" w:rsidTr="005D10E6">
        <w:trPr>
          <w:jc w:val="center"/>
        </w:trPr>
        <w:tc>
          <w:tcPr>
            <w:tcW w:w="0" w:type="auto"/>
            <w:shd w:val="clear" w:color="auto" w:fill="auto"/>
          </w:tcPr>
          <w:p w14:paraId="3A8F72F4" w14:textId="77777777" w:rsidR="00E833C8" w:rsidRPr="00E833C8" w:rsidRDefault="00E833C8" w:rsidP="00DD400A">
            <w:pPr>
              <w:pStyle w:val="Els-table-text"/>
            </w:pPr>
            <w:r w:rsidRPr="00E833C8">
              <w:t>Training Time (the whole dataset)</w:t>
            </w:r>
          </w:p>
        </w:tc>
        <w:tc>
          <w:tcPr>
            <w:tcW w:w="0" w:type="auto"/>
            <w:shd w:val="clear" w:color="auto" w:fill="auto"/>
          </w:tcPr>
          <w:p w14:paraId="2C39C3B2" w14:textId="77777777" w:rsidR="00E833C8" w:rsidRPr="00E833C8" w:rsidRDefault="00E833C8" w:rsidP="00DD400A">
            <w:pPr>
              <w:pStyle w:val="Els-table-text"/>
            </w:pPr>
            <w:r w:rsidRPr="00E833C8">
              <w:t>58m18s</w:t>
            </w:r>
          </w:p>
        </w:tc>
        <w:tc>
          <w:tcPr>
            <w:tcW w:w="0" w:type="auto"/>
            <w:shd w:val="clear" w:color="auto" w:fill="auto"/>
          </w:tcPr>
          <w:p w14:paraId="3F156153" w14:textId="77777777" w:rsidR="00E833C8" w:rsidRPr="00E833C8" w:rsidRDefault="00E833C8" w:rsidP="00DD400A">
            <w:pPr>
              <w:pStyle w:val="Els-table-text"/>
            </w:pPr>
            <w:r w:rsidRPr="00E833C8">
              <w:t>4s</w:t>
            </w:r>
          </w:p>
        </w:tc>
        <w:tc>
          <w:tcPr>
            <w:tcW w:w="0" w:type="auto"/>
            <w:shd w:val="clear" w:color="auto" w:fill="auto"/>
          </w:tcPr>
          <w:p w14:paraId="324388F1" w14:textId="77777777" w:rsidR="00E833C8" w:rsidRPr="00E833C8" w:rsidRDefault="00E833C8" w:rsidP="00DD400A">
            <w:pPr>
              <w:pStyle w:val="Els-table-text"/>
            </w:pPr>
            <w:r w:rsidRPr="00E833C8">
              <w:t>56s</w:t>
            </w:r>
          </w:p>
        </w:tc>
      </w:tr>
      <w:tr w:rsidR="00E833C8" w:rsidRPr="00E833C8" w14:paraId="7C2B1B10" w14:textId="77777777" w:rsidTr="005D10E6">
        <w:trPr>
          <w:jc w:val="center"/>
        </w:trPr>
        <w:tc>
          <w:tcPr>
            <w:tcW w:w="0" w:type="auto"/>
            <w:shd w:val="clear" w:color="auto" w:fill="auto"/>
          </w:tcPr>
          <w:p w14:paraId="082BD177" w14:textId="77777777" w:rsidR="00E833C8" w:rsidRPr="00E833C8" w:rsidRDefault="00E833C8" w:rsidP="00DD400A">
            <w:pPr>
              <w:pStyle w:val="Els-table-text"/>
            </w:pPr>
            <w:r w:rsidRPr="00E833C8">
              <w:t>Prediction Time (each sample)</w:t>
            </w:r>
          </w:p>
        </w:tc>
        <w:tc>
          <w:tcPr>
            <w:tcW w:w="0" w:type="auto"/>
            <w:shd w:val="clear" w:color="auto" w:fill="auto"/>
          </w:tcPr>
          <w:p w14:paraId="140F73D6" w14:textId="77777777" w:rsidR="00E833C8" w:rsidRPr="00E833C8" w:rsidRDefault="00E833C8" w:rsidP="00DD400A">
            <w:pPr>
              <w:pStyle w:val="Els-table-text"/>
            </w:pPr>
            <w:r w:rsidRPr="00E833C8">
              <w:t>1.2ms</w:t>
            </w:r>
          </w:p>
        </w:tc>
        <w:tc>
          <w:tcPr>
            <w:tcW w:w="0" w:type="auto"/>
            <w:shd w:val="clear" w:color="auto" w:fill="auto"/>
          </w:tcPr>
          <w:p w14:paraId="2FDB95A9" w14:textId="77777777" w:rsidR="00E833C8" w:rsidRPr="00E833C8" w:rsidRDefault="00E833C8" w:rsidP="00DD400A">
            <w:pPr>
              <w:pStyle w:val="Els-table-text"/>
            </w:pPr>
            <w:r w:rsidRPr="00E833C8">
              <w:t>0.1ms</w:t>
            </w:r>
          </w:p>
        </w:tc>
        <w:tc>
          <w:tcPr>
            <w:tcW w:w="0" w:type="auto"/>
            <w:shd w:val="clear" w:color="auto" w:fill="auto"/>
          </w:tcPr>
          <w:p w14:paraId="160941B9" w14:textId="77777777" w:rsidR="00E833C8" w:rsidRPr="00E833C8" w:rsidRDefault="00E833C8" w:rsidP="00DD400A">
            <w:pPr>
              <w:pStyle w:val="Els-table-text"/>
            </w:pPr>
            <w:r w:rsidRPr="00E833C8">
              <w:t>0.1ms</w:t>
            </w:r>
          </w:p>
        </w:tc>
      </w:tr>
    </w:tbl>
    <w:p w14:paraId="1CBA323F" w14:textId="77777777" w:rsidR="00E833C8" w:rsidRPr="00E833C8" w:rsidRDefault="00E833C8" w:rsidP="00DD400A">
      <w:pPr>
        <w:pStyle w:val="Els-body-text"/>
        <w:ind w:firstLine="0"/>
      </w:pPr>
    </w:p>
    <w:p w14:paraId="0F0092CE" w14:textId="46218588" w:rsidR="00E833C8" w:rsidRPr="00E833C8" w:rsidRDefault="00E833C8" w:rsidP="00DD400A">
      <w:pPr>
        <w:pStyle w:val="Els-2ndorder-head"/>
      </w:pPr>
      <w:r w:rsidRPr="00E833C8">
        <w:t>Model Evolution</w:t>
      </w:r>
    </w:p>
    <w:p w14:paraId="240CA0F6" w14:textId="77777777" w:rsidR="00E833C8" w:rsidRPr="00E833C8" w:rsidRDefault="005E680D" w:rsidP="004978E7">
      <w:pPr>
        <w:pStyle w:val="Els-body-text"/>
        <w:ind w:firstLine="0"/>
        <w:jc w:val="center"/>
      </w:pPr>
      <w:r w:rsidRPr="00E833C8">
        <w:rPr>
          <w:noProof/>
          <w:lang w:eastAsia="zh-CN"/>
        </w:rPr>
        <w:drawing>
          <wp:inline distT="0" distB="0" distL="0" distR="0" wp14:anchorId="107E3BCA" wp14:editId="55C86C34">
            <wp:extent cx="5275580" cy="1064895"/>
            <wp:effectExtent l="0" t="0" r="0" b="0"/>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1064895"/>
                    </a:xfrm>
                    <a:prstGeom prst="rect">
                      <a:avLst/>
                    </a:prstGeom>
                    <a:noFill/>
                    <a:ln>
                      <a:noFill/>
                    </a:ln>
                  </pic:spPr>
                </pic:pic>
              </a:graphicData>
            </a:graphic>
          </wp:inline>
        </w:drawing>
      </w:r>
    </w:p>
    <w:p w14:paraId="112BCB29" w14:textId="449F0999" w:rsidR="00DD400A" w:rsidRDefault="00DD400A" w:rsidP="00DD400A">
      <w:pPr>
        <w:pStyle w:val="aa"/>
        <w:jc w:val="center"/>
      </w:pPr>
      <w:r>
        <w:t xml:space="preserve">Figure </w:t>
      </w:r>
      <w:r>
        <w:fldChar w:fldCharType="begin"/>
      </w:r>
      <w:r>
        <w:instrText xml:space="preserve"> SEQ Figure \* ARABIC </w:instrText>
      </w:r>
      <w:r>
        <w:fldChar w:fldCharType="separate"/>
      </w:r>
      <w:r w:rsidR="005D10E6">
        <w:rPr>
          <w:noProof/>
        </w:rPr>
        <w:t>5</w:t>
      </w:r>
      <w:r>
        <w:fldChar w:fldCharType="end"/>
      </w:r>
      <w:r>
        <w:t>.</w:t>
      </w:r>
      <w:r w:rsidRPr="00E833C8">
        <w:t>Model Evolution</w:t>
      </w:r>
    </w:p>
    <w:p w14:paraId="1387B2B8" w14:textId="6FD673F7" w:rsidR="00E833C8" w:rsidRPr="00E833C8" w:rsidRDefault="00E833C8" w:rsidP="00556A21">
      <w:pPr>
        <w:pStyle w:val="Els-body-text"/>
      </w:pPr>
      <w:r w:rsidRPr="00E833C8">
        <w:t>We have 2 major updates for our model during experiment and each model provides a probabilistic estimate of the document’s maliciousness. All 3 classifiers deployed by us produce the output of their decision function, i.e., a real value in the interval [0,1] denoting the percentage of decision that have labeled the submitted file as malicious. We apply the default value of threshold (0.5) when predicting but will adjust the threshold accordingly.</w:t>
      </w:r>
    </w:p>
    <w:p w14:paraId="57DFFCE8" w14:textId="77777777" w:rsidR="00E833C8" w:rsidRPr="00E833C8" w:rsidRDefault="00E833C8" w:rsidP="00556A21">
      <w:pPr>
        <w:pStyle w:val="Els-body-text"/>
      </w:pPr>
      <w:r w:rsidRPr="00E833C8">
        <w:rPr>
          <w:b/>
        </w:rPr>
        <w:t>Model 1</w:t>
      </w:r>
      <w:r w:rsidRPr="00E833C8">
        <w:t xml:space="preserve">: Use </w:t>
      </w:r>
      <w:proofErr w:type="spellStart"/>
      <w:r w:rsidRPr="00E833C8">
        <w:t>peepdf</w:t>
      </w:r>
      <w:proofErr w:type="spellEnd"/>
      <w:r w:rsidRPr="00E833C8">
        <w:t xml:space="preserve"> (</w:t>
      </w:r>
      <w:hyperlink r:id="rId14" w:history="1">
        <w:r w:rsidRPr="00E833C8">
          <w:rPr>
            <w:rStyle w:val="a8"/>
            <w:sz w:val="20"/>
          </w:rPr>
          <w:t>https://github.com/jesparza/peepdf)</w:t>
        </w:r>
      </w:hyperlink>
      <w:r w:rsidRPr="00E833C8">
        <w:t xml:space="preserve"> as the external parser for feature extraction. These extracted features can be used for training and prediction. We extract 133 features which contain static attributes of structure such as </w:t>
      </w:r>
      <w:proofErr w:type="spellStart"/>
      <w:r w:rsidRPr="00E833C8">
        <w:lastRenderedPageBreak/>
        <w:t>count_font</w:t>
      </w:r>
      <w:proofErr w:type="spellEnd"/>
      <w:r w:rsidRPr="00E833C8">
        <w:t xml:space="preserve">, size and </w:t>
      </w:r>
      <w:proofErr w:type="spellStart"/>
      <w:r w:rsidRPr="00E833C8">
        <w:t>count_startxref</w:t>
      </w:r>
      <w:proofErr w:type="spellEnd"/>
      <w:r w:rsidRPr="00E833C8">
        <w:t xml:space="preserve">, content such as </w:t>
      </w:r>
      <w:proofErr w:type="spellStart"/>
      <w:r w:rsidRPr="00E833C8">
        <w:t>title_oth</w:t>
      </w:r>
      <w:proofErr w:type="spellEnd"/>
      <w:r w:rsidRPr="00E833C8">
        <w:t xml:space="preserve"> and </w:t>
      </w:r>
      <w:proofErr w:type="spellStart"/>
      <w:r w:rsidRPr="00E833C8">
        <w:t>subject_lc</w:t>
      </w:r>
      <w:proofErr w:type="spellEnd"/>
      <w:r w:rsidRPr="00E833C8">
        <w:t xml:space="preserve">, metadata such as </w:t>
      </w:r>
      <w:proofErr w:type="spellStart"/>
      <w:r w:rsidRPr="00E833C8">
        <w:t>producer_oth</w:t>
      </w:r>
      <w:proofErr w:type="spellEnd"/>
      <w:r w:rsidRPr="00E833C8">
        <w:t xml:space="preserve"> and </w:t>
      </w:r>
      <w:proofErr w:type="spellStart"/>
      <w:r w:rsidRPr="00E833C8">
        <w:t>producer_len</w:t>
      </w:r>
      <w:proofErr w:type="spellEnd"/>
      <w:r w:rsidRPr="00E833C8">
        <w:t xml:space="preserve">. But the limitation for </w:t>
      </w:r>
      <w:proofErr w:type="spellStart"/>
      <w:r w:rsidRPr="00E833C8">
        <w:t>peepdf</w:t>
      </w:r>
      <w:proofErr w:type="spellEnd"/>
      <w:r w:rsidRPr="00E833C8">
        <w:t xml:space="preserve"> is obvious: Nearly half of the PDF files can NOT be parsed correctly by the external parser. This is due to the defected file structure or intended file obfuscation technique.</w:t>
      </w:r>
    </w:p>
    <w:p w14:paraId="46F635BC" w14:textId="77777777" w:rsidR="00E833C8" w:rsidRPr="00E833C8" w:rsidRDefault="00E833C8" w:rsidP="00556A21">
      <w:pPr>
        <w:pStyle w:val="Els-body-text"/>
      </w:pPr>
      <w:r w:rsidRPr="00E833C8">
        <w:rPr>
          <w:b/>
        </w:rPr>
        <w:t>Model 2</w:t>
      </w:r>
      <w:r w:rsidRPr="00E833C8">
        <w:t xml:space="preserve">: In this model, with the goal to conquer the major deficiency for model 1, we develop a much more robust external parser on top of the </w:t>
      </w:r>
      <w:proofErr w:type="spellStart"/>
      <w:r w:rsidRPr="00E833C8">
        <w:t>mimicus</w:t>
      </w:r>
      <w:proofErr w:type="spellEnd"/>
      <w:r w:rsidRPr="00E833C8">
        <w:t xml:space="preserve"> framework. By using this new external parser, nearly all the PDF files can be properly parsed. For the training of Model 2, we initially use the balanced dataset for training and testing. This balanced dataset includes 20,000 malicious and 20,000 benign examples selected randomly from the whole dataset. Besides, we extract 135 features for Model 2. The main algorithm for model is random forest. After grid search and model parameter tuning, the accuracy of Model 2 increases to 99.99%, with a false positive rate of 0.012%. We then serve our models to major commercial cloud service providers (Model-as-a-Service).</w:t>
      </w:r>
    </w:p>
    <w:p w14:paraId="6E7844E3" w14:textId="77777777" w:rsidR="00E833C8" w:rsidRDefault="00E833C8" w:rsidP="00556A21">
      <w:pPr>
        <w:pStyle w:val="Els-body-text"/>
      </w:pPr>
      <w:r w:rsidRPr="00E833C8">
        <w:rPr>
          <w:b/>
        </w:rPr>
        <w:t>Model 3</w:t>
      </w:r>
      <w:r w:rsidRPr="00E833C8">
        <w:t>: The big difference between Model 2 and Model 3 is the robustness. Model 2 has the assumption that during model serving, a benign working environment is provided. But this assumption is largely not held in most situations in the context of malware detection. In Model 3, we assume that adversaries are present and adversarial examples will be submitted to launch the model evasion attacks. We will discuss this kind of attack in detail in Session 4 and propose 5 effective defense strategies we have experimented on.</w:t>
      </w:r>
    </w:p>
    <w:p w14:paraId="44859AB7" w14:textId="77777777" w:rsidR="00CE169E" w:rsidRPr="00E833C8" w:rsidRDefault="00CE169E" w:rsidP="00556A21">
      <w:pPr>
        <w:pStyle w:val="Els-body-text"/>
        <w:rPr>
          <w:u w:val="single"/>
        </w:rPr>
      </w:pPr>
    </w:p>
    <w:p w14:paraId="16F79F45" w14:textId="77777777" w:rsidR="00E833C8" w:rsidRPr="00E833C8" w:rsidRDefault="00E833C8" w:rsidP="00DD400A">
      <w:pPr>
        <w:pStyle w:val="Els-1storder-head"/>
      </w:pPr>
      <w:r w:rsidRPr="00E833C8">
        <w:t>Adversarial Machine Learning</w:t>
      </w:r>
    </w:p>
    <w:p w14:paraId="34A5D5A3" w14:textId="77777777" w:rsidR="00E833C8" w:rsidRPr="00E833C8" w:rsidRDefault="00E833C8" w:rsidP="00556A21">
      <w:pPr>
        <w:pStyle w:val="Els-body-text"/>
      </w:pPr>
      <w:r w:rsidRPr="00E833C8">
        <w:t>Adversarial machine learning is a research field that lies at the intersection of machine learning and computer security [28]. It aims to enable the safe adoption of machine learning techniques in adversarial settings like spam filtering, malware detection. If the ML models are deployed online as a service, attackers can easily launch model evasion attacks or try to steal the high value model in cloud for good profit. The goal of an adversary launching the evasion attacks is to confuse the model to provide a false negative classification. Our study addresses the case when an attacker attempts to evade detection by modifying the submitted PDF files so that its malicious functionality remains intact but the probabilistic score returned by model is significantly decreased. We focus on evasion attacks in this session and leave the model stealing attacks as future work.</w:t>
      </w:r>
    </w:p>
    <w:p w14:paraId="59019133" w14:textId="77777777" w:rsidR="00E833C8" w:rsidRPr="00E833C8" w:rsidRDefault="00E833C8" w:rsidP="00556A21">
      <w:pPr>
        <w:pStyle w:val="Els-body-text"/>
      </w:pPr>
      <w:r w:rsidRPr="00E833C8">
        <w:t>From an adversarial viewpoint, the more information about a learning based system is available, the higher possibility that the model can be successfully fooled. Such kind of attacks has been studied thoroughly assuming attackers have full knowledge of the deployed classifier. In practice, this assumption is rarely held, especially for the online deployed system. The knowledge about the deployed classifier can be obtained from all kinds of sources. Still, it remains largely unclear what an attacker may learn about a learning-based method deployed ‘in the wild’ and how this information can be exploited. We thus use a real, deployed ML model as a testing case, to verify the effectiveness of evasion attacks and later propose some effective model defense strategies.</w:t>
      </w:r>
    </w:p>
    <w:p w14:paraId="0914E282" w14:textId="0FAE0BDE" w:rsidR="00E833C8" w:rsidRPr="00E833C8" w:rsidRDefault="00E833C8" w:rsidP="00DD400A">
      <w:pPr>
        <w:pStyle w:val="Els-body-text"/>
      </w:pPr>
      <w:r w:rsidRPr="00E833C8">
        <w:t xml:space="preserve">We have built a framework for practical model evasion strategies as seen in Figure 6, and adapt several adversarial example algorithms for different practical application </w:t>
      </w:r>
      <w:proofErr w:type="spellStart"/>
      <w:proofErr w:type="gramStart"/>
      <w:r w:rsidRPr="00E833C8">
        <w:t>scenarios.</w:t>
      </w:r>
      <w:bookmarkStart w:id="13" w:name="OLE_LINK11"/>
      <w:bookmarkStart w:id="14" w:name="OLE_LINK13"/>
      <w:r w:rsidRPr="00E833C8">
        <w:t>We</w:t>
      </w:r>
      <w:proofErr w:type="spellEnd"/>
      <w:proofErr w:type="gramEnd"/>
      <w:r w:rsidRPr="00E833C8">
        <w:t xml:space="preserve"> select </w:t>
      </w:r>
      <w:r w:rsidRPr="00E833C8">
        <w:rPr>
          <w:rFonts w:hint="eastAsia"/>
        </w:rPr>
        <w:t>particular</w:t>
      </w:r>
      <w:r w:rsidRPr="00E833C8">
        <w:t xml:space="preserve"> malicious samples which are </w:t>
      </w:r>
      <w:r w:rsidRPr="00E833C8">
        <w:rPr>
          <w:rFonts w:hint="eastAsia"/>
        </w:rPr>
        <w:t>predict</w:t>
      </w:r>
      <w:r w:rsidRPr="00E833C8">
        <w:t>ed as 1 by the local classifier. Later, we take advantage of different attack algorithms corresponding to</w:t>
      </w:r>
      <w:r w:rsidRPr="00E833C8">
        <w:rPr>
          <w:rFonts w:hint="eastAsia"/>
        </w:rPr>
        <w:t xml:space="preserve"> </w:t>
      </w:r>
      <w:r w:rsidRPr="00E833C8">
        <w:t xml:space="preserve">different scenarios to change the feature space of the samples, making it seem to be more benign. Then prediction is made by the local trained model: </w:t>
      </w:r>
      <w:r w:rsidRPr="00E833C8">
        <w:lastRenderedPageBreak/>
        <w:t>with the prediction result of 1, it means the samples fail to evade; 0, means the adversarial samples successfully evade the classifier. In this way, those evaded samples can be used to test the classifier deployed on cloud. Based on the two different prediction results, th</w:t>
      </w:r>
      <w:r w:rsidRPr="00E833C8">
        <w:rPr>
          <w:rFonts w:hint="eastAsia"/>
        </w:rPr>
        <w:t>at</w:t>
      </w:r>
      <w:r w:rsidRPr="00E833C8">
        <w:t xml:space="preserve"> classifier will block the identified malicious samples, or let the unidentified samples evade that will finally cause actual damage to the system.</w:t>
      </w:r>
      <w:bookmarkEnd w:id="13"/>
      <w:bookmarkEnd w:id="14"/>
    </w:p>
    <w:p w14:paraId="01424303" w14:textId="77777777" w:rsidR="00E833C8" w:rsidRPr="00E833C8" w:rsidRDefault="005E680D" w:rsidP="004978E7">
      <w:pPr>
        <w:pStyle w:val="Els-body-text"/>
        <w:ind w:firstLine="0"/>
        <w:jc w:val="center"/>
      </w:pPr>
      <w:r w:rsidRPr="00E833C8">
        <w:rPr>
          <w:noProof/>
          <w:lang w:eastAsia="zh-CN"/>
        </w:rPr>
        <w:drawing>
          <wp:inline distT="0" distB="0" distL="0" distR="0" wp14:anchorId="04EBED19" wp14:editId="69F38244">
            <wp:extent cx="5275580" cy="2311400"/>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2311400"/>
                    </a:xfrm>
                    <a:prstGeom prst="rect">
                      <a:avLst/>
                    </a:prstGeom>
                    <a:noFill/>
                    <a:ln>
                      <a:noFill/>
                    </a:ln>
                  </pic:spPr>
                </pic:pic>
              </a:graphicData>
            </a:graphic>
          </wp:inline>
        </w:drawing>
      </w:r>
    </w:p>
    <w:p w14:paraId="49AA52A9" w14:textId="0E5D1563" w:rsidR="00E833C8" w:rsidRPr="00E833C8" w:rsidRDefault="00DD400A" w:rsidP="00DD400A">
      <w:pPr>
        <w:pStyle w:val="aa"/>
        <w:jc w:val="center"/>
      </w:pPr>
      <w:bookmarkStart w:id="15" w:name="OLE_LINK14"/>
      <w:bookmarkStart w:id="16" w:name="OLE_LINK16"/>
      <w:r>
        <w:t xml:space="preserve">Figure </w:t>
      </w:r>
      <w:r>
        <w:fldChar w:fldCharType="begin"/>
      </w:r>
      <w:r>
        <w:instrText xml:space="preserve"> SEQ Figure \* ARABIC </w:instrText>
      </w:r>
      <w:r>
        <w:fldChar w:fldCharType="separate"/>
      </w:r>
      <w:r w:rsidR="005D10E6">
        <w:rPr>
          <w:noProof/>
        </w:rPr>
        <w:t>6</w:t>
      </w:r>
      <w:r>
        <w:fldChar w:fldCharType="end"/>
      </w:r>
      <w:r>
        <w:t xml:space="preserve">. </w:t>
      </w:r>
      <w:r w:rsidRPr="00E833C8">
        <w:t xml:space="preserve">Model </w:t>
      </w:r>
      <w:r w:rsidRPr="00E833C8">
        <w:rPr>
          <w:rFonts w:hint="eastAsia"/>
        </w:rPr>
        <w:t>Evasion Framework</w:t>
      </w:r>
      <w:bookmarkEnd w:id="15"/>
      <w:bookmarkEnd w:id="16"/>
    </w:p>
    <w:p w14:paraId="2632016D" w14:textId="77777777" w:rsidR="00E833C8" w:rsidRPr="00E833C8" w:rsidRDefault="00E833C8" w:rsidP="00556A21">
      <w:pPr>
        <w:pStyle w:val="Els-body-text"/>
      </w:pPr>
      <w:r w:rsidRPr="00E833C8">
        <w:t>Our experiment results reveal that the detection accuracy of model 2 declines sharply from 99% to 40% even if it is exposed to simple attacks. We show that 5 potential techniques can strengthen the robustness of model against adversarial data manipulation. The rest of the session includes the following sub-sessions:</w:t>
      </w:r>
    </w:p>
    <w:p w14:paraId="676D78E1" w14:textId="77777777" w:rsidR="00E833C8" w:rsidRPr="00E833C8" w:rsidRDefault="00E833C8" w:rsidP="00556A21">
      <w:pPr>
        <w:pStyle w:val="Els-body-text"/>
        <w:numPr>
          <w:ilvl w:val="0"/>
          <w:numId w:val="14"/>
        </w:numPr>
      </w:pPr>
      <w:r w:rsidRPr="00E833C8">
        <w:t xml:space="preserve"> Adversarial Examples Generation</w:t>
      </w:r>
    </w:p>
    <w:p w14:paraId="6DC3381C" w14:textId="77777777" w:rsidR="00E833C8" w:rsidRPr="00E833C8" w:rsidRDefault="00E833C8" w:rsidP="00556A21">
      <w:pPr>
        <w:pStyle w:val="Els-body-text"/>
        <w:numPr>
          <w:ilvl w:val="0"/>
          <w:numId w:val="14"/>
        </w:numPr>
      </w:pPr>
      <w:r w:rsidRPr="00E833C8">
        <w:t xml:space="preserve"> Case Study: How does the adversarial example work</w:t>
      </w:r>
    </w:p>
    <w:p w14:paraId="754C8B58" w14:textId="77777777" w:rsidR="00E833C8" w:rsidRPr="00E833C8" w:rsidRDefault="00E833C8" w:rsidP="00556A21">
      <w:pPr>
        <w:pStyle w:val="Els-body-text"/>
        <w:numPr>
          <w:ilvl w:val="0"/>
          <w:numId w:val="14"/>
        </w:numPr>
      </w:pPr>
      <w:r w:rsidRPr="00E833C8">
        <w:t xml:space="preserve"> Potential Effective Defense Strategies</w:t>
      </w:r>
    </w:p>
    <w:p w14:paraId="284972E7" w14:textId="4E2EE48A" w:rsidR="00E833C8" w:rsidRPr="00E833C8" w:rsidRDefault="00E833C8" w:rsidP="00DD400A">
      <w:pPr>
        <w:pStyle w:val="Els-body-text"/>
        <w:numPr>
          <w:ilvl w:val="0"/>
          <w:numId w:val="14"/>
        </w:numPr>
      </w:pPr>
      <w:r w:rsidRPr="00E833C8">
        <w:t xml:space="preserve"> Model Robustness</w:t>
      </w:r>
    </w:p>
    <w:p w14:paraId="24C9E1FC" w14:textId="77777777" w:rsidR="00E833C8" w:rsidRPr="00E833C8" w:rsidRDefault="00E833C8" w:rsidP="00DD400A">
      <w:pPr>
        <w:pStyle w:val="Els-2ndorder-head"/>
      </w:pPr>
      <w:r w:rsidRPr="00E833C8">
        <w:t>Adversarial Examples Generation</w:t>
      </w:r>
    </w:p>
    <w:p w14:paraId="6FEF40C2" w14:textId="77777777" w:rsidR="00E833C8" w:rsidRPr="00E833C8" w:rsidRDefault="00E833C8" w:rsidP="00556A21">
      <w:pPr>
        <w:pStyle w:val="Els-body-text"/>
      </w:pPr>
      <w:r w:rsidRPr="00E833C8">
        <w:t xml:space="preserve">In this session, we are going to discuss adversarial ML in certain scenarios. To be specific, it is supposed that an attacker has obtained some information of a targeted model, such as the features extracted, the algorithm applied and the training set. It is generally believed that as attackers know more about the model, the adversarial examples generated can perform stronger model evasion attacks. In this session, we refer to the technique proposed by </w:t>
      </w:r>
      <w:proofErr w:type="spellStart"/>
      <w:r w:rsidRPr="00E833C8">
        <w:t>Nedim</w:t>
      </w:r>
      <w:proofErr w:type="spellEnd"/>
      <w:r w:rsidRPr="00E833C8">
        <w:t xml:space="preserve"> </w:t>
      </w:r>
      <w:proofErr w:type="spellStart"/>
      <w:r w:rsidRPr="00E833C8">
        <w:t>Smdic</w:t>
      </w:r>
      <w:proofErr w:type="spellEnd"/>
      <w:r w:rsidRPr="00E833C8">
        <w:t xml:space="preserve"> [4] in order to conduct evasion attacks against the learning based model. The general idea of our evasion technique is based on insertion of dummy content into PDF files which is ignored by PDF renderers but affected the computation of features used in Model 2. Once we can influence a subset of model’s features, we develop algorithms for adversarial examples generation. </w:t>
      </w:r>
    </w:p>
    <w:p w14:paraId="489445DE" w14:textId="77777777" w:rsidR="00E833C8" w:rsidRPr="00E833C8" w:rsidRDefault="00E833C8" w:rsidP="00556A21">
      <w:pPr>
        <w:pStyle w:val="Els-body-text"/>
      </w:pPr>
      <w:r w:rsidRPr="00E833C8">
        <w:t>To systematically explore the attacker’s options, we define an orthogonal set of evasion strategies reflecting various degrees of available knowledge. The letters F, T or C, correspond to the feature set, training dataset and classifier algorithm respectively and are present in the name of a scenario respectively. We describe some high-level ideas for staging evasion attacks in the following 4 attack scenarios:</w:t>
      </w:r>
    </w:p>
    <w:p w14:paraId="7B4924FF" w14:textId="77777777" w:rsidR="00E833C8" w:rsidRPr="00E833C8" w:rsidRDefault="00E833C8" w:rsidP="00556A21">
      <w:pPr>
        <w:pStyle w:val="Els-body-text"/>
        <w:numPr>
          <w:ilvl w:val="0"/>
          <w:numId w:val="9"/>
        </w:numPr>
      </w:pPr>
      <w:r w:rsidRPr="00E833C8">
        <w:lastRenderedPageBreak/>
        <w:t>Attack Scenario F</w:t>
      </w:r>
    </w:p>
    <w:p w14:paraId="401D3230" w14:textId="77777777" w:rsidR="00E833C8" w:rsidRPr="00E833C8" w:rsidRDefault="00E833C8" w:rsidP="00556A21">
      <w:pPr>
        <w:pStyle w:val="Els-body-text"/>
      </w:pPr>
      <w:r w:rsidRPr="00E833C8">
        <w:t xml:space="preserve">In scenario F, only the feature set is available to the adversary. The adversary might be aware of some or all features, mistakenly considering obsolete features as being used. He might also be able to read a subset or all features, or modify some or all features to a varying degree. </w:t>
      </w:r>
    </w:p>
    <w:p w14:paraId="3B1B367A" w14:textId="77777777" w:rsidR="00E833C8" w:rsidRPr="00E833C8" w:rsidRDefault="00E833C8" w:rsidP="00556A21">
      <w:pPr>
        <w:pStyle w:val="Els-body-text"/>
        <w:numPr>
          <w:ilvl w:val="0"/>
          <w:numId w:val="9"/>
        </w:numPr>
      </w:pPr>
      <w:r w:rsidRPr="00E833C8">
        <w:t>Attack Scenario FT</w:t>
      </w:r>
    </w:p>
    <w:p w14:paraId="1E05B466" w14:textId="77777777" w:rsidR="00E833C8" w:rsidRPr="00E833C8" w:rsidRDefault="00E833C8" w:rsidP="00556A21">
      <w:pPr>
        <w:pStyle w:val="Els-body-text"/>
      </w:pPr>
      <w:r w:rsidRPr="00E833C8">
        <w:t>This scenario enables the adversary to take advantage of the knowledge of the targeted classifier’s training dataset, in addition to the known features. Knowledge of training data enables the attacker to perform the entire attack offline before submitting the variants.</w:t>
      </w:r>
    </w:p>
    <w:p w14:paraId="5BE66ADF" w14:textId="77777777" w:rsidR="00E833C8" w:rsidRPr="00E833C8" w:rsidRDefault="00E833C8" w:rsidP="00556A21">
      <w:pPr>
        <w:pStyle w:val="Els-body-text"/>
        <w:numPr>
          <w:ilvl w:val="0"/>
          <w:numId w:val="9"/>
        </w:numPr>
      </w:pPr>
      <w:r w:rsidRPr="00E833C8">
        <w:t>Attack Scenario FC</w:t>
      </w:r>
    </w:p>
    <w:p w14:paraId="319EC13B" w14:textId="77777777" w:rsidR="00E833C8" w:rsidRPr="00E833C8" w:rsidRDefault="00E833C8" w:rsidP="00556A21">
      <w:pPr>
        <w:pStyle w:val="Els-body-text"/>
      </w:pPr>
      <w:r w:rsidRPr="00E833C8">
        <w:t xml:space="preserve">In scenario FC, the adversary knows the feature set and some details about the classifier, such as its type, parameters or the specific implementation. </w:t>
      </w:r>
    </w:p>
    <w:p w14:paraId="3267D491" w14:textId="77777777" w:rsidR="00E833C8" w:rsidRPr="00E833C8" w:rsidRDefault="00E833C8" w:rsidP="00556A21">
      <w:pPr>
        <w:pStyle w:val="Els-body-text"/>
        <w:numPr>
          <w:ilvl w:val="0"/>
          <w:numId w:val="9"/>
        </w:numPr>
      </w:pPr>
      <w:r w:rsidRPr="00E833C8">
        <w:t>Attack Scenario FTC</w:t>
      </w:r>
    </w:p>
    <w:p w14:paraId="54529A3D" w14:textId="77777777" w:rsidR="00E833C8" w:rsidRPr="00E833C8" w:rsidRDefault="00E833C8" w:rsidP="00556A21">
      <w:pPr>
        <w:pStyle w:val="Els-body-text"/>
      </w:pPr>
      <w:r w:rsidRPr="00E833C8">
        <w:t xml:space="preserve">The adversary has the best chance of evading the targeted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7FF3EEA6" w14:textId="77777777" w:rsidR="00E833C8" w:rsidRPr="00E833C8" w:rsidRDefault="00E833C8" w:rsidP="00DD400A">
      <w:pPr>
        <w:pStyle w:val="Els-2ndorder-head"/>
      </w:pPr>
      <w:r w:rsidRPr="00E833C8">
        <w:t>Case Study: How does the adversarial example work</w:t>
      </w:r>
    </w:p>
    <w:p w14:paraId="4C174400" w14:textId="77777777" w:rsidR="00E833C8" w:rsidRPr="00E833C8" w:rsidRDefault="00E833C8" w:rsidP="00556A21">
      <w:pPr>
        <w:pStyle w:val="Els-body-text"/>
      </w:pPr>
      <w:r w:rsidRPr="00E833C8">
        <w:t xml:space="preserve">A practical way to interpret attack is to observe concrete changes in feature values produced by the attacks. Although it does not scale to cases with more features and files, this kind of investigation provides deep insight into the </w:t>
      </w:r>
      <w:r w:rsidRPr="00E833C8">
        <w:rPr>
          <w:iCs/>
        </w:rPr>
        <w:t>example</w:t>
      </w:r>
      <w:r w:rsidRPr="00E833C8">
        <w:t xml:space="preserve"> at hand. </w:t>
      </w:r>
    </w:p>
    <w:p w14:paraId="7E1347F2" w14:textId="10D68B5E" w:rsidR="00E833C8" w:rsidRPr="00E833C8" w:rsidRDefault="00E833C8" w:rsidP="00DD400A">
      <w:pPr>
        <w:pStyle w:val="Els-body-text"/>
      </w:pPr>
      <w:r w:rsidRPr="00E833C8">
        <w:t xml:space="preserve">This session presents a concrete example of adversarial example. We select a file with CVE ID ‘CVE-2013-0641’ as an example. This file has the vulnerability that hackers can execute any code remotely. We apply the methodologies in the above four scenarios to vary selected samples and then check against the </w:t>
      </w:r>
      <w:proofErr w:type="spellStart"/>
      <w:r w:rsidRPr="00E833C8">
        <w:t>VirusTotal</w:t>
      </w:r>
      <w:proofErr w:type="spellEnd"/>
      <w:r w:rsidRPr="00E833C8">
        <w:t>. The original sample is scanned by around 60 detection engines, within which 33 engines predict the sample as malicious. While ONLY 22 engines predict the sample variant as malicious, which demonstrates strong model evasion capability of selected adversarial example.</w:t>
      </w:r>
    </w:p>
    <w:p w14:paraId="44BC1A0E" w14:textId="319B6402" w:rsidR="00E833C8" w:rsidRPr="00E833C8" w:rsidRDefault="00DD400A" w:rsidP="00DD400A">
      <w:pPr>
        <w:pStyle w:val="aa"/>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00E833C8" w:rsidRPr="00E833C8">
        <w:t xml:space="preserve">Detection Accuracy of </w:t>
      </w:r>
      <w:proofErr w:type="spellStart"/>
      <w:r w:rsidR="00E833C8" w:rsidRPr="00E833C8">
        <w:t>VirusTotal</w:t>
      </w:r>
      <w:proofErr w:type="spellEnd"/>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70"/>
        <w:gridCol w:w="750"/>
        <w:gridCol w:w="630"/>
        <w:gridCol w:w="630"/>
        <w:gridCol w:w="630"/>
        <w:gridCol w:w="630"/>
      </w:tblGrid>
      <w:tr w:rsidR="00E833C8" w:rsidRPr="00E833C8" w14:paraId="2D0FEBAB" w14:textId="77777777" w:rsidTr="005D10E6">
        <w:trPr>
          <w:tblCellSpacing w:w="0" w:type="dxa"/>
          <w:jc w:val="center"/>
        </w:trPr>
        <w:tc>
          <w:tcPr>
            <w:tcW w:w="3870" w:type="dxa"/>
            <w:tcBorders>
              <w:top w:val="outset" w:sz="6" w:space="0" w:color="auto"/>
              <w:bottom w:val="outset" w:sz="6" w:space="0" w:color="auto"/>
              <w:right w:val="outset" w:sz="6" w:space="0" w:color="auto"/>
            </w:tcBorders>
            <w:vAlign w:val="center"/>
          </w:tcPr>
          <w:p w14:paraId="7F4070C3" w14:textId="77777777" w:rsidR="00E833C8" w:rsidRPr="00E833C8" w:rsidRDefault="00E833C8" w:rsidP="00DD400A">
            <w:pPr>
              <w:pStyle w:val="Els-table-text"/>
            </w:pPr>
            <w:r w:rsidRPr="00E833C8">
              <w:t>File Hash</w:t>
            </w:r>
          </w:p>
        </w:tc>
        <w:tc>
          <w:tcPr>
            <w:tcW w:w="750" w:type="dxa"/>
            <w:tcBorders>
              <w:top w:val="outset" w:sz="6" w:space="0" w:color="auto"/>
              <w:left w:val="outset" w:sz="6" w:space="0" w:color="auto"/>
              <w:bottom w:val="outset" w:sz="6" w:space="0" w:color="auto"/>
              <w:right w:val="outset" w:sz="6" w:space="0" w:color="auto"/>
            </w:tcBorders>
            <w:vAlign w:val="center"/>
          </w:tcPr>
          <w:p w14:paraId="6632D556" w14:textId="77777777" w:rsidR="00E833C8" w:rsidRPr="00E833C8" w:rsidRDefault="00E833C8" w:rsidP="00DD400A">
            <w:pPr>
              <w:pStyle w:val="Els-table-text"/>
            </w:pPr>
            <w:r w:rsidRPr="00E833C8">
              <w:t>Origin</w:t>
            </w:r>
          </w:p>
        </w:tc>
        <w:tc>
          <w:tcPr>
            <w:tcW w:w="630" w:type="dxa"/>
            <w:tcBorders>
              <w:top w:val="outset" w:sz="6" w:space="0" w:color="auto"/>
              <w:left w:val="outset" w:sz="6" w:space="0" w:color="auto"/>
              <w:bottom w:val="outset" w:sz="6" w:space="0" w:color="auto"/>
              <w:right w:val="outset" w:sz="6" w:space="0" w:color="auto"/>
            </w:tcBorders>
            <w:vAlign w:val="center"/>
          </w:tcPr>
          <w:p w14:paraId="472F1EAE" w14:textId="77777777" w:rsidR="00E833C8" w:rsidRPr="00E833C8" w:rsidRDefault="00E833C8" w:rsidP="00DD400A">
            <w:pPr>
              <w:pStyle w:val="Els-table-text"/>
            </w:pPr>
            <w:r w:rsidRPr="00E833C8">
              <w:t>F</w:t>
            </w:r>
          </w:p>
        </w:tc>
        <w:tc>
          <w:tcPr>
            <w:tcW w:w="630" w:type="dxa"/>
            <w:tcBorders>
              <w:top w:val="outset" w:sz="6" w:space="0" w:color="auto"/>
              <w:left w:val="outset" w:sz="6" w:space="0" w:color="auto"/>
              <w:bottom w:val="outset" w:sz="6" w:space="0" w:color="auto"/>
              <w:right w:val="outset" w:sz="6" w:space="0" w:color="auto"/>
            </w:tcBorders>
            <w:vAlign w:val="center"/>
          </w:tcPr>
          <w:p w14:paraId="75B8DC43" w14:textId="77777777" w:rsidR="00E833C8" w:rsidRPr="00E833C8" w:rsidRDefault="00E833C8" w:rsidP="00DD400A">
            <w:pPr>
              <w:pStyle w:val="Els-table-text"/>
            </w:pPr>
            <w:r w:rsidRPr="00E833C8">
              <w:t>FC</w:t>
            </w:r>
          </w:p>
        </w:tc>
        <w:tc>
          <w:tcPr>
            <w:tcW w:w="630" w:type="dxa"/>
            <w:tcBorders>
              <w:top w:val="outset" w:sz="6" w:space="0" w:color="auto"/>
              <w:left w:val="outset" w:sz="6" w:space="0" w:color="auto"/>
              <w:bottom w:val="outset" w:sz="6" w:space="0" w:color="auto"/>
              <w:right w:val="outset" w:sz="6" w:space="0" w:color="auto"/>
            </w:tcBorders>
            <w:vAlign w:val="center"/>
          </w:tcPr>
          <w:p w14:paraId="4FE6FB7D" w14:textId="77777777" w:rsidR="00E833C8" w:rsidRPr="00E833C8" w:rsidRDefault="00E833C8" w:rsidP="00DD400A">
            <w:pPr>
              <w:pStyle w:val="Els-table-text"/>
            </w:pPr>
            <w:r w:rsidRPr="00E833C8">
              <w:t>FT</w:t>
            </w:r>
          </w:p>
        </w:tc>
        <w:tc>
          <w:tcPr>
            <w:tcW w:w="630" w:type="dxa"/>
            <w:tcBorders>
              <w:top w:val="outset" w:sz="6" w:space="0" w:color="auto"/>
              <w:left w:val="outset" w:sz="6" w:space="0" w:color="auto"/>
              <w:bottom w:val="outset" w:sz="6" w:space="0" w:color="auto"/>
            </w:tcBorders>
            <w:vAlign w:val="center"/>
          </w:tcPr>
          <w:p w14:paraId="6B4ABBB4" w14:textId="77777777" w:rsidR="00E833C8" w:rsidRPr="00E833C8" w:rsidRDefault="00E833C8" w:rsidP="00DD400A">
            <w:pPr>
              <w:pStyle w:val="Els-table-text"/>
            </w:pPr>
            <w:r w:rsidRPr="00E833C8">
              <w:t>FTC</w:t>
            </w:r>
          </w:p>
        </w:tc>
      </w:tr>
      <w:tr w:rsidR="00E833C8" w:rsidRPr="00E833C8" w14:paraId="21FA5405" w14:textId="77777777" w:rsidTr="005D10E6">
        <w:trPr>
          <w:tblCellSpacing w:w="0" w:type="dxa"/>
          <w:jc w:val="center"/>
        </w:trPr>
        <w:tc>
          <w:tcPr>
            <w:tcW w:w="3870" w:type="dxa"/>
            <w:tcBorders>
              <w:top w:val="outset" w:sz="6" w:space="0" w:color="auto"/>
              <w:bottom w:val="outset" w:sz="6" w:space="0" w:color="auto"/>
              <w:right w:val="outset" w:sz="6" w:space="0" w:color="auto"/>
            </w:tcBorders>
            <w:vAlign w:val="center"/>
          </w:tcPr>
          <w:p w14:paraId="56D0BB96" w14:textId="77777777" w:rsidR="00E833C8" w:rsidRPr="00E833C8" w:rsidRDefault="00E833C8" w:rsidP="00DD400A">
            <w:pPr>
              <w:pStyle w:val="Els-table-text"/>
            </w:pPr>
            <w:r w:rsidRPr="00E833C8">
              <w:t>00ba5c43b1cec186c634c24ac21982d3</w:t>
            </w:r>
            <w:r w:rsidRPr="00E833C8">
              <w:br/>
              <w:t>cve-2013-0641</w:t>
            </w:r>
          </w:p>
        </w:tc>
        <w:tc>
          <w:tcPr>
            <w:tcW w:w="750" w:type="dxa"/>
            <w:tcBorders>
              <w:top w:val="outset" w:sz="6" w:space="0" w:color="auto"/>
              <w:left w:val="outset" w:sz="6" w:space="0" w:color="auto"/>
              <w:bottom w:val="outset" w:sz="6" w:space="0" w:color="auto"/>
              <w:right w:val="outset" w:sz="6" w:space="0" w:color="auto"/>
            </w:tcBorders>
            <w:vAlign w:val="center"/>
          </w:tcPr>
          <w:p w14:paraId="20B959BD" w14:textId="77777777" w:rsidR="00E833C8" w:rsidRPr="00E833C8" w:rsidRDefault="00E833C8" w:rsidP="00DD400A">
            <w:pPr>
              <w:pStyle w:val="Els-table-text"/>
            </w:pPr>
            <w:r w:rsidRPr="00E833C8">
              <w:t>33/61</w:t>
            </w:r>
          </w:p>
        </w:tc>
        <w:tc>
          <w:tcPr>
            <w:tcW w:w="630" w:type="dxa"/>
            <w:tcBorders>
              <w:top w:val="outset" w:sz="6" w:space="0" w:color="auto"/>
              <w:left w:val="outset" w:sz="6" w:space="0" w:color="auto"/>
              <w:bottom w:val="outset" w:sz="6" w:space="0" w:color="auto"/>
              <w:right w:val="outset" w:sz="6" w:space="0" w:color="auto"/>
            </w:tcBorders>
            <w:vAlign w:val="center"/>
          </w:tcPr>
          <w:p w14:paraId="01B45EE3" w14:textId="77777777" w:rsidR="00E833C8" w:rsidRPr="00E833C8" w:rsidRDefault="00E833C8" w:rsidP="00DD400A">
            <w:pPr>
              <w:pStyle w:val="Els-table-text"/>
            </w:pPr>
            <w:r w:rsidRPr="00E833C8">
              <w:t>22/60</w:t>
            </w:r>
          </w:p>
        </w:tc>
        <w:tc>
          <w:tcPr>
            <w:tcW w:w="630" w:type="dxa"/>
            <w:tcBorders>
              <w:top w:val="outset" w:sz="6" w:space="0" w:color="auto"/>
              <w:left w:val="outset" w:sz="6" w:space="0" w:color="auto"/>
              <w:bottom w:val="outset" w:sz="6" w:space="0" w:color="auto"/>
              <w:right w:val="outset" w:sz="6" w:space="0" w:color="auto"/>
            </w:tcBorders>
            <w:vAlign w:val="center"/>
          </w:tcPr>
          <w:p w14:paraId="7FA8D8EB" w14:textId="77777777" w:rsidR="00E833C8" w:rsidRPr="00E833C8" w:rsidRDefault="00E833C8" w:rsidP="00DD400A">
            <w:pPr>
              <w:pStyle w:val="Els-table-text"/>
            </w:pPr>
            <w:r w:rsidRPr="00E833C8">
              <w:t>23/60</w:t>
            </w:r>
          </w:p>
        </w:tc>
        <w:tc>
          <w:tcPr>
            <w:tcW w:w="630" w:type="dxa"/>
            <w:tcBorders>
              <w:top w:val="outset" w:sz="6" w:space="0" w:color="auto"/>
              <w:left w:val="outset" w:sz="6" w:space="0" w:color="auto"/>
              <w:bottom w:val="outset" w:sz="6" w:space="0" w:color="auto"/>
              <w:right w:val="outset" w:sz="6" w:space="0" w:color="auto"/>
            </w:tcBorders>
            <w:vAlign w:val="center"/>
          </w:tcPr>
          <w:p w14:paraId="0B96A0E5" w14:textId="77777777" w:rsidR="00E833C8" w:rsidRPr="00E833C8" w:rsidRDefault="00E833C8" w:rsidP="00DD400A">
            <w:pPr>
              <w:pStyle w:val="Els-table-text"/>
            </w:pPr>
            <w:r w:rsidRPr="00E833C8">
              <w:t>22/60</w:t>
            </w:r>
          </w:p>
        </w:tc>
        <w:tc>
          <w:tcPr>
            <w:tcW w:w="630" w:type="dxa"/>
            <w:tcBorders>
              <w:top w:val="outset" w:sz="6" w:space="0" w:color="auto"/>
              <w:left w:val="outset" w:sz="6" w:space="0" w:color="auto"/>
              <w:bottom w:val="outset" w:sz="6" w:space="0" w:color="auto"/>
            </w:tcBorders>
            <w:vAlign w:val="center"/>
          </w:tcPr>
          <w:p w14:paraId="2CA71C6D" w14:textId="77777777" w:rsidR="00E833C8" w:rsidRPr="00E833C8" w:rsidRDefault="00E833C8" w:rsidP="00DD400A">
            <w:pPr>
              <w:pStyle w:val="Els-table-text"/>
            </w:pPr>
            <w:r w:rsidRPr="00E833C8">
              <w:t>22/60</w:t>
            </w:r>
          </w:p>
        </w:tc>
      </w:tr>
    </w:tbl>
    <w:p w14:paraId="1B76162A" w14:textId="77777777" w:rsidR="00E833C8" w:rsidRPr="00E833C8" w:rsidRDefault="00E833C8" w:rsidP="00556A21">
      <w:pPr>
        <w:pStyle w:val="Els-body-text"/>
      </w:pPr>
    </w:p>
    <w:p w14:paraId="1C3D14A3" w14:textId="77777777" w:rsidR="00E833C8" w:rsidRPr="00E833C8" w:rsidRDefault="00E833C8" w:rsidP="00556A21">
      <w:pPr>
        <w:pStyle w:val="Els-body-text"/>
      </w:pPr>
      <w:r w:rsidRPr="00E833C8">
        <w:t>Since most PDF detection engines are based on structure and content, once we modify them, such as adding some objects from benign samples or modifying the file size, the malicious file will have a higher chance to evade the classifiers. We compare the feature space of the file BEFORE and AFTER the variation. As shown in Table 5, this ‘</w:t>
      </w:r>
      <w:proofErr w:type="spellStart"/>
      <w:r w:rsidRPr="00E833C8">
        <w:t>benignization</w:t>
      </w:r>
      <w:proofErr w:type="spellEnd"/>
      <w:r w:rsidRPr="00E833C8">
        <w:t>’ is evident in the selected example. By comparing the BEFORE and AFTER columns, we see that the variation for this file includes adding an author (author* features), setting the creation (</w:t>
      </w:r>
      <w:proofErr w:type="spellStart"/>
      <w:r w:rsidRPr="00E833C8">
        <w:t>createdate_ts</w:t>
      </w:r>
      <w:proofErr w:type="spellEnd"/>
      <w:r w:rsidRPr="00E833C8">
        <w:t>) and modification (</w:t>
      </w:r>
      <w:proofErr w:type="spellStart"/>
      <w:r w:rsidRPr="00E833C8">
        <w:t>moddate_ts</w:t>
      </w:r>
      <w:proofErr w:type="spellEnd"/>
      <w:r w:rsidRPr="00E833C8">
        <w:t xml:space="preserve">) data into recent past etc. Most changes are toward the benign class. After variation, the sample remains the malicious behavior with 10 more models being evaded. </w:t>
      </w:r>
    </w:p>
    <w:p w14:paraId="6E4D80B6" w14:textId="77777777" w:rsidR="00E833C8" w:rsidRPr="00E833C8" w:rsidRDefault="00E833C8" w:rsidP="00556A21">
      <w:pPr>
        <w:pStyle w:val="Els-body-text"/>
      </w:pPr>
      <w:r w:rsidRPr="00E833C8">
        <w:lastRenderedPageBreak/>
        <w:t xml:space="preserve">This kind of mimicry attack is well known in security research. Its idea is to transform a malicious sample in such way that it mimics a chosen benign sample as much as possible, making the resulting mimicry sample harder to detect. This attack alg. is simple to implement, and can be applied to any classification algorithm. Besides, it does not necessarily depend on a </w:t>
      </w:r>
      <w:r w:rsidRPr="00E833C8">
        <w:rPr>
          <w:rFonts w:hint="eastAsia"/>
        </w:rPr>
        <w:t xml:space="preserve">specific </w:t>
      </w:r>
      <w:r w:rsidRPr="00E833C8">
        <w:t>learned classifier model. Thus, it is suitable for evaluation in every attack and model evasion scenario.</w:t>
      </w:r>
    </w:p>
    <w:p w14:paraId="2E4FBB9B" w14:textId="77777777" w:rsidR="00E833C8" w:rsidRPr="00E833C8" w:rsidRDefault="00E833C8" w:rsidP="00556A21">
      <w:pPr>
        <w:pStyle w:val="Els-body-text"/>
      </w:pPr>
      <w:r w:rsidRPr="00E833C8">
        <w:t>The results for the whole dataset reveal that even with the smallest amount of available information, say an ability to freely modify two thirds of the feature values, our attacks reduce the accuracy of the model from 99% to the most 2.92% (the FC Scenario).</w:t>
      </w:r>
    </w:p>
    <w:p w14:paraId="0FBAA6E5" w14:textId="31586D3B" w:rsidR="00E833C8" w:rsidRPr="00E833C8" w:rsidRDefault="00E833C8" w:rsidP="00DD400A">
      <w:pPr>
        <w:pStyle w:val="Els-body-text"/>
      </w:pPr>
      <w:r w:rsidRPr="00E833C8">
        <w:t>Table 5 reveals the changes of feature values for a subset of features in an attack. The BEFORE column shows the feature values extracted from a malicious candidate file, the AFTER column shows how the adversarial example generation alg. transformed these values into a new data point in feature space.</w:t>
      </w:r>
    </w:p>
    <w:p w14:paraId="06A15E36" w14:textId="1D078AC7" w:rsidR="00E833C8" w:rsidRPr="00E833C8" w:rsidRDefault="00DD400A" w:rsidP="00DD400A">
      <w:pPr>
        <w:pStyle w:val="aa"/>
        <w:jc w:val="center"/>
      </w:pPr>
      <w:r>
        <w:t xml:space="preserve">Table </w:t>
      </w:r>
      <w:r>
        <w:fldChar w:fldCharType="begin"/>
      </w:r>
      <w:r>
        <w:instrText xml:space="preserve"> SEQ Table \* ARABIC </w:instrText>
      </w:r>
      <w:r>
        <w:fldChar w:fldCharType="separate"/>
      </w:r>
      <w:r>
        <w:rPr>
          <w:noProof/>
        </w:rPr>
        <w:t>5</w:t>
      </w:r>
      <w:r>
        <w:fldChar w:fldCharType="end"/>
      </w:r>
      <w:r w:rsidR="00E833C8" w:rsidRPr="00E833C8">
        <w:t>. Comparison of BEFORE and AFTER feature values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950"/>
        <w:gridCol w:w="1004"/>
        <w:gridCol w:w="2199"/>
      </w:tblGrid>
      <w:tr w:rsidR="00E833C8" w:rsidRPr="00E833C8" w14:paraId="21F00814"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77A7E7E0" w14:textId="77777777" w:rsidR="00E833C8" w:rsidRPr="00E833C8" w:rsidRDefault="00E833C8" w:rsidP="00DD400A">
            <w:pPr>
              <w:pStyle w:val="Els-table-text"/>
            </w:pPr>
            <w:r w:rsidRPr="00E833C8">
              <w:t>Feature</w:t>
            </w:r>
          </w:p>
        </w:tc>
        <w:tc>
          <w:tcPr>
            <w:tcW w:w="1004" w:type="dxa"/>
            <w:tcBorders>
              <w:top w:val="outset" w:sz="6" w:space="0" w:color="auto"/>
              <w:left w:val="outset" w:sz="6" w:space="0" w:color="auto"/>
              <w:bottom w:val="outset" w:sz="6" w:space="0" w:color="auto"/>
              <w:right w:val="outset" w:sz="6" w:space="0" w:color="auto"/>
            </w:tcBorders>
            <w:vAlign w:val="center"/>
          </w:tcPr>
          <w:p w14:paraId="7F77674B" w14:textId="77777777" w:rsidR="00E833C8" w:rsidRPr="00E833C8" w:rsidRDefault="00E833C8" w:rsidP="00DD400A">
            <w:pPr>
              <w:pStyle w:val="Els-table-text"/>
            </w:pPr>
            <w:r w:rsidRPr="00E833C8">
              <w:t>BEFORE</w:t>
            </w:r>
          </w:p>
        </w:tc>
        <w:tc>
          <w:tcPr>
            <w:tcW w:w="2199" w:type="dxa"/>
            <w:tcBorders>
              <w:top w:val="outset" w:sz="6" w:space="0" w:color="auto"/>
              <w:left w:val="outset" w:sz="6" w:space="0" w:color="auto"/>
              <w:bottom w:val="outset" w:sz="6" w:space="0" w:color="auto"/>
            </w:tcBorders>
            <w:vAlign w:val="center"/>
          </w:tcPr>
          <w:p w14:paraId="22C2B03E" w14:textId="77777777" w:rsidR="00E833C8" w:rsidRPr="00E833C8" w:rsidRDefault="00E833C8" w:rsidP="00DD400A">
            <w:pPr>
              <w:pStyle w:val="Els-table-text"/>
            </w:pPr>
            <w:r w:rsidRPr="00E833C8">
              <w:t>AFTER</w:t>
            </w:r>
          </w:p>
        </w:tc>
      </w:tr>
      <w:tr w:rsidR="00E833C8" w:rsidRPr="00E833C8" w14:paraId="209C611C"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10729AAB" w14:textId="77777777" w:rsidR="00E833C8" w:rsidRPr="00E833C8" w:rsidRDefault="00E833C8" w:rsidP="00DD400A">
            <w:pPr>
              <w:pStyle w:val="Els-table-text"/>
            </w:pPr>
            <w:proofErr w:type="spellStart"/>
            <w:r w:rsidRPr="00E833C8">
              <w:t>author_lc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17A45CD4"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1789E82A" w14:textId="77777777" w:rsidR="00E833C8" w:rsidRPr="00E833C8" w:rsidRDefault="00E833C8" w:rsidP="00DD400A">
            <w:pPr>
              <w:pStyle w:val="Els-table-text"/>
            </w:pPr>
            <w:r w:rsidRPr="00E833C8">
              <w:t>6</w:t>
            </w:r>
          </w:p>
        </w:tc>
      </w:tr>
      <w:tr w:rsidR="00E833C8" w:rsidRPr="00E833C8" w14:paraId="1307D412"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2A463E73" w14:textId="77777777" w:rsidR="00E833C8" w:rsidRPr="00E833C8" w:rsidRDefault="00E833C8" w:rsidP="00DD400A">
            <w:pPr>
              <w:pStyle w:val="Els-table-text"/>
            </w:pPr>
            <w:proofErr w:type="spellStart"/>
            <w:r w:rsidRPr="00E833C8">
              <w:t>author_len</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63D67BFF"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365FC4A6" w14:textId="77777777" w:rsidR="00E833C8" w:rsidRPr="00E833C8" w:rsidRDefault="00E833C8" w:rsidP="00DD400A">
            <w:pPr>
              <w:pStyle w:val="Els-table-text"/>
            </w:pPr>
            <w:r w:rsidRPr="00E833C8">
              <w:t>14</w:t>
            </w:r>
          </w:p>
        </w:tc>
      </w:tr>
      <w:tr w:rsidR="00E833C8" w:rsidRPr="00E833C8" w14:paraId="2719D97F"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2E5F801F" w14:textId="77777777" w:rsidR="00E833C8" w:rsidRPr="00E833C8" w:rsidRDefault="00E833C8" w:rsidP="00DD400A">
            <w:pPr>
              <w:pStyle w:val="Els-table-text"/>
            </w:pPr>
            <w:proofErr w:type="spellStart"/>
            <w:r w:rsidRPr="00E833C8">
              <w:t>author_uc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20C2E6FA"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7023C3C2" w14:textId="77777777" w:rsidR="00E833C8" w:rsidRPr="00E833C8" w:rsidRDefault="00E833C8" w:rsidP="00DD400A">
            <w:pPr>
              <w:pStyle w:val="Els-table-text"/>
            </w:pPr>
            <w:r w:rsidRPr="00E833C8">
              <w:t>6</w:t>
            </w:r>
          </w:p>
        </w:tc>
      </w:tr>
      <w:tr w:rsidR="00E833C8" w:rsidRPr="00E833C8" w14:paraId="41D7B041"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25B9A5E5" w14:textId="77777777" w:rsidR="00E833C8" w:rsidRPr="00E833C8" w:rsidRDefault="00E833C8" w:rsidP="00DD400A">
            <w:pPr>
              <w:pStyle w:val="Els-table-text"/>
            </w:pPr>
            <w:proofErr w:type="spellStart"/>
            <w:r w:rsidRPr="00E833C8">
              <w:t>count_javascript</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5E1E03FA" w14:textId="77777777" w:rsidR="00E833C8" w:rsidRPr="00E833C8" w:rsidRDefault="00E833C8" w:rsidP="00DD400A">
            <w:pPr>
              <w:pStyle w:val="Els-table-text"/>
            </w:pPr>
            <w:r w:rsidRPr="00E833C8">
              <w:t>1</w:t>
            </w:r>
          </w:p>
        </w:tc>
        <w:tc>
          <w:tcPr>
            <w:tcW w:w="2199" w:type="dxa"/>
            <w:tcBorders>
              <w:top w:val="outset" w:sz="6" w:space="0" w:color="auto"/>
              <w:left w:val="outset" w:sz="6" w:space="0" w:color="auto"/>
              <w:bottom w:val="outset" w:sz="6" w:space="0" w:color="auto"/>
            </w:tcBorders>
            <w:vAlign w:val="center"/>
          </w:tcPr>
          <w:p w14:paraId="408B7A18" w14:textId="77777777" w:rsidR="00E833C8" w:rsidRPr="00E833C8" w:rsidRDefault="00E833C8" w:rsidP="00DD400A">
            <w:pPr>
              <w:pStyle w:val="Els-table-text"/>
            </w:pPr>
            <w:r w:rsidRPr="00E833C8">
              <w:t>6</w:t>
            </w:r>
          </w:p>
        </w:tc>
      </w:tr>
      <w:tr w:rsidR="00E833C8" w:rsidRPr="00E833C8" w14:paraId="6EAD5372"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0A9176AC" w14:textId="77777777" w:rsidR="00E833C8" w:rsidRPr="00E833C8" w:rsidRDefault="00E833C8" w:rsidP="00DD400A">
            <w:pPr>
              <w:pStyle w:val="Els-table-text"/>
            </w:pPr>
            <w:proofErr w:type="spellStart"/>
            <w:r w:rsidRPr="00E833C8">
              <w:t>createdate_ts</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09825BC9" w14:textId="77777777" w:rsidR="00E833C8" w:rsidRPr="00E833C8" w:rsidRDefault="00E833C8" w:rsidP="00DD400A">
            <w:pPr>
              <w:pStyle w:val="Els-table-text"/>
            </w:pPr>
            <w:r w:rsidRPr="00E833C8">
              <w:t>-1</w:t>
            </w:r>
          </w:p>
        </w:tc>
        <w:tc>
          <w:tcPr>
            <w:tcW w:w="2199" w:type="dxa"/>
            <w:tcBorders>
              <w:top w:val="outset" w:sz="6" w:space="0" w:color="auto"/>
              <w:left w:val="outset" w:sz="6" w:space="0" w:color="auto"/>
              <w:bottom w:val="outset" w:sz="6" w:space="0" w:color="auto"/>
            </w:tcBorders>
            <w:vAlign w:val="center"/>
          </w:tcPr>
          <w:p w14:paraId="6907E371" w14:textId="77777777" w:rsidR="00E833C8" w:rsidRPr="00E833C8" w:rsidRDefault="00E833C8" w:rsidP="00DD400A">
            <w:pPr>
              <w:pStyle w:val="Els-table-text"/>
            </w:pPr>
            <w:r w:rsidRPr="00E833C8">
              <w:t>650616173</w:t>
            </w:r>
          </w:p>
        </w:tc>
      </w:tr>
      <w:tr w:rsidR="00E833C8" w:rsidRPr="00E833C8" w14:paraId="2F3C310A"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0A671DC0" w14:textId="77777777" w:rsidR="00E833C8" w:rsidRPr="00E833C8" w:rsidRDefault="00E833C8" w:rsidP="00DD400A">
            <w:pPr>
              <w:pStyle w:val="Els-table-text"/>
            </w:pPr>
            <w:proofErr w:type="spellStart"/>
            <w:r w:rsidRPr="00E833C8">
              <w:t>createdate_tz</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30ED006E" w14:textId="77777777" w:rsidR="00E833C8" w:rsidRPr="00E833C8" w:rsidRDefault="00E833C8" w:rsidP="00DD400A">
            <w:pPr>
              <w:pStyle w:val="Els-table-text"/>
            </w:pPr>
            <w:r w:rsidRPr="00E833C8">
              <w:t>-1</w:t>
            </w:r>
          </w:p>
        </w:tc>
        <w:tc>
          <w:tcPr>
            <w:tcW w:w="2199" w:type="dxa"/>
            <w:tcBorders>
              <w:top w:val="outset" w:sz="6" w:space="0" w:color="auto"/>
              <w:left w:val="outset" w:sz="6" w:space="0" w:color="auto"/>
              <w:bottom w:val="outset" w:sz="6" w:space="0" w:color="auto"/>
            </w:tcBorders>
            <w:vAlign w:val="center"/>
          </w:tcPr>
          <w:p w14:paraId="0F363FD9" w14:textId="77777777" w:rsidR="00E833C8" w:rsidRPr="00E833C8" w:rsidRDefault="00E833C8" w:rsidP="00DD400A">
            <w:pPr>
              <w:pStyle w:val="Els-table-text"/>
            </w:pPr>
            <w:r w:rsidRPr="00E833C8">
              <w:t>10020</w:t>
            </w:r>
          </w:p>
        </w:tc>
      </w:tr>
      <w:tr w:rsidR="00E833C8" w:rsidRPr="00E833C8" w14:paraId="5AF75C34"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333211DE" w14:textId="77777777" w:rsidR="00E833C8" w:rsidRPr="00E833C8" w:rsidRDefault="00E833C8" w:rsidP="00DD400A">
            <w:pPr>
              <w:pStyle w:val="Els-table-text"/>
            </w:pPr>
            <w:proofErr w:type="spellStart"/>
            <w:r w:rsidRPr="00E833C8">
              <w:t>moddate_ts</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22E44532" w14:textId="77777777" w:rsidR="00E833C8" w:rsidRPr="00E833C8" w:rsidRDefault="00E833C8" w:rsidP="00DD400A">
            <w:pPr>
              <w:pStyle w:val="Els-table-text"/>
            </w:pPr>
            <w:r w:rsidRPr="00E833C8">
              <w:t>-1</w:t>
            </w:r>
          </w:p>
        </w:tc>
        <w:tc>
          <w:tcPr>
            <w:tcW w:w="2199" w:type="dxa"/>
            <w:tcBorders>
              <w:top w:val="outset" w:sz="6" w:space="0" w:color="auto"/>
              <w:left w:val="outset" w:sz="6" w:space="0" w:color="auto"/>
              <w:bottom w:val="outset" w:sz="6" w:space="0" w:color="auto"/>
            </w:tcBorders>
            <w:vAlign w:val="center"/>
          </w:tcPr>
          <w:p w14:paraId="2A3F56F2" w14:textId="77777777" w:rsidR="00E833C8" w:rsidRPr="00E833C8" w:rsidRDefault="00E833C8" w:rsidP="00DD400A">
            <w:pPr>
              <w:pStyle w:val="Els-table-text"/>
            </w:pPr>
            <w:r w:rsidRPr="00E833C8">
              <w:t>482083775</w:t>
            </w:r>
          </w:p>
        </w:tc>
      </w:tr>
      <w:tr w:rsidR="00E833C8" w:rsidRPr="00E833C8" w14:paraId="0295EA7B"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5E990C02" w14:textId="77777777" w:rsidR="00E833C8" w:rsidRPr="00E833C8" w:rsidRDefault="00E833C8" w:rsidP="00DD400A">
            <w:pPr>
              <w:pStyle w:val="Els-table-text"/>
            </w:pPr>
            <w:proofErr w:type="spellStart"/>
            <w:r w:rsidRPr="00E833C8">
              <w:t>keywords_lc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306E8FC1"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1C8DAF97" w14:textId="77777777" w:rsidR="00E833C8" w:rsidRPr="00E833C8" w:rsidRDefault="00E833C8" w:rsidP="00DD400A">
            <w:pPr>
              <w:pStyle w:val="Els-table-text"/>
            </w:pPr>
            <w:r w:rsidRPr="00E833C8">
              <w:t>4</w:t>
            </w:r>
          </w:p>
        </w:tc>
      </w:tr>
      <w:tr w:rsidR="00E833C8" w:rsidRPr="00E833C8" w14:paraId="33BF2BE3"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4C51341E" w14:textId="77777777" w:rsidR="00E833C8" w:rsidRPr="00E833C8" w:rsidRDefault="00E833C8" w:rsidP="00DD400A">
            <w:pPr>
              <w:pStyle w:val="Els-table-text"/>
            </w:pPr>
            <w:proofErr w:type="spellStart"/>
            <w:r w:rsidRPr="00E833C8">
              <w:t>keywords_len</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62494F05"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316967C8" w14:textId="77777777" w:rsidR="00E833C8" w:rsidRPr="00E833C8" w:rsidRDefault="00E833C8" w:rsidP="00DD400A">
            <w:pPr>
              <w:pStyle w:val="Els-table-text"/>
            </w:pPr>
            <w:r w:rsidRPr="00E833C8">
              <w:t>7</w:t>
            </w:r>
          </w:p>
        </w:tc>
      </w:tr>
      <w:tr w:rsidR="00E833C8" w:rsidRPr="00E833C8" w14:paraId="12EDE8AC"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48038133" w14:textId="77777777" w:rsidR="00E833C8" w:rsidRPr="00E833C8" w:rsidRDefault="00E833C8" w:rsidP="00DD400A">
            <w:pPr>
              <w:pStyle w:val="Els-table-text"/>
            </w:pPr>
            <w:proofErr w:type="spellStart"/>
            <w:r w:rsidRPr="00E833C8">
              <w:t>producer_lc</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49806448"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5D94076E" w14:textId="77777777" w:rsidR="00E833C8" w:rsidRPr="00E833C8" w:rsidRDefault="00E833C8" w:rsidP="00DD400A">
            <w:pPr>
              <w:pStyle w:val="Els-table-text"/>
            </w:pPr>
            <w:r w:rsidRPr="00E833C8">
              <w:t>8</w:t>
            </w:r>
          </w:p>
        </w:tc>
      </w:tr>
      <w:tr w:rsidR="00E833C8" w:rsidRPr="00E833C8" w14:paraId="3A13A6CE"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4C03BC91" w14:textId="77777777" w:rsidR="00E833C8" w:rsidRPr="00E833C8" w:rsidRDefault="00E833C8" w:rsidP="00DD400A">
            <w:pPr>
              <w:pStyle w:val="Els-table-text"/>
            </w:pPr>
            <w:proofErr w:type="spellStart"/>
            <w:r w:rsidRPr="00E833C8">
              <w:t>producer_len</w:t>
            </w:r>
            <w:proofErr w:type="spellEnd"/>
          </w:p>
        </w:tc>
        <w:tc>
          <w:tcPr>
            <w:tcW w:w="1004" w:type="dxa"/>
            <w:tcBorders>
              <w:top w:val="outset" w:sz="6" w:space="0" w:color="auto"/>
              <w:left w:val="outset" w:sz="6" w:space="0" w:color="auto"/>
              <w:bottom w:val="outset" w:sz="6" w:space="0" w:color="auto"/>
              <w:right w:val="outset" w:sz="6" w:space="0" w:color="auto"/>
            </w:tcBorders>
            <w:vAlign w:val="center"/>
          </w:tcPr>
          <w:p w14:paraId="4665D55A" w14:textId="77777777" w:rsidR="00E833C8" w:rsidRPr="00E833C8" w:rsidRDefault="00E833C8" w:rsidP="00DD400A">
            <w:pPr>
              <w:pStyle w:val="Els-table-text"/>
            </w:pPr>
            <w:r w:rsidRPr="00E833C8">
              <w:t>0</w:t>
            </w:r>
          </w:p>
        </w:tc>
        <w:tc>
          <w:tcPr>
            <w:tcW w:w="2199" w:type="dxa"/>
            <w:tcBorders>
              <w:top w:val="outset" w:sz="6" w:space="0" w:color="auto"/>
              <w:left w:val="outset" w:sz="6" w:space="0" w:color="auto"/>
              <w:bottom w:val="outset" w:sz="6" w:space="0" w:color="auto"/>
            </w:tcBorders>
            <w:vAlign w:val="center"/>
          </w:tcPr>
          <w:p w14:paraId="4BB6ACE5" w14:textId="77777777" w:rsidR="00E833C8" w:rsidRPr="00E833C8" w:rsidRDefault="00E833C8" w:rsidP="00DD400A">
            <w:pPr>
              <w:pStyle w:val="Els-table-text"/>
            </w:pPr>
            <w:r w:rsidRPr="00E833C8">
              <w:t>19</w:t>
            </w:r>
          </w:p>
        </w:tc>
      </w:tr>
      <w:tr w:rsidR="00E833C8" w:rsidRPr="00E833C8" w14:paraId="03B15E33" w14:textId="77777777" w:rsidTr="005D10E6">
        <w:trPr>
          <w:tblCellSpacing w:w="0" w:type="dxa"/>
          <w:jc w:val="center"/>
        </w:trPr>
        <w:tc>
          <w:tcPr>
            <w:tcW w:w="1950" w:type="dxa"/>
            <w:tcBorders>
              <w:top w:val="outset" w:sz="6" w:space="0" w:color="auto"/>
              <w:bottom w:val="outset" w:sz="6" w:space="0" w:color="auto"/>
              <w:right w:val="outset" w:sz="6" w:space="0" w:color="auto"/>
            </w:tcBorders>
            <w:vAlign w:val="center"/>
          </w:tcPr>
          <w:p w14:paraId="1EF30FF8" w14:textId="77777777" w:rsidR="00E833C8" w:rsidRPr="00E833C8" w:rsidRDefault="00E833C8" w:rsidP="00DD400A">
            <w:pPr>
              <w:pStyle w:val="Els-table-text"/>
            </w:pPr>
            <w:r w:rsidRPr="00E833C8">
              <w:t>version</w:t>
            </w:r>
          </w:p>
        </w:tc>
        <w:tc>
          <w:tcPr>
            <w:tcW w:w="1004" w:type="dxa"/>
            <w:tcBorders>
              <w:top w:val="outset" w:sz="6" w:space="0" w:color="auto"/>
              <w:left w:val="outset" w:sz="6" w:space="0" w:color="auto"/>
              <w:bottom w:val="outset" w:sz="6" w:space="0" w:color="auto"/>
              <w:right w:val="outset" w:sz="6" w:space="0" w:color="auto"/>
            </w:tcBorders>
            <w:vAlign w:val="center"/>
          </w:tcPr>
          <w:p w14:paraId="6DB85C7B" w14:textId="77777777" w:rsidR="00E833C8" w:rsidRPr="00E833C8" w:rsidRDefault="00E833C8" w:rsidP="00DD400A">
            <w:pPr>
              <w:pStyle w:val="Els-table-text"/>
            </w:pPr>
            <w:r w:rsidRPr="00E833C8">
              <w:t>4</w:t>
            </w:r>
          </w:p>
        </w:tc>
        <w:tc>
          <w:tcPr>
            <w:tcW w:w="2199" w:type="dxa"/>
            <w:tcBorders>
              <w:top w:val="outset" w:sz="6" w:space="0" w:color="auto"/>
              <w:left w:val="outset" w:sz="6" w:space="0" w:color="auto"/>
              <w:bottom w:val="outset" w:sz="6" w:space="0" w:color="auto"/>
            </w:tcBorders>
            <w:vAlign w:val="center"/>
          </w:tcPr>
          <w:p w14:paraId="54C0CE26" w14:textId="77777777" w:rsidR="00E833C8" w:rsidRPr="00E833C8" w:rsidRDefault="00E833C8" w:rsidP="00DD400A">
            <w:pPr>
              <w:pStyle w:val="Els-table-text"/>
            </w:pPr>
            <w:r w:rsidRPr="00E833C8">
              <w:t>7</w:t>
            </w:r>
          </w:p>
        </w:tc>
      </w:tr>
    </w:tbl>
    <w:p w14:paraId="46778E90" w14:textId="77777777" w:rsidR="00E833C8" w:rsidRPr="00E833C8" w:rsidRDefault="00E833C8" w:rsidP="00DD400A">
      <w:pPr>
        <w:pStyle w:val="Els-body-text"/>
        <w:ind w:firstLine="0"/>
      </w:pPr>
    </w:p>
    <w:p w14:paraId="73A50174" w14:textId="77777777" w:rsidR="00E833C8" w:rsidRPr="00E833C8" w:rsidRDefault="00E833C8" w:rsidP="00DD400A">
      <w:pPr>
        <w:pStyle w:val="Els-2ndorder-head"/>
      </w:pPr>
      <w:r w:rsidRPr="00E833C8">
        <w:t>Potential Effective Defense Technique</w:t>
      </w:r>
    </w:p>
    <w:p w14:paraId="1C35A280" w14:textId="77777777" w:rsidR="00E833C8" w:rsidRPr="00E833C8" w:rsidRDefault="00E833C8" w:rsidP="00556A21">
      <w:pPr>
        <w:pStyle w:val="Els-body-text"/>
      </w:pPr>
      <w:r w:rsidRPr="00E833C8">
        <w:t>One of the most important components in our framework is the adversarial examples generation algorithm. The goal is to generate PDF files whose feature vectors are likely to receive low classification scores.</w:t>
      </w:r>
    </w:p>
    <w:p w14:paraId="50A7B695" w14:textId="77777777" w:rsidR="00E833C8" w:rsidRPr="00E833C8" w:rsidRDefault="00E833C8" w:rsidP="00556A21">
      <w:pPr>
        <w:pStyle w:val="Els-body-text"/>
      </w:pPr>
      <w:r w:rsidRPr="00E833C8">
        <w:t>We thus randomly select 2,000 highly scored malicious samples as the original seeds to generate adversarial examples. We then use these examples to attack against Model 2. The experiments in this section evaluate the effectiveness of evasion techniques presented so far. As shown in Table 6, this attack causes a great accuracy drop to model 2. In the scenario of FC, the detection accuracy of Model 2 is only 2.92%, meaning more than 97% of malicious documents are managed to evade the classifier.</w:t>
      </w:r>
      <w:r w:rsidRPr="00E833C8">
        <w:rPr>
          <w:rFonts w:hint="eastAsia"/>
        </w:rPr>
        <w:t xml:space="preserve"> </w:t>
      </w:r>
      <w:r w:rsidRPr="00E833C8">
        <w:t>This motivates us the development of model 2.1, model 2.2 and model 2.3, and finally the Model 3 from the aspect of defense.</w:t>
      </w:r>
    </w:p>
    <w:p w14:paraId="4D1440CE" w14:textId="77777777" w:rsidR="00E833C8" w:rsidRPr="00E833C8" w:rsidRDefault="00E833C8" w:rsidP="00556A21">
      <w:pPr>
        <w:pStyle w:val="Els-body-text"/>
      </w:pPr>
      <w:r w:rsidRPr="00E833C8">
        <w:t xml:space="preserve">Model 2.1 is trained by increasing the size of dataset from 100K to 200K samples. Compared to Model 2, Model 2.1 has significant improvement over each of the 4 attack scenarios. But the FC and FTC case is unacceptable for practical use. The reason for the boost is that more data samples have been seen, the better generality the model will be. </w:t>
      </w:r>
    </w:p>
    <w:p w14:paraId="1D06EE0A" w14:textId="77777777" w:rsidR="00E833C8" w:rsidRPr="00E833C8" w:rsidRDefault="00E833C8" w:rsidP="00556A21">
      <w:pPr>
        <w:pStyle w:val="Els-body-text"/>
      </w:pPr>
      <w:r w:rsidRPr="00E833C8">
        <w:lastRenderedPageBreak/>
        <w:t xml:space="preserve">Model 2.2 is trained by including a large number of adversarial examples. This technique is called adversarial training in the context of adversarial ML. Around 7000 adversarial examples have been generated and added to the training set. Compared to Model 2, Model 2.2 has large improvement over all the attack scenarios, especially for the FC and FTC case. The main reason for this is because the model now has experience of differentiating the adversarial samples in training phase, and thus has a good performance in testing as long as the training and testing sets have the same data distribution. </w:t>
      </w:r>
    </w:p>
    <w:p w14:paraId="2DE6A8E3" w14:textId="77777777" w:rsidR="00E833C8" w:rsidRPr="00E833C8" w:rsidRDefault="00E833C8" w:rsidP="00556A21">
      <w:pPr>
        <w:pStyle w:val="Els-body-text"/>
      </w:pPr>
      <w:r w:rsidRPr="00E833C8">
        <w:t>The improvement of Model 2.3 is its adjusted threshold. It is observed that the probability distribution for the adversarial examples have been significantly decreased and thus being mixed with the benign ones compare to their original malicious seeds. If we still apply the default original threshold (0.5), most adversarial examples will be unnoticed and thus an increase of false negative rate. By manually decreasing the detection threshold from 0.5 to 0.4, we increase the sensitivity of the model to include more suspicious files for further investigation.</w:t>
      </w:r>
    </w:p>
    <w:p w14:paraId="17D9C230" w14:textId="1D24CB5A" w:rsidR="00E833C8" w:rsidRPr="00E833C8" w:rsidRDefault="00E833C8" w:rsidP="00DD400A">
      <w:pPr>
        <w:pStyle w:val="Els-body-text"/>
      </w:pPr>
      <w:r w:rsidRPr="00E833C8">
        <w:t>The final Model 3 is the combination of Model 2.1, Model 2.2 and Model 2.3, which has been trained by a much larger dataset including a significant number of adversarial examples, and has adjusted its threshold for optimized performance. It is not surprised to see that Model 3 is superior to all the models we have evaluated so far. It is also not surprised to see that the technique adversarial training contributes the most among the 3 compared defense techniques.</w:t>
      </w:r>
    </w:p>
    <w:p w14:paraId="17FB788B" w14:textId="753BA3B9" w:rsidR="00E833C8" w:rsidRPr="00E833C8" w:rsidRDefault="00DD400A" w:rsidP="00DD400A">
      <w:pPr>
        <w:pStyle w:val="aa"/>
        <w:jc w:val="center"/>
      </w:pPr>
      <w:r>
        <w:t xml:space="preserve">Table </w:t>
      </w:r>
      <w:r>
        <w:fldChar w:fldCharType="begin"/>
      </w:r>
      <w:r>
        <w:instrText xml:space="preserve"> SEQ Table \* ARABIC </w:instrText>
      </w:r>
      <w:r>
        <w:fldChar w:fldCharType="separate"/>
      </w:r>
      <w:r>
        <w:rPr>
          <w:noProof/>
        </w:rPr>
        <w:t>6</w:t>
      </w:r>
      <w:r>
        <w:fldChar w:fldCharType="end"/>
      </w:r>
      <w:r>
        <w:t xml:space="preserve">. </w:t>
      </w:r>
      <w:r w:rsidR="00E833C8" w:rsidRPr="00E833C8">
        <w:t>Different attack scenarios and accuracies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9"/>
        <w:gridCol w:w="1448"/>
        <w:gridCol w:w="568"/>
        <w:gridCol w:w="688"/>
        <w:gridCol w:w="688"/>
        <w:gridCol w:w="688"/>
        <w:gridCol w:w="568"/>
      </w:tblGrid>
      <w:tr w:rsidR="00E833C8" w:rsidRPr="00E833C8" w14:paraId="667A66F7"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4C1C74" w14:textId="77777777" w:rsidR="00E833C8" w:rsidRPr="00E833C8" w:rsidRDefault="00E833C8" w:rsidP="00DD400A">
            <w:pPr>
              <w:pStyle w:val="Els-table-text"/>
            </w:pPr>
            <w:r w:rsidRPr="00E833C8">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C4B34" w14:textId="77777777" w:rsidR="00E833C8" w:rsidRPr="00E833C8" w:rsidRDefault="00E833C8" w:rsidP="00DD400A">
            <w:pPr>
              <w:pStyle w:val="Els-table-text"/>
            </w:pPr>
            <w:r w:rsidRPr="00E833C8">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E0B84" w14:textId="77777777" w:rsidR="00E833C8" w:rsidRPr="00E833C8" w:rsidRDefault="00E833C8" w:rsidP="00DD400A">
            <w:pPr>
              <w:pStyle w:val="Els-table-text"/>
            </w:pPr>
            <w:r w:rsidRPr="00E833C8">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CAA15" w14:textId="77777777" w:rsidR="00E833C8" w:rsidRPr="00E833C8" w:rsidRDefault="00E833C8" w:rsidP="00DD400A">
            <w:pPr>
              <w:pStyle w:val="Els-table-text"/>
            </w:pPr>
            <w:r w:rsidRPr="00E833C8">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5CD62" w14:textId="77777777" w:rsidR="00E833C8" w:rsidRPr="00E833C8" w:rsidRDefault="00E833C8" w:rsidP="00DD400A">
            <w:pPr>
              <w:pStyle w:val="Els-table-text"/>
            </w:pPr>
            <w:r w:rsidRPr="00E833C8">
              <w:t>Model 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4F5DA" w14:textId="77777777" w:rsidR="00E833C8" w:rsidRPr="00E833C8" w:rsidRDefault="00E833C8" w:rsidP="00DD400A">
            <w:pPr>
              <w:pStyle w:val="Els-table-text"/>
            </w:pPr>
            <w:r w:rsidRPr="00E833C8">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89074" w14:textId="77777777" w:rsidR="00E833C8" w:rsidRPr="00E833C8" w:rsidRDefault="00E833C8" w:rsidP="00DD400A">
            <w:pPr>
              <w:pStyle w:val="Els-table-text"/>
            </w:pPr>
            <w:r w:rsidRPr="00E833C8">
              <w:t>Model 3</w:t>
            </w:r>
          </w:p>
        </w:tc>
      </w:tr>
      <w:tr w:rsidR="00E833C8" w:rsidRPr="00E833C8" w14:paraId="4958DC9C"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CCEDBF" w14:textId="77777777" w:rsidR="00E833C8" w:rsidRPr="00E833C8" w:rsidRDefault="00E833C8" w:rsidP="00DD400A">
            <w:pPr>
              <w:pStyle w:val="Els-table-text"/>
            </w:pPr>
            <w:r w:rsidRPr="00E833C8">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96DF6" w14:textId="77777777" w:rsidR="00E833C8" w:rsidRPr="00E833C8" w:rsidRDefault="00E833C8" w:rsidP="00DD400A">
            <w:pPr>
              <w:pStyle w:val="Els-table-text"/>
            </w:pPr>
            <w:r w:rsidRPr="00E833C8">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C4B56" w14:textId="77777777" w:rsidR="00E833C8" w:rsidRPr="00E833C8" w:rsidRDefault="00E833C8" w:rsidP="00DD400A">
            <w:pPr>
              <w:pStyle w:val="Els-table-text"/>
            </w:pPr>
            <w:r w:rsidRPr="00E833C8">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306CC" w14:textId="77777777" w:rsidR="00E833C8" w:rsidRPr="00E833C8" w:rsidRDefault="00E833C8" w:rsidP="00DD400A">
            <w:pPr>
              <w:pStyle w:val="Els-table-text"/>
            </w:pPr>
            <w:r w:rsidRPr="00E833C8">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890CE" w14:textId="77777777" w:rsidR="00E833C8" w:rsidRPr="00E833C8" w:rsidRDefault="00E833C8" w:rsidP="00DD400A">
            <w:pPr>
              <w:pStyle w:val="Els-table-text"/>
            </w:pPr>
            <w:r w:rsidRPr="00E833C8">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20BA" w14:textId="77777777" w:rsidR="00E833C8" w:rsidRPr="00E833C8" w:rsidRDefault="00E833C8" w:rsidP="00DD400A">
            <w:pPr>
              <w:pStyle w:val="Els-table-text"/>
            </w:pPr>
            <w:r w:rsidRPr="00E833C8">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C5D01" w14:textId="77777777" w:rsidR="00E833C8" w:rsidRPr="00E833C8" w:rsidRDefault="00E833C8" w:rsidP="00DD400A">
            <w:pPr>
              <w:pStyle w:val="Els-table-text"/>
            </w:pPr>
            <w:r w:rsidRPr="00E833C8">
              <w:t>98.65%</w:t>
            </w:r>
          </w:p>
        </w:tc>
      </w:tr>
      <w:tr w:rsidR="00E833C8" w:rsidRPr="00E833C8" w14:paraId="5DB5ABD7"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142010" w14:textId="77777777" w:rsidR="00E833C8" w:rsidRPr="00E833C8" w:rsidRDefault="00E833C8" w:rsidP="00DD400A">
            <w:pPr>
              <w:pStyle w:val="Els-table-text"/>
            </w:pPr>
            <w:r w:rsidRPr="00E833C8">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F0C63" w14:textId="77777777" w:rsidR="00E833C8" w:rsidRPr="00E833C8" w:rsidRDefault="00E833C8" w:rsidP="00DD400A">
            <w:pPr>
              <w:pStyle w:val="Els-table-text"/>
            </w:pPr>
            <w:r w:rsidRPr="00E833C8">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AEE22" w14:textId="77777777" w:rsidR="00E833C8" w:rsidRPr="00E833C8" w:rsidRDefault="00E833C8" w:rsidP="00DD400A">
            <w:pPr>
              <w:pStyle w:val="Els-table-text"/>
            </w:pPr>
            <w:r w:rsidRPr="00E833C8">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E62B9" w14:textId="77777777" w:rsidR="00E833C8" w:rsidRPr="00E833C8" w:rsidRDefault="00E833C8" w:rsidP="00DD400A">
            <w:pPr>
              <w:pStyle w:val="Els-table-text"/>
            </w:pPr>
            <w:r w:rsidRPr="00E833C8">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E1AEA" w14:textId="77777777" w:rsidR="00E833C8" w:rsidRPr="00E833C8" w:rsidRDefault="00E833C8" w:rsidP="00DD400A">
            <w:pPr>
              <w:pStyle w:val="Els-table-text"/>
            </w:pPr>
            <w:r w:rsidRPr="00E833C8">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B5653" w14:textId="77777777" w:rsidR="00E833C8" w:rsidRPr="00E833C8" w:rsidRDefault="00E833C8" w:rsidP="00DD400A">
            <w:pPr>
              <w:pStyle w:val="Els-table-text"/>
            </w:pPr>
            <w:r w:rsidRPr="00E833C8">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BADC2" w14:textId="77777777" w:rsidR="00E833C8" w:rsidRPr="00E833C8" w:rsidRDefault="00E833C8" w:rsidP="00DD400A">
            <w:pPr>
              <w:pStyle w:val="Els-table-text"/>
            </w:pPr>
            <w:r w:rsidRPr="00E833C8">
              <w:t>88.89%</w:t>
            </w:r>
          </w:p>
        </w:tc>
      </w:tr>
      <w:tr w:rsidR="00E833C8" w:rsidRPr="00E833C8" w14:paraId="48A0011B"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8E3212" w14:textId="77777777" w:rsidR="00E833C8" w:rsidRPr="00E833C8" w:rsidRDefault="00E833C8" w:rsidP="00DD400A">
            <w:pPr>
              <w:pStyle w:val="Els-table-text"/>
            </w:pPr>
            <w:r w:rsidRPr="00E833C8">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3A3A5" w14:textId="77777777" w:rsidR="00E833C8" w:rsidRPr="00E833C8" w:rsidRDefault="00E833C8" w:rsidP="00DD400A">
            <w:pPr>
              <w:pStyle w:val="Els-table-text"/>
            </w:pPr>
            <w:r w:rsidRPr="00E833C8">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9D93E" w14:textId="77777777" w:rsidR="00E833C8" w:rsidRPr="00E833C8" w:rsidRDefault="00E833C8" w:rsidP="00DD400A">
            <w:pPr>
              <w:pStyle w:val="Els-table-text"/>
            </w:pPr>
            <w:r w:rsidRPr="00E833C8">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FF35E" w14:textId="77777777" w:rsidR="00E833C8" w:rsidRPr="00E833C8" w:rsidRDefault="00E833C8" w:rsidP="00DD400A">
            <w:pPr>
              <w:pStyle w:val="Els-table-text"/>
            </w:pPr>
            <w:r w:rsidRPr="00E833C8">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840CE" w14:textId="77777777" w:rsidR="00E833C8" w:rsidRPr="00E833C8" w:rsidRDefault="00E833C8" w:rsidP="00DD400A">
            <w:pPr>
              <w:pStyle w:val="Els-table-text"/>
            </w:pPr>
            <w:r w:rsidRPr="00E833C8">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E8A5" w14:textId="77777777" w:rsidR="00E833C8" w:rsidRPr="00E833C8" w:rsidRDefault="00E833C8" w:rsidP="00DD400A">
            <w:pPr>
              <w:pStyle w:val="Els-table-text"/>
            </w:pPr>
            <w:r w:rsidRPr="00E833C8">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BB233" w14:textId="77777777" w:rsidR="00E833C8" w:rsidRPr="00E833C8" w:rsidRDefault="00E833C8" w:rsidP="00DD400A">
            <w:pPr>
              <w:pStyle w:val="Els-table-text"/>
            </w:pPr>
            <w:r w:rsidRPr="00E833C8">
              <w:t>98.98%</w:t>
            </w:r>
          </w:p>
        </w:tc>
      </w:tr>
      <w:tr w:rsidR="00E833C8" w:rsidRPr="00E833C8" w14:paraId="495B197B"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573396" w14:textId="77777777" w:rsidR="00E833C8" w:rsidRPr="00E833C8" w:rsidRDefault="00E833C8" w:rsidP="00DD400A">
            <w:pPr>
              <w:pStyle w:val="Els-table-text"/>
            </w:pPr>
            <w:r w:rsidRPr="00E833C8">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2E5F8" w14:textId="77777777" w:rsidR="00E833C8" w:rsidRPr="00E833C8" w:rsidRDefault="00E833C8" w:rsidP="00DD400A">
            <w:pPr>
              <w:pStyle w:val="Els-table-text"/>
            </w:pPr>
            <w:r w:rsidRPr="00E833C8">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D4B30" w14:textId="77777777" w:rsidR="00E833C8" w:rsidRPr="00E833C8" w:rsidRDefault="00E833C8" w:rsidP="00DD400A">
            <w:pPr>
              <w:pStyle w:val="Els-table-text"/>
            </w:pPr>
            <w:r w:rsidRPr="00E833C8">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A4016" w14:textId="77777777" w:rsidR="00E833C8" w:rsidRPr="00E833C8" w:rsidRDefault="00E833C8" w:rsidP="00DD400A">
            <w:pPr>
              <w:pStyle w:val="Els-table-text"/>
            </w:pPr>
            <w:r w:rsidRPr="00E833C8">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9690D" w14:textId="77777777" w:rsidR="00E833C8" w:rsidRPr="00E833C8" w:rsidRDefault="00E833C8" w:rsidP="00DD400A">
            <w:pPr>
              <w:pStyle w:val="Els-table-text"/>
            </w:pPr>
            <w:r w:rsidRPr="00E833C8">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0087D" w14:textId="77777777" w:rsidR="00E833C8" w:rsidRPr="00E833C8" w:rsidRDefault="00E833C8" w:rsidP="00DD400A">
            <w:pPr>
              <w:pStyle w:val="Els-table-text"/>
            </w:pPr>
            <w:r w:rsidRPr="00E833C8">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28B69" w14:textId="77777777" w:rsidR="00E833C8" w:rsidRPr="00E833C8" w:rsidRDefault="00E833C8" w:rsidP="00DD400A">
            <w:pPr>
              <w:pStyle w:val="Els-table-text"/>
            </w:pPr>
            <w:r w:rsidRPr="00E833C8">
              <w:t>92.83%</w:t>
            </w:r>
          </w:p>
        </w:tc>
      </w:tr>
    </w:tbl>
    <w:p w14:paraId="195AE42D" w14:textId="0C04DB22" w:rsidR="00E833C8" w:rsidRPr="00E833C8" w:rsidRDefault="00E833C8" w:rsidP="00DD400A">
      <w:pPr>
        <w:pStyle w:val="Els-table-text"/>
      </w:pPr>
      <w:r w:rsidRPr="00E833C8">
        <w:rPr>
          <w:rFonts w:hint="eastAsia"/>
        </w:rPr>
        <w:t>*</w:t>
      </w:r>
      <w:r w:rsidRPr="00E833C8">
        <w:t xml:space="preserve">This number should be 2000 instead of 240 in an ideal experiment setting, but 240 is also good and can lead to same conclusions. We are not able to use 2000 for testing because of some technical difficulties when running the </w:t>
      </w:r>
      <w:proofErr w:type="spellStart"/>
      <w:r w:rsidRPr="00E833C8">
        <w:t>mimicus</w:t>
      </w:r>
      <w:proofErr w:type="spellEnd"/>
      <w:r w:rsidRPr="00E833C8">
        <w:t xml:space="preserve"> framework.  </w:t>
      </w:r>
    </w:p>
    <w:p w14:paraId="4EF050B0" w14:textId="77777777" w:rsidR="00E833C8" w:rsidRPr="00E833C8" w:rsidRDefault="00E833C8" w:rsidP="00DD400A">
      <w:pPr>
        <w:pStyle w:val="Els-2ndorder-head"/>
      </w:pPr>
      <w:r w:rsidRPr="00E833C8">
        <w:t>Model Robustness</w:t>
      </w:r>
    </w:p>
    <w:p w14:paraId="74544E92" w14:textId="77777777" w:rsidR="00E833C8" w:rsidRPr="00E833C8" w:rsidRDefault="00E833C8" w:rsidP="00556A21">
      <w:pPr>
        <w:pStyle w:val="Els-body-text"/>
      </w:pPr>
      <w:r w:rsidRPr="00E833C8">
        <w:t>In our last experiment, we have investigated the robustness of defensive mechanisms against to our evasion technique. We propose 5 defense techniques to increase the robustness of machine learning model.</w:t>
      </w:r>
    </w:p>
    <w:p w14:paraId="615720B0" w14:textId="77777777" w:rsidR="00E833C8" w:rsidRPr="00E833C8" w:rsidRDefault="00E833C8" w:rsidP="00556A21">
      <w:pPr>
        <w:pStyle w:val="Els-body-text"/>
      </w:pPr>
      <w:r w:rsidRPr="00E833C8">
        <w:t xml:space="preserve">If the feature sets have been exploited by attackers, we can delete the related features and retrain the machine learning models. As shown in Figure 7, the top 30 features are sorted by importance of Model 3 in ascending order. It is not surprised that features such as </w:t>
      </w:r>
      <w:proofErr w:type="spellStart"/>
      <w:r w:rsidRPr="00E833C8">
        <w:t>count_font</w:t>
      </w:r>
      <w:proofErr w:type="spellEnd"/>
      <w:r w:rsidRPr="00E833C8">
        <w:t xml:space="preserve">, </w:t>
      </w:r>
      <w:proofErr w:type="spellStart"/>
      <w:r w:rsidRPr="00E833C8">
        <w:t>count_javascript</w:t>
      </w:r>
      <w:proofErr w:type="spellEnd"/>
      <w:r w:rsidRPr="00E833C8">
        <w:t xml:space="preserve">, size, </w:t>
      </w:r>
      <w:proofErr w:type="spellStart"/>
      <w:r w:rsidRPr="00E833C8">
        <w:t>count_obj</w:t>
      </w:r>
      <w:proofErr w:type="spellEnd"/>
      <w:r w:rsidRPr="00E833C8">
        <w:t xml:space="preserve"> and </w:t>
      </w:r>
      <w:proofErr w:type="spellStart"/>
      <w:r w:rsidRPr="00E833C8">
        <w:t>count_endobj</w:t>
      </w:r>
      <w:proofErr w:type="spellEnd"/>
      <w:r w:rsidRPr="00E833C8">
        <w:t xml:space="preserve"> account for most of the weights. In a grey box setting of the adversarial environment, we assume the adversaries modify the 5 most important features. As an effective defense strategy, we suggest removing those exploited features and retrain the model in production as soon as possible.</w:t>
      </w:r>
    </w:p>
    <w:p w14:paraId="4BF6468F" w14:textId="77777777" w:rsidR="00E833C8" w:rsidRDefault="005E680D" w:rsidP="004978E7">
      <w:pPr>
        <w:pStyle w:val="Els-body-text"/>
        <w:jc w:val="center"/>
      </w:pPr>
      <w:r w:rsidRPr="00E833C8">
        <w:rPr>
          <w:noProof/>
          <w:lang w:eastAsia="zh-CN"/>
        </w:rPr>
        <w:lastRenderedPageBreak/>
        <w:drawing>
          <wp:inline distT="0" distB="0" distL="0" distR="0" wp14:anchorId="3DD94EA8" wp14:editId="54AB68B5">
            <wp:extent cx="3918585" cy="3667760"/>
            <wp:effectExtent l="0" t="0" r="0" b="0"/>
            <wp:docPr id="3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8585" cy="3667760"/>
                    </a:xfrm>
                    <a:prstGeom prst="rect">
                      <a:avLst/>
                    </a:prstGeom>
                    <a:noFill/>
                    <a:ln>
                      <a:noFill/>
                    </a:ln>
                  </pic:spPr>
                </pic:pic>
              </a:graphicData>
            </a:graphic>
          </wp:inline>
        </w:drawing>
      </w:r>
    </w:p>
    <w:p w14:paraId="41FDC0BA" w14:textId="6138B06D" w:rsidR="00E833C8" w:rsidRPr="00E833C8" w:rsidRDefault="00DD400A" w:rsidP="00DD400A">
      <w:pPr>
        <w:pStyle w:val="aa"/>
        <w:jc w:val="center"/>
      </w:pPr>
      <w:r>
        <w:t xml:space="preserve">Figure </w:t>
      </w:r>
      <w:r>
        <w:fldChar w:fldCharType="begin"/>
      </w:r>
      <w:r>
        <w:instrText xml:space="preserve"> SEQ Figure \* ARABIC </w:instrText>
      </w:r>
      <w:r>
        <w:fldChar w:fldCharType="separate"/>
      </w:r>
      <w:r w:rsidR="005D10E6">
        <w:rPr>
          <w:noProof/>
        </w:rPr>
        <w:t>7</w:t>
      </w:r>
      <w:r>
        <w:fldChar w:fldCharType="end"/>
      </w:r>
      <w:r>
        <w:t>.</w:t>
      </w:r>
      <w:r w:rsidRPr="00E833C8">
        <w:t>Top 30 features</w:t>
      </w:r>
    </w:p>
    <w:p w14:paraId="33BD4B94" w14:textId="0009421D" w:rsidR="00CE169E" w:rsidRDefault="00E833C8" w:rsidP="00CE169E">
      <w:pPr>
        <w:pStyle w:val="Els-body-text"/>
      </w:pPr>
      <w:r w:rsidRPr="00E833C8">
        <w:t>Table 7 shows the detection accuracy of the retrained Model 3 when removing top 5 features sequentially. As shown, when the classifier is trained by using all features, the accuracy rate of model is around 99.82%. If we delete up to top five features, the accuracy is almost the same. That concludes our model can confront the grey box attacks even using the rest of ‘medium important’ features for training.</w:t>
      </w:r>
    </w:p>
    <w:p w14:paraId="6D1CCE83" w14:textId="36607D9E" w:rsidR="00E833C8" w:rsidRPr="00E833C8" w:rsidRDefault="00DD400A" w:rsidP="00DD400A">
      <w:pPr>
        <w:pStyle w:val="aa"/>
        <w:jc w:val="center"/>
      </w:pPr>
      <w:r>
        <w:t xml:space="preserve">Table </w:t>
      </w:r>
      <w:r>
        <w:fldChar w:fldCharType="begin"/>
      </w:r>
      <w:r>
        <w:instrText xml:space="preserve"> SEQ Table \* ARABIC </w:instrText>
      </w:r>
      <w:r>
        <w:fldChar w:fldCharType="separate"/>
      </w:r>
      <w:r>
        <w:rPr>
          <w:noProof/>
        </w:rPr>
        <w:t>7</w:t>
      </w:r>
      <w:r>
        <w:fldChar w:fldCharType="end"/>
      </w:r>
      <w:r>
        <w:t xml:space="preserve">. </w:t>
      </w:r>
      <w:r w:rsidR="00E833C8" w:rsidRPr="00E833C8">
        <w:t>Accuracy of Model after deleting top 5 related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643"/>
      </w:tblGrid>
      <w:tr w:rsidR="00E833C8" w:rsidRPr="00E833C8" w14:paraId="6A618118"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2B5627" w14:textId="77777777" w:rsidR="00E833C8" w:rsidRPr="00E833C8" w:rsidRDefault="00E833C8" w:rsidP="00DD400A">
            <w:pPr>
              <w:pStyle w:val="Els-table-text"/>
            </w:pPr>
            <w:r w:rsidRPr="00E833C8">
              <w:t>Features 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4D2A2" w14:textId="77777777" w:rsidR="00E833C8" w:rsidRPr="00E833C8" w:rsidRDefault="00E833C8" w:rsidP="00DD400A">
            <w:pPr>
              <w:pStyle w:val="Els-table-text"/>
            </w:pPr>
            <w:r w:rsidRPr="00E833C8">
              <w:t>Accuracy</w:t>
            </w:r>
          </w:p>
        </w:tc>
      </w:tr>
      <w:tr w:rsidR="00E833C8" w:rsidRPr="00E833C8" w14:paraId="1B7345B0"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A2534E" w14:textId="77777777" w:rsidR="00E833C8" w:rsidRPr="00E833C8" w:rsidRDefault="00E833C8" w:rsidP="00DD400A">
            <w:pPr>
              <w:pStyle w:val="Els-table-text"/>
            </w:pPr>
            <w:r w:rsidRPr="00E833C8">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2AC28" w14:textId="77777777" w:rsidR="00E833C8" w:rsidRPr="00E833C8" w:rsidRDefault="00E833C8" w:rsidP="00DD400A">
            <w:pPr>
              <w:pStyle w:val="Els-table-text"/>
            </w:pPr>
            <w:r w:rsidRPr="00E833C8">
              <w:t>99.82%</w:t>
            </w:r>
          </w:p>
        </w:tc>
      </w:tr>
      <w:tr w:rsidR="00E833C8" w:rsidRPr="00E833C8" w14:paraId="7137B1B6"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452B88" w14:textId="77777777" w:rsidR="00E833C8" w:rsidRPr="00E833C8" w:rsidRDefault="00E833C8" w:rsidP="00DD400A">
            <w:pPr>
              <w:pStyle w:val="Els-table-text"/>
            </w:pPr>
            <w:r w:rsidRPr="00E833C8">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3DBE4" w14:textId="77777777" w:rsidR="00E833C8" w:rsidRPr="00E833C8" w:rsidRDefault="00E833C8" w:rsidP="00DD400A">
            <w:pPr>
              <w:pStyle w:val="Els-table-text"/>
            </w:pPr>
            <w:r w:rsidRPr="00E833C8">
              <w:t>99.52%</w:t>
            </w:r>
          </w:p>
        </w:tc>
      </w:tr>
      <w:tr w:rsidR="00E833C8" w:rsidRPr="00E833C8" w14:paraId="5C1E371F"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A984F0" w14:textId="77777777" w:rsidR="00E833C8" w:rsidRPr="00E833C8" w:rsidRDefault="00E833C8" w:rsidP="00DD400A">
            <w:pPr>
              <w:pStyle w:val="Els-table-text"/>
            </w:pPr>
            <w:r w:rsidRPr="00E833C8">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D9B5F" w14:textId="77777777" w:rsidR="00E833C8" w:rsidRPr="00E833C8" w:rsidRDefault="00E833C8" w:rsidP="00DD400A">
            <w:pPr>
              <w:pStyle w:val="Els-table-text"/>
            </w:pPr>
            <w:r w:rsidRPr="00E833C8">
              <w:t>99.52%</w:t>
            </w:r>
          </w:p>
        </w:tc>
      </w:tr>
      <w:tr w:rsidR="00E833C8" w:rsidRPr="00E833C8" w14:paraId="4BFBAF1B"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57AAA" w14:textId="77777777" w:rsidR="00E833C8" w:rsidRPr="00E833C8" w:rsidRDefault="00E833C8" w:rsidP="00DD400A">
            <w:pPr>
              <w:pStyle w:val="Els-table-text"/>
            </w:pPr>
            <w:r w:rsidRPr="00E833C8">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F812F" w14:textId="77777777" w:rsidR="00E833C8" w:rsidRPr="00E833C8" w:rsidRDefault="00E833C8" w:rsidP="00DD400A">
            <w:pPr>
              <w:pStyle w:val="Els-table-text"/>
            </w:pPr>
            <w:r w:rsidRPr="00E833C8">
              <w:t>99.64%</w:t>
            </w:r>
          </w:p>
        </w:tc>
      </w:tr>
      <w:tr w:rsidR="00E833C8" w:rsidRPr="00E833C8" w14:paraId="11A23247"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798025" w14:textId="77777777" w:rsidR="00E833C8" w:rsidRPr="00E833C8" w:rsidRDefault="00E833C8" w:rsidP="00DD400A">
            <w:pPr>
              <w:pStyle w:val="Els-table-text"/>
            </w:pPr>
            <w:r w:rsidRPr="00E833C8">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BD0A" w14:textId="77777777" w:rsidR="00E833C8" w:rsidRPr="00E833C8" w:rsidRDefault="00E833C8" w:rsidP="00DD400A">
            <w:pPr>
              <w:pStyle w:val="Els-table-text"/>
            </w:pPr>
            <w:r w:rsidRPr="00E833C8">
              <w:t>99.64%</w:t>
            </w:r>
          </w:p>
        </w:tc>
      </w:tr>
      <w:tr w:rsidR="00E833C8" w:rsidRPr="00E833C8" w14:paraId="1C771B39" w14:textId="77777777" w:rsidTr="005D10E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6F9B32" w14:textId="77777777" w:rsidR="00E833C8" w:rsidRPr="00E833C8" w:rsidRDefault="00E833C8" w:rsidP="00DD400A">
            <w:pPr>
              <w:pStyle w:val="Els-table-text"/>
            </w:pPr>
            <w:r w:rsidRPr="00E833C8">
              <w:t>[1,2,3,4,5]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198FE" w14:textId="77777777" w:rsidR="00E833C8" w:rsidRPr="00E833C8" w:rsidRDefault="00E833C8" w:rsidP="00DD400A">
            <w:pPr>
              <w:pStyle w:val="Els-table-text"/>
            </w:pPr>
            <w:r w:rsidRPr="00E833C8">
              <w:t>99.64%</w:t>
            </w:r>
          </w:p>
        </w:tc>
      </w:tr>
    </w:tbl>
    <w:p w14:paraId="7E3A01BD" w14:textId="279CA3F3" w:rsidR="00CE169E" w:rsidRDefault="00E833C8" w:rsidP="00CE169E">
      <w:pPr>
        <w:pStyle w:val="Els-table-text"/>
        <w:jc w:val="center"/>
      </w:pPr>
      <w:r w:rsidRPr="00E833C8">
        <w:t xml:space="preserve">* The top 5 related features here are: (1, </w:t>
      </w:r>
      <w:proofErr w:type="spellStart"/>
      <w:r w:rsidRPr="00E833C8">
        <w:t>count_font</w:t>
      </w:r>
      <w:proofErr w:type="spellEnd"/>
      <w:r w:rsidRPr="00E833C8">
        <w:t xml:space="preserve">), (2, </w:t>
      </w:r>
      <w:proofErr w:type="spellStart"/>
      <w:r w:rsidRPr="00E833C8">
        <w:t>count_javascript</w:t>
      </w:r>
      <w:proofErr w:type="spellEnd"/>
      <w:r w:rsidRPr="00E833C8">
        <w:t xml:space="preserve">), (3, size), (4, </w:t>
      </w:r>
      <w:proofErr w:type="spellStart"/>
      <w:r w:rsidRPr="00E833C8">
        <w:t>count_obj</w:t>
      </w:r>
      <w:proofErr w:type="spellEnd"/>
      <w:r w:rsidRPr="00E833C8">
        <w:t xml:space="preserve">) and (5, </w:t>
      </w:r>
      <w:proofErr w:type="spellStart"/>
      <w:r w:rsidRPr="00E833C8">
        <w:t>count_endobj</w:t>
      </w:r>
      <w:proofErr w:type="spellEnd"/>
      <w:r w:rsidRPr="00E833C8">
        <w:t>)</w:t>
      </w:r>
    </w:p>
    <w:p w14:paraId="3F4A5EDE" w14:textId="77777777" w:rsidR="00CE169E" w:rsidRPr="00E833C8" w:rsidRDefault="00CE169E" w:rsidP="00CE169E">
      <w:pPr>
        <w:pStyle w:val="Els-table-text"/>
        <w:jc w:val="center"/>
      </w:pPr>
    </w:p>
    <w:p w14:paraId="41A1BB83" w14:textId="77777777" w:rsidR="00E833C8" w:rsidRPr="00E833C8" w:rsidRDefault="00E833C8" w:rsidP="00556A21">
      <w:pPr>
        <w:pStyle w:val="Els-body-text"/>
      </w:pPr>
      <w:r w:rsidRPr="00E833C8">
        <w:t>More, we assess the model robustness by the effectiveness of features. First, we sort the features by their importance, and then delete the most important features one by one. As shown in Figure 8, the curve represents the accuracy of Model 3 when features are deleted one by one. When the number of features are decreased to 100, the accuracy of the retrained model still maintains at 90%. This demonstrates:</w:t>
      </w:r>
    </w:p>
    <w:p w14:paraId="74A36D6C" w14:textId="77777777" w:rsidR="00E833C8" w:rsidRPr="00E833C8" w:rsidRDefault="00E833C8" w:rsidP="00556A21">
      <w:pPr>
        <w:pStyle w:val="Els-body-text"/>
        <w:numPr>
          <w:ilvl w:val="0"/>
          <w:numId w:val="17"/>
        </w:numPr>
      </w:pPr>
      <w:r w:rsidRPr="00E833C8">
        <w:lastRenderedPageBreak/>
        <w:t>Despite the high weights of individual features, even they are deleted, the accuracy of model ONLY declines a small margin;</w:t>
      </w:r>
    </w:p>
    <w:p w14:paraId="3CA9CA76" w14:textId="77777777" w:rsidR="00E833C8" w:rsidRPr="00E833C8" w:rsidRDefault="00E833C8" w:rsidP="00556A21">
      <w:pPr>
        <w:pStyle w:val="Els-body-text"/>
        <w:numPr>
          <w:ilvl w:val="0"/>
          <w:numId w:val="17"/>
        </w:numPr>
      </w:pPr>
      <w:r w:rsidRPr="00E833C8">
        <w:t>The interaction of ‘Medium Weight’ features can make the model robust, and reduce the effect caused by the deletion of individual important features significantly;</w:t>
      </w:r>
    </w:p>
    <w:p w14:paraId="2D20879A" w14:textId="6EE873D0" w:rsidR="00E833C8" w:rsidRPr="00E833C8" w:rsidRDefault="00E833C8" w:rsidP="00F43768">
      <w:pPr>
        <w:pStyle w:val="Els-body-text"/>
        <w:numPr>
          <w:ilvl w:val="0"/>
          <w:numId w:val="17"/>
        </w:numPr>
      </w:pPr>
      <w:r w:rsidRPr="00E833C8">
        <w:t>‘Medium Weight’ features can help to effectively prevent the ‘Model Evasion attacks’;</w:t>
      </w:r>
    </w:p>
    <w:p w14:paraId="76255980" w14:textId="77777777" w:rsidR="00E833C8" w:rsidRDefault="005E680D" w:rsidP="00F43768">
      <w:pPr>
        <w:pStyle w:val="Els-body-text"/>
        <w:jc w:val="center"/>
      </w:pPr>
      <w:r w:rsidRPr="00E833C8">
        <w:rPr>
          <w:noProof/>
          <w:lang w:eastAsia="zh-CN"/>
        </w:rPr>
        <w:drawing>
          <wp:inline distT="0" distB="0" distL="0" distR="0" wp14:anchorId="4EDCD440" wp14:editId="08C775B1">
            <wp:extent cx="3627755" cy="2070100"/>
            <wp:effectExtent l="0" t="0" r="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755" cy="2070100"/>
                    </a:xfrm>
                    <a:prstGeom prst="rect">
                      <a:avLst/>
                    </a:prstGeom>
                    <a:noFill/>
                    <a:ln>
                      <a:noFill/>
                    </a:ln>
                  </pic:spPr>
                </pic:pic>
              </a:graphicData>
            </a:graphic>
          </wp:inline>
        </w:drawing>
      </w:r>
    </w:p>
    <w:p w14:paraId="064EE2F9" w14:textId="3791DA7B" w:rsidR="00F43768" w:rsidRPr="00E833C8" w:rsidRDefault="00F43768" w:rsidP="00F43768">
      <w:pPr>
        <w:pStyle w:val="aa"/>
        <w:jc w:val="center"/>
      </w:pPr>
      <w:r>
        <w:t xml:space="preserve">Figure </w:t>
      </w:r>
      <w:r>
        <w:fldChar w:fldCharType="begin"/>
      </w:r>
      <w:r>
        <w:instrText xml:space="preserve"> SEQ Figure \* ARABIC </w:instrText>
      </w:r>
      <w:r>
        <w:fldChar w:fldCharType="separate"/>
      </w:r>
      <w:r w:rsidR="005D10E6">
        <w:rPr>
          <w:noProof/>
        </w:rPr>
        <w:t>8</w:t>
      </w:r>
      <w:r>
        <w:fldChar w:fldCharType="end"/>
      </w:r>
      <w:r>
        <w:t xml:space="preserve">. </w:t>
      </w:r>
      <w:r w:rsidRPr="00E833C8">
        <w:t xml:space="preserve">Detection </w:t>
      </w:r>
      <w:bookmarkStart w:id="17" w:name="OLE_LINK27"/>
      <w:bookmarkStart w:id="18" w:name="OLE_LINK28"/>
      <w:r w:rsidRPr="00E833C8">
        <w:t xml:space="preserve">Accuracy </w:t>
      </w:r>
      <w:bookmarkEnd w:id="17"/>
      <w:bookmarkEnd w:id="18"/>
      <w:r w:rsidRPr="00E833C8">
        <w:t>as features are deleted one by one</w:t>
      </w:r>
    </w:p>
    <w:p w14:paraId="796F653D" w14:textId="77777777" w:rsidR="00E833C8" w:rsidRPr="00E833C8" w:rsidRDefault="00E833C8" w:rsidP="00556A21">
      <w:pPr>
        <w:pStyle w:val="Els-body-text"/>
      </w:pPr>
      <w:r w:rsidRPr="00E833C8">
        <w:t>Finally, in order to assess the prediction performance of Model 3, we randomly divide the dataset into two classes: 90% for training and 10% testing. 10-fold cross validation is applied. As shown in Figure 9, the area below the ROC curve is nearly 1, indicating good prediction performance.</w:t>
      </w:r>
    </w:p>
    <w:p w14:paraId="286CE067" w14:textId="64DE685B" w:rsidR="00F43768" w:rsidRPr="00E833C8" w:rsidRDefault="005E680D" w:rsidP="00F43768">
      <w:pPr>
        <w:pStyle w:val="Els-body-text"/>
        <w:jc w:val="center"/>
      </w:pPr>
      <w:r w:rsidRPr="00E833C8">
        <w:rPr>
          <w:noProof/>
          <w:lang w:eastAsia="zh-CN"/>
        </w:rPr>
        <w:drawing>
          <wp:inline distT="0" distB="0" distL="0" distR="0" wp14:anchorId="66FAC3FE" wp14:editId="3D3DC60F">
            <wp:extent cx="3486785" cy="2632710"/>
            <wp:effectExtent l="0" t="0" r="0" b="0"/>
            <wp:docPr id="31"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lip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785" cy="2632710"/>
                    </a:xfrm>
                    <a:prstGeom prst="rect">
                      <a:avLst/>
                    </a:prstGeom>
                    <a:noFill/>
                    <a:ln>
                      <a:noFill/>
                    </a:ln>
                  </pic:spPr>
                </pic:pic>
              </a:graphicData>
            </a:graphic>
          </wp:inline>
        </w:drawing>
      </w:r>
    </w:p>
    <w:p w14:paraId="109E6A9E" w14:textId="7A12323B" w:rsidR="00F43768" w:rsidRPr="00E833C8" w:rsidRDefault="00F43768" w:rsidP="005D10E6">
      <w:pPr>
        <w:pStyle w:val="aa"/>
        <w:jc w:val="center"/>
      </w:pPr>
      <w:r>
        <w:t xml:space="preserve">Figure </w:t>
      </w:r>
      <w:r>
        <w:fldChar w:fldCharType="begin"/>
      </w:r>
      <w:r>
        <w:instrText xml:space="preserve"> SEQ Figure \* ARABIC </w:instrText>
      </w:r>
      <w:r>
        <w:fldChar w:fldCharType="separate"/>
      </w:r>
      <w:r w:rsidR="005D10E6">
        <w:rPr>
          <w:noProof/>
        </w:rPr>
        <w:t>9</w:t>
      </w:r>
      <w:r>
        <w:fldChar w:fldCharType="end"/>
      </w:r>
      <w:r>
        <w:t xml:space="preserve">. </w:t>
      </w:r>
      <w:r w:rsidRPr="00E833C8">
        <w:t>ROC Curve</w:t>
      </w:r>
    </w:p>
    <w:p w14:paraId="4758780A" w14:textId="77777777" w:rsidR="00E833C8" w:rsidRPr="00E833C8" w:rsidRDefault="00E833C8" w:rsidP="00556A21">
      <w:pPr>
        <w:pStyle w:val="Els-body-text"/>
      </w:pPr>
      <w:r w:rsidRPr="00E833C8">
        <w:t>In summary, for the problem of model robustness, we have proposed 5 defense techniques to harden our model. They are:</w:t>
      </w:r>
    </w:p>
    <w:p w14:paraId="28020481" w14:textId="77777777" w:rsidR="00E833C8" w:rsidRPr="00E833C8" w:rsidRDefault="00E833C8" w:rsidP="00556A21">
      <w:pPr>
        <w:pStyle w:val="Els-body-text"/>
      </w:pPr>
      <w:r w:rsidRPr="00E833C8">
        <w:t>•</w:t>
      </w:r>
      <w:r w:rsidRPr="00E833C8">
        <w:tab/>
        <w:t>Increase the number, the diversity and the timeliness of the training dataset (as Model 2.1)</w:t>
      </w:r>
    </w:p>
    <w:p w14:paraId="70739FC7" w14:textId="77777777" w:rsidR="00E833C8" w:rsidRPr="00E833C8" w:rsidRDefault="00E833C8" w:rsidP="00556A21">
      <w:pPr>
        <w:pStyle w:val="Els-body-text"/>
      </w:pPr>
      <w:r w:rsidRPr="00E833C8">
        <w:t>•</w:t>
      </w:r>
      <w:r w:rsidRPr="00E833C8">
        <w:tab/>
        <w:t>Adversarial Training (as Model 2.2)</w:t>
      </w:r>
    </w:p>
    <w:p w14:paraId="1EC58A1C" w14:textId="77777777" w:rsidR="00E833C8" w:rsidRPr="00E833C8" w:rsidRDefault="00E833C8" w:rsidP="00556A21">
      <w:pPr>
        <w:pStyle w:val="Els-body-text"/>
      </w:pPr>
      <w:r w:rsidRPr="00E833C8">
        <w:lastRenderedPageBreak/>
        <w:t>•</w:t>
      </w:r>
      <w:r w:rsidRPr="00E833C8">
        <w:tab/>
        <w:t>Adjust the model threshold (as Model 2.3)</w:t>
      </w:r>
    </w:p>
    <w:p w14:paraId="1B500E8B" w14:textId="77777777" w:rsidR="00E833C8" w:rsidRPr="00E833C8" w:rsidRDefault="00E833C8" w:rsidP="00556A21">
      <w:pPr>
        <w:pStyle w:val="Els-body-text"/>
      </w:pPr>
      <w:r w:rsidRPr="00E833C8">
        <w:t>•</w:t>
      </w:r>
      <w:r w:rsidRPr="00E833C8">
        <w:tab/>
        <w:t>Remove the features being exploited (as Model 3 in Figure 8)</w:t>
      </w:r>
    </w:p>
    <w:p w14:paraId="694AB114" w14:textId="77777777" w:rsidR="00E833C8" w:rsidRDefault="00E833C8" w:rsidP="00556A21">
      <w:pPr>
        <w:pStyle w:val="Els-body-text"/>
      </w:pPr>
      <w:r w:rsidRPr="00E833C8">
        <w:t>•</w:t>
      </w:r>
      <w:r w:rsidRPr="00E833C8">
        <w:tab/>
        <w:t>Hide classifier related info such as model type, parameters and prediction probabilities (evident enough thus no experiments are needed)</w:t>
      </w:r>
    </w:p>
    <w:p w14:paraId="4EB302F7" w14:textId="77777777" w:rsidR="00CE169E" w:rsidRPr="00E833C8" w:rsidRDefault="00CE169E" w:rsidP="00556A21">
      <w:pPr>
        <w:pStyle w:val="Els-body-text"/>
      </w:pPr>
    </w:p>
    <w:p w14:paraId="71782A26" w14:textId="77777777" w:rsidR="00E833C8" w:rsidRPr="00E833C8" w:rsidRDefault="00E833C8" w:rsidP="005D10E6">
      <w:pPr>
        <w:pStyle w:val="Els-1storder-head"/>
      </w:pPr>
      <w:r w:rsidRPr="00E833C8">
        <w:t xml:space="preserve">Application: </w:t>
      </w:r>
      <w:bookmarkStart w:id="19" w:name="OLE_LINK17"/>
      <w:bookmarkStart w:id="20" w:name="OLE_LINK18"/>
      <w:r w:rsidRPr="00E833C8">
        <w:t>AI Firewall</w:t>
      </w:r>
      <w:bookmarkEnd w:id="19"/>
      <w:bookmarkEnd w:id="20"/>
    </w:p>
    <w:p w14:paraId="29F5E480" w14:textId="52ED98FB" w:rsidR="00E833C8" w:rsidRPr="00E833C8" w:rsidRDefault="00E833C8" w:rsidP="00556A21">
      <w:pPr>
        <w:pStyle w:val="Els-body-text"/>
      </w:pPr>
      <w:r w:rsidRPr="00E833C8">
        <w:t xml:space="preserve">Based on the design principle of modulation, we regard the AI-based </w:t>
      </w:r>
      <w:proofErr w:type="spellStart"/>
      <w:r w:rsidRPr="00E833C8">
        <w:t>maldoc</w:t>
      </w:r>
      <w:proofErr w:type="spellEnd"/>
      <w:r w:rsidRPr="00E833C8">
        <w:t xml:space="preserve"> detector as an independent detection module that can be easily integrated in security products such as next-generation firewall. An important question is: How the company manages to apply AI technology seamlessly to a 30-year-old security product, featuring in static and dynamic analysis?</w:t>
      </w:r>
    </w:p>
    <w:p w14:paraId="72B912D7" w14:textId="0E57C51F" w:rsidR="005D10E6" w:rsidRPr="00E833C8" w:rsidRDefault="005E680D" w:rsidP="004978E7">
      <w:pPr>
        <w:pStyle w:val="Els-body-text"/>
        <w:ind w:firstLine="0"/>
        <w:jc w:val="center"/>
      </w:pPr>
      <w:r w:rsidRPr="00E833C8">
        <w:rPr>
          <w:noProof/>
          <w:lang w:eastAsia="zh-CN"/>
        </w:rPr>
        <w:drawing>
          <wp:inline distT="0" distB="0" distL="0" distR="0" wp14:anchorId="05E3FEAD" wp14:editId="02951510">
            <wp:extent cx="5071960" cy="3294209"/>
            <wp:effectExtent l="0" t="0" r="8255" b="825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895" cy="3312353"/>
                    </a:xfrm>
                    <a:prstGeom prst="rect">
                      <a:avLst/>
                    </a:prstGeom>
                    <a:noFill/>
                    <a:ln>
                      <a:noFill/>
                    </a:ln>
                  </pic:spPr>
                </pic:pic>
              </a:graphicData>
            </a:graphic>
          </wp:inline>
        </w:drawing>
      </w:r>
    </w:p>
    <w:p w14:paraId="1F614C4E" w14:textId="5831F0C8" w:rsidR="005D10E6" w:rsidRPr="00E833C8" w:rsidRDefault="005D10E6" w:rsidP="00CE169E">
      <w:pPr>
        <w:pStyle w:val="aa"/>
        <w:jc w:val="center"/>
      </w:pPr>
      <w:r>
        <w:t xml:space="preserve">Figure </w:t>
      </w:r>
      <w:r>
        <w:fldChar w:fldCharType="begin"/>
      </w:r>
      <w:r>
        <w:instrText xml:space="preserve"> SEQ Figure \* ARABIC </w:instrText>
      </w:r>
      <w:r>
        <w:fldChar w:fldCharType="separate"/>
      </w:r>
      <w:r>
        <w:rPr>
          <w:noProof/>
        </w:rPr>
        <w:t>10</w:t>
      </w:r>
      <w:r>
        <w:fldChar w:fldCharType="end"/>
      </w:r>
      <w:r w:rsidRPr="00E833C8">
        <w:t>. Overview of Static &amp; Dynamic analysis</w:t>
      </w:r>
    </w:p>
    <w:p w14:paraId="2C7F2CF3" w14:textId="77777777" w:rsidR="00E833C8" w:rsidRPr="00E833C8" w:rsidRDefault="00E833C8" w:rsidP="00556A21">
      <w:pPr>
        <w:pStyle w:val="Els-body-text"/>
      </w:pPr>
      <w:r w:rsidRPr="00E833C8">
        <w:t>In the current development of network and gateway security products, the capability of performing malicious file scanning effectively and efficiently at layer</w:t>
      </w:r>
      <w:r w:rsidRPr="00E833C8">
        <w:rPr>
          <w:rFonts w:hint="eastAsia"/>
        </w:rPr>
        <w:t xml:space="preserve"> </w:t>
      </w:r>
      <w:r w:rsidRPr="00E833C8">
        <w:t>7 (the network application layer) is the international standard. The industry has strict demands on this product feature. That is, a good detection module should include (1) Millisecond latency for single file detection (2) 99% accuracy while maintaining a false positive rate of less than 0.01% and (3) The model needs to be robust when facing the adversaries.</w:t>
      </w:r>
    </w:p>
    <w:p w14:paraId="25EC393A" w14:textId="77777777" w:rsidR="00E833C8" w:rsidRPr="00E833C8" w:rsidRDefault="00E833C8" w:rsidP="00556A21">
      <w:pPr>
        <w:pStyle w:val="Els-body-text"/>
      </w:pPr>
      <w:r w:rsidRPr="00E833C8">
        <w:t xml:space="preserve">The reason behind the low latency demand is obvious: Since a security module is </w:t>
      </w:r>
      <w:r w:rsidRPr="00E833C8">
        <w:rPr>
          <w:b/>
          <w:i/>
        </w:rPr>
        <w:t>inline</w:t>
      </w:r>
      <w:r w:rsidRPr="00E833C8">
        <w:t xml:space="preserve"> in a working pipeline, high latency will lead to an increased packet drop rate and continually data loss. This cannot be tolerant. In the past few years, with the rapid development of malware, the former industry best practice - the pattern matching engine has gradually been used less in mainstream security applications. There are two main reasons for this: (1) In order to meet the requirement of high detection accuracy, a large number of security analysts are needed to write patterns, which is a manual process that doesn’t </w:t>
      </w:r>
      <w:r w:rsidRPr="00E833C8">
        <w:lastRenderedPageBreak/>
        <w:t xml:space="preserve">scale at all; and (2) </w:t>
      </w:r>
      <w:r w:rsidRPr="00E833C8">
        <w:rPr>
          <w:rFonts w:hint="eastAsia"/>
        </w:rPr>
        <w:t>C</w:t>
      </w:r>
      <w:r w:rsidRPr="00E833C8">
        <w:t>onsidering the fast-growing size of patterns, the time for core operation - pattern matching grows exponentially. These conditions have inspired us to discover a better engine rooted in AI.</w:t>
      </w:r>
    </w:p>
    <w:p w14:paraId="725C1C77" w14:textId="77777777" w:rsidR="00E833C8" w:rsidRPr="00E833C8" w:rsidRDefault="00E833C8" w:rsidP="00556A21">
      <w:pPr>
        <w:pStyle w:val="Els-body-text"/>
      </w:pPr>
      <w:r w:rsidRPr="00E833C8">
        <w:t xml:space="preserve">By 2018, we managed to integrate our AI </w:t>
      </w:r>
      <w:proofErr w:type="spellStart"/>
      <w:r w:rsidRPr="00E833C8">
        <w:t>maldoc</w:t>
      </w:r>
      <w:proofErr w:type="spellEnd"/>
      <w:r w:rsidRPr="00E833C8">
        <w:t xml:space="preserve"> detector into a firewall, in the hope of replacing the old engine. Although both the old and new engines are based on static analysis, the improvement of shifting from the old to the new AI engine has been tremendous. First, the AI engine does not need to be updated frequently because it can detect previously unseen malware effectively for at least a year. According to our experiment results, the average update frequency for our AI engine can be as long as half a year, which is much longer if compared to the </w:t>
      </w:r>
      <w:proofErr w:type="gramStart"/>
      <w:r w:rsidRPr="00E833C8">
        <w:t>2 week</w:t>
      </w:r>
      <w:proofErr w:type="gramEnd"/>
      <w:r w:rsidRPr="00E833C8">
        <w:t xml:space="preserve"> period of the old pattern matching engine. Moreover, the AI-based engine enjoys low resource consumption during execution. According to our study, during the phase of model prediction, the AI engine can only consume as much as one third of CPU and 50% of memory. The CPU portion of consumption is mainly due to the computations such as feature extraction and confidence score calculation. The memory portion of consumption is due to the fact that an AI-based model must be sited entirely in main memory when predicting.</w:t>
      </w:r>
    </w:p>
    <w:p w14:paraId="52BCFC7D" w14:textId="25F8F990" w:rsidR="00E833C8" w:rsidRPr="00E833C8" w:rsidRDefault="00E833C8" w:rsidP="00556A21">
      <w:pPr>
        <w:pStyle w:val="Els-body-text"/>
      </w:pPr>
      <w:r w:rsidRPr="00E833C8">
        <w:t xml:space="preserve">In context of a firewall, different actions are triggered by the probability and reasons generated from the AI </w:t>
      </w:r>
      <w:proofErr w:type="spellStart"/>
      <w:r w:rsidRPr="00E833C8">
        <w:t>maldoc</w:t>
      </w:r>
      <w:proofErr w:type="spellEnd"/>
      <w:r w:rsidRPr="00E833C8">
        <w:t xml:space="preserve"> detection module. For instance, if the output probability is greater than a certain threshold say</w:t>
      </w:r>
      <w:r w:rsidR="00A3297B">
        <w:t>ing</w:t>
      </w:r>
      <w:r w:rsidRPr="00E833C8">
        <w:t xml:space="preserve"> 0.8, this indicates that the AI module has high confidence that this document is malicious. Thus, a blocking operation is triggered, connection is dropped, and an alert is raised requesting for further investigation. If the output probability is less than a certain threshold say 0.2, this indicates that the AI module has high confidence that this document is benign, and then the connection is allowed and monitored as normal.</w:t>
      </w:r>
    </w:p>
    <w:p w14:paraId="1371BF73" w14:textId="0DCA5E9F" w:rsidR="00CE169E" w:rsidRDefault="00E833C8" w:rsidP="00CE169E">
      <w:pPr>
        <w:pStyle w:val="Els-body-text"/>
      </w:pPr>
      <w:r w:rsidRPr="00E833C8">
        <w:t>The truly interesting part arises when the output probability is in the range between 0.2 and 0.8. When this happens, we by default upload the samples to the Threat Intelligence Cloud where various dynamic analysis is performed by a mixed of techniques such as Sandbox, Threat Intelligence and Security Teams. According to our preliminary experimental results, 99% of the files can be processed inline while only 1% of the files are uploaded for further investigation. Dynamic analysis from cloud plays a great complementary role for the static analysis inline. By combining the two, we can now completely provide end users with a more advanced, AI-enabled security solution. We have made our cloud service a subscription service and freely open to the research community.</w:t>
      </w:r>
    </w:p>
    <w:p w14:paraId="22631896" w14:textId="77777777" w:rsidR="00CE169E" w:rsidRPr="00E833C8" w:rsidRDefault="00CE169E" w:rsidP="00CE169E">
      <w:pPr>
        <w:pStyle w:val="Els-body-text"/>
      </w:pPr>
    </w:p>
    <w:p w14:paraId="24F6331D" w14:textId="77777777" w:rsidR="00E833C8" w:rsidRPr="00E833C8" w:rsidRDefault="00E833C8" w:rsidP="005D10E6">
      <w:pPr>
        <w:pStyle w:val="Els-1storder-head"/>
      </w:pPr>
      <w:r w:rsidRPr="00E833C8">
        <w:t>Conclusions</w:t>
      </w:r>
    </w:p>
    <w:p w14:paraId="1413B747" w14:textId="77777777" w:rsidR="00E833C8" w:rsidRPr="00E833C8" w:rsidRDefault="00E833C8" w:rsidP="00556A21">
      <w:pPr>
        <w:pStyle w:val="Els-body-text"/>
      </w:pPr>
      <w:r w:rsidRPr="00E833C8">
        <w:t>In this paper, we introduce the design and implementation of a PDF file classifier based on machine learning. Our experimental results reveal that the classifier can achieve a detection accuracy</w:t>
      </w:r>
      <w:r w:rsidRPr="00E833C8">
        <w:rPr>
          <w:rFonts w:hint="eastAsia"/>
        </w:rPr>
        <w:t xml:space="preserve"> </w:t>
      </w:r>
      <w:r w:rsidRPr="00E833C8">
        <w:t>greater than 99% and has a false positive rate less than 0.01%. In addition, compared with the rule based model, the time and space performance of CPU and memory improve significantly.</w:t>
      </w:r>
    </w:p>
    <w:p w14:paraId="536AED2B" w14:textId="77777777" w:rsidR="00E833C8" w:rsidRPr="00E833C8" w:rsidRDefault="00E833C8" w:rsidP="00556A21">
      <w:pPr>
        <w:pStyle w:val="Els-body-text"/>
      </w:pPr>
      <w:r w:rsidRPr="00E833C8">
        <w:t>We than turn to the study of securing the ML models. In general, we did the following: (1) Construction of attacking scenarios in which attackers generate the adversarial examples in a way to evade the classifiers and (2) Proposing several effective defense techniques for model robustness.</w:t>
      </w:r>
    </w:p>
    <w:p w14:paraId="4819644F" w14:textId="77777777" w:rsidR="00E833C8" w:rsidRPr="00E833C8" w:rsidRDefault="00E833C8" w:rsidP="00556A21">
      <w:pPr>
        <w:pStyle w:val="Els-body-text"/>
      </w:pPr>
      <w:r w:rsidRPr="00E833C8">
        <w:t xml:space="preserve">We reach to an agreement that machine learning based </w:t>
      </w:r>
      <w:proofErr w:type="spellStart"/>
      <w:r w:rsidRPr="00E833C8">
        <w:t>maldoc</w:t>
      </w:r>
      <w:proofErr w:type="spellEnd"/>
      <w:r w:rsidRPr="00E833C8">
        <w:t xml:space="preserve"> classifier is an important research topic in context of social engineering and malware analysis. In future, we plan to strengthen our work</w:t>
      </w:r>
      <w:r w:rsidRPr="00E833C8">
        <w:rPr>
          <w:rFonts w:hint="eastAsia"/>
        </w:rPr>
        <w:t xml:space="preserve"> </w:t>
      </w:r>
      <w:r w:rsidRPr="00E833C8">
        <w:t>as follows:</w:t>
      </w:r>
    </w:p>
    <w:p w14:paraId="112A14CD" w14:textId="77777777" w:rsidR="00E833C8" w:rsidRPr="00E833C8" w:rsidRDefault="00E833C8" w:rsidP="00556A21">
      <w:pPr>
        <w:pStyle w:val="Els-body-text"/>
        <w:numPr>
          <w:ilvl w:val="0"/>
          <w:numId w:val="21"/>
        </w:numPr>
      </w:pPr>
      <w:r w:rsidRPr="00E833C8">
        <w:t>Malicious documents detection based on deep learning</w:t>
      </w:r>
    </w:p>
    <w:p w14:paraId="166CB7BE" w14:textId="77777777" w:rsidR="00E833C8" w:rsidRPr="00E833C8" w:rsidRDefault="00E833C8" w:rsidP="00556A21">
      <w:pPr>
        <w:pStyle w:val="Els-body-text"/>
        <w:numPr>
          <w:ilvl w:val="0"/>
          <w:numId w:val="21"/>
        </w:numPr>
      </w:pPr>
      <w:r w:rsidRPr="00E833C8">
        <w:lastRenderedPageBreak/>
        <w:t>Optimization of the static and dynamic analysis engines</w:t>
      </w:r>
    </w:p>
    <w:p w14:paraId="0D23C91C" w14:textId="77777777" w:rsidR="007E3B96" w:rsidRDefault="00E833C8" w:rsidP="007E3B96">
      <w:pPr>
        <w:pStyle w:val="Els-body-text"/>
        <w:numPr>
          <w:ilvl w:val="0"/>
          <w:numId w:val="21"/>
        </w:numPr>
      </w:pPr>
      <w:r w:rsidRPr="00E833C8">
        <w:rPr>
          <w:rFonts w:hint="eastAsia"/>
        </w:rPr>
        <w:t>M</w:t>
      </w:r>
      <w:r w:rsidRPr="00E833C8">
        <w:t>ore file formats</w:t>
      </w:r>
      <w:r w:rsidRPr="00E833C8">
        <w:rPr>
          <w:rFonts w:hint="eastAsia"/>
        </w:rPr>
        <w:t xml:space="preserve"> supported </w:t>
      </w:r>
      <w:r w:rsidRPr="00E833C8">
        <w:t>such as</w:t>
      </w:r>
      <w:r w:rsidRPr="00E833C8">
        <w:rPr>
          <w:rFonts w:hint="eastAsia"/>
        </w:rPr>
        <w:t xml:space="preserve"> </w:t>
      </w:r>
      <w:r w:rsidRPr="00E833C8">
        <w:t>.doc</w:t>
      </w:r>
    </w:p>
    <w:p w14:paraId="166714D7" w14:textId="77777777" w:rsidR="001920D6" w:rsidRDefault="001920D6">
      <w:pPr>
        <w:widowControl/>
        <w:rPr>
          <w:b/>
          <w:lang w:val="en-US"/>
        </w:rPr>
      </w:pPr>
      <w:r>
        <w:br w:type="page"/>
      </w:r>
    </w:p>
    <w:p w14:paraId="631FD834" w14:textId="45C38DDD" w:rsidR="001920D6" w:rsidRDefault="001920D6" w:rsidP="007E3B96">
      <w:pPr>
        <w:pStyle w:val="Els-reference-head"/>
      </w:pPr>
      <w:r>
        <w:rPr>
          <w:rFonts w:hint="eastAsia"/>
        </w:rPr>
        <w:lastRenderedPageBreak/>
        <w:t>Ac</w:t>
      </w:r>
      <w:r>
        <w:t>knowledgement</w:t>
      </w:r>
    </w:p>
    <w:p w14:paraId="39E28BEF" w14:textId="63865A66" w:rsidR="001920D6" w:rsidRPr="001920D6" w:rsidRDefault="001920D6" w:rsidP="001920D6">
      <w:pPr>
        <w:pStyle w:val="Els-reference"/>
        <w:rPr>
          <w:sz w:val="20"/>
        </w:rPr>
      </w:pPr>
      <w:r w:rsidRPr="001920D6">
        <w:rPr>
          <w:sz w:val="20"/>
        </w:rPr>
        <w:t>This work was</w:t>
      </w:r>
      <w:r w:rsidRPr="001920D6">
        <w:rPr>
          <w:rFonts w:hint="eastAsia"/>
          <w:sz w:val="20"/>
        </w:rPr>
        <w:t xml:space="preserve"> partly</w:t>
      </w:r>
      <w:r w:rsidRPr="001920D6">
        <w:rPr>
          <w:sz w:val="20"/>
        </w:rPr>
        <w:t xml:space="preserve"> supported by the </w:t>
      </w:r>
      <w:r w:rsidRPr="001920D6">
        <w:rPr>
          <w:sz w:val="20"/>
          <w:lang w:eastAsia="zh-CN"/>
        </w:rPr>
        <w:t xml:space="preserve">School of Computer Science &amp; Engineering, South China University of Technology and Bluedon Information Security Technologies Co, Ltd. The authors thank </w:t>
      </w:r>
      <w:r>
        <w:rPr>
          <w:sz w:val="20"/>
          <w:lang w:eastAsia="zh-CN"/>
        </w:rPr>
        <w:t xml:space="preserve">all the reviewers </w:t>
      </w:r>
      <w:r w:rsidR="000E5154" w:rsidRPr="000E5154">
        <w:rPr>
          <w:sz w:val="20"/>
          <w:lang w:val="en-GB" w:eastAsia="zh-CN"/>
        </w:rPr>
        <w:t>for</w:t>
      </w:r>
      <w:r w:rsidR="000E5154" w:rsidRPr="000E5154">
        <w:rPr>
          <w:rFonts w:hint="eastAsia"/>
          <w:sz w:val="20"/>
          <w:lang w:val="en-GB" w:eastAsia="zh-CN"/>
        </w:rPr>
        <w:t xml:space="preserve"> their </w:t>
      </w:r>
      <w:r w:rsidR="000E5154" w:rsidRPr="000E5154">
        <w:rPr>
          <w:sz w:val="20"/>
          <w:lang w:val="en-GB" w:eastAsia="zh-CN"/>
        </w:rPr>
        <w:t>helpful</w:t>
      </w:r>
      <w:r w:rsidR="000E5154" w:rsidRPr="000E5154">
        <w:rPr>
          <w:rFonts w:hint="eastAsia"/>
          <w:sz w:val="20"/>
          <w:lang w:val="en-GB" w:eastAsia="zh-CN"/>
        </w:rPr>
        <w:t xml:space="preserve"> suggestions</w:t>
      </w:r>
      <w:r w:rsidR="000E5154">
        <w:rPr>
          <w:sz w:val="20"/>
          <w:lang w:val="en-GB" w:eastAsia="zh-CN"/>
        </w:rPr>
        <w:t>.</w:t>
      </w:r>
    </w:p>
    <w:p w14:paraId="700C186E" w14:textId="30E6EED8" w:rsidR="00E833C8" w:rsidRPr="00E833C8" w:rsidRDefault="00E833C8" w:rsidP="001920D6">
      <w:pPr>
        <w:pStyle w:val="Els-reference-head"/>
      </w:pPr>
      <w:r w:rsidRPr="00E833C8">
        <w:rPr>
          <w:rFonts w:hint="eastAsia"/>
        </w:rPr>
        <w:t>References</w:t>
      </w:r>
    </w:p>
    <w:p w14:paraId="1B123777"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5D10E6">
        <w:t>N</w:t>
      </w:r>
      <w:r w:rsidRPr="001920D6">
        <w:rPr>
          <w:rFonts w:eastAsia="Batang" w:cs="Times New Roman"/>
          <w:kern w:val="0"/>
          <w:sz w:val="18"/>
          <w:szCs w:val="18"/>
          <w:lang w:eastAsia="ko-KR"/>
        </w:rPr>
        <w:t>edim</w:t>
      </w:r>
      <w:proofErr w:type="spellEnd"/>
      <w:r w:rsidRPr="001920D6">
        <w:rPr>
          <w:rFonts w:eastAsia="Batang" w:cs="Times New Roman"/>
          <w:kern w:val="0"/>
          <w:sz w:val="18"/>
          <w:szCs w:val="18"/>
          <w:lang w:eastAsia="ko-KR"/>
        </w:rPr>
        <w:t xml:space="preserve"> ˇ </w:t>
      </w:r>
      <w:proofErr w:type="spellStart"/>
      <w:r w:rsidRPr="001920D6">
        <w:rPr>
          <w:rFonts w:eastAsia="Batang" w:cs="Times New Roman"/>
          <w:kern w:val="0"/>
          <w:sz w:val="18"/>
          <w:szCs w:val="18"/>
          <w:lang w:eastAsia="ko-KR"/>
        </w:rPr>
        <w:t>Srndic</w:t>
      </w:r>
      <w:proofErr w:type="spellEnd"/>
      <w:r w:rsidRPr="001920D6">
        <w:rPr>
          <w:rFonts w:eastAsia="Batang" w:cs="Times New Roman"/>
          <w:kern w:val="0"/>
          <w:sz w:val="18"/>
          <w:szCs w:val="18"/>
          <w:lang w:eastAsia="ko-KR"/>
        </w:rPr>
        <w:t xml:space="preserve"> and Pavel </w:t>
      </w:r>
      <w:proofErr w:type="spellStart"/>
      <w:r w:rsidRPr="001920D6">
        <w:rPr>
          <w:rFonts w:eastAsia="Batang" w:cs="Times New Roman"/>
          <w:kern w:val="0"/>
          <w:sz w:val="18"/>
          <w:szCs w:val="18"/>
          <w:lang w:eastAsia="ko-KR"/>
        </w:rPr>
        <w:t>Laskov</w:t>
      </w:r>
      <w:proofErr w:type="spellEnd"/>
      <w:r w:rsidRPr="001920D6">
        <w:rPr>
          <w:rFonts w:eastAsia="Batang" w:cs="Times New Roman"/>
          <w:kern w:val="0"/>
          <w:sz w:val="18"/>
          <w:szCs w:val="18"/>
          <w:lang w:eastAsia="ko-KR"/>
        </w:rPr>
        <w:t>. Detection of Malicious Pdf Files Based on Hierarchical Document Structure. In 20th Network and Distributed System Security Symposium (NDSS), 2013</w:t>
      </w:r>
    </w:p>
    <w:p w14:paraId="24E686DB"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Nedim</w:t>
      </w:r>
      <w:proofErr w:type="spellEnd"/>
      <w:r w:rsidRPr="001920D6">
        <w:rPr>
          <w:rFonts w:eastAsia="Batang" w:cs="Times New Roman"/>
          <w:kern w:val="0"/>
          <w:sz w:val="18"/>
          <w:szCs w:val="18"/>
          <w:lang w:eastAsia="ko-KR"/>
        </w:rPr>
        <w:t xml:space="preserve"> ˇ </w:t>
      </w:r>
      <w:proofErr w:type="spellStart"/>
      <w:r w:rsidRPr="001920D6">
        <w:rPr>
          <w:rFonts w:eastAsia="Batang" w:cs="Times New Roman"/>
          <w:kern w:val="0"/>
          <w:sz w:val="18"/>
          <w:szCs w:val="18"/>
          <w:lang w:eastAsia="ko-KR"/>
        </w:rPr>
        <w:t>Srndic</w:t>
      </w:r>
      <w:proofErr w:type="spellEnd"/>
      <w:r w:rsidRPr="001920D6">
        <w:rPr>
          <w:rFonts w:eastAsia="Batang" w:cs="Times New Roman"/>
          <w:kern w:val="0"/>
          <w:sz w:val="18"/>
          <w:szCs w:val="18"/>
          <w:lang w:eastAsia="ko-KR"/>
        </w:rPr>
        <w:t xml:space="preserve"> and Pavel </w:t>
      </w:r>
      <w:proofErr w:type="spellStart"/>
      <w:r w:rsidRPr="001920D6">
        <w:rPr>
          <w:rFonts w:eastAsia="Batang" w:cs="Times New Roman"/>
          <w:kern w:val="0"/>
          <w:sz w:val="18"/>
          <w:szCs w:val="18"/>
          <w:lang w:eastAsia="ko-KR"/>
        </w:rPr>
        <w:t>Laskov</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Mimicus</w:t>
      </w:r>
      <w:proofErr w:type="spellEnd"/>
      <w:r w:rsidRPr="001920D6">
        <w:rPr>
          <w:rFonts w:eastAsia="Batang" w:cs="Times New Roman"/>
          <w:kern w:val="0"/>
          <w:sz w:val="18"/>
          <w:szCs w:val="18"/>
          <w:lang w:eastAsia="ko-KR"/>
        </w:rPr>
        <w:t xml:space="preserve">: A Library for Adversarial Classifier Evasion. </w:t>
      </w:r>
      <w:hyperlink r:id="rId20" w:history="1">
        <w:r w:rsidRPr="001920D6">
          <w:rPr>
            <w:rFonts w:eastAsia="Batang" w:cs="Times New Roman"/>
            <w:kern w:val="0"/>
            <w:sz w:val="18"/>
            <w:szCs w:val="18"/>
            <w:lang w:eastAsia="ko-KR"/>
          </w:rPr>
          <w:t>https://github.com/srndic/mimicus</w:t>
        </w:r>
      </w:hyperlink>
      <w:r w:rsidRPr="001920D6">
        <w:rPr>
          <w:rFonts w:eastAsia="Batang" w:cs="Times New Roman"/>
          <w:kern w:val="0"/>
          <w:sz w:val="18"/>
          <w:szCs w:val="18"/>
          <w:lang w:eastAsia="ko-KR"/>
        </w:rPr>
        <w:t>.</w:t>
      </w:r>
    </w:p>
    <w:p w14:paraId="3AD042FF" w14:textId="0F819D13" w:rsidR="00E833C8" w:rsidRPr="001920D6" w:rsidRDefault="00E833C8" w:rsidP="001920D6">
      <w:pPr>
        <w:pStyle w:val="afc"/>
        <w:numPr>
          <w:ilvl w:val="0"/>
          <w:numId w:val="34"/>
        </w:numPr>
        <w:ind w:left="720" w:hanging="360"/>
        <w:rPr>
          <w:rFonts w:eastAsia="Batang" w:cs="Times New Roman"/>
          <w:kern w:val="0"/>
          <w:sz w:val="18"/>
          <w:szCs w:val="18"/>
          <w:lang w:eastAsia="ko-KR"/>
        </w:rPr>
      </w:pPr>
      <w:bookmarkStart w:id="21" w:name="_Ref510014683"/>
      <w:proofErr w:type="spellStart"/>
      <w:r w:rsidRPr="001920D6">
        <w:rPr>
          <w:rFonts w:eastAsia="Batang" w:cs="Times New Roman"/>
          <w:kern w:val="0"/>
          <w:sz w:val="18"/>
          <w:szCs w:val="18"/>
          <w:lang w:eastAsia="ko-KR"/>
        </w:rPr>
        <w:t>Nedim</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Šrndic</w:t>
      </w:r>
      <w:proofErr w:type="spellEnd"/>
      <w:r w:rsidRPr="001920D6">
        <w:rPr>
          <w:rFonts w:eastAsia="Batang" w:cs="Times New Roman"/>
          <w:kern w:val="0"/>
          <w:sz w:val="18"/>
          <w:szCs w:val="18"/>
          <w:lang w:eastAsia="ko-KR"/>
        </w:rPr>
        <w:t xml:space="preserve"> and Pavel </w:t>
      </w:r>
      <w:proofErr w:type="spellStart"/>
      <w:proofErr w:type="gramStart"/>
      <w:r w:rsidRPr="001920D6">
        <w:rPr>
          <w:rFonts w:eastAsia="Batang" w:cs="Times New Roman"/>
          <w:kern w:val="0"/>
          <w:sz w:val="18"/>
          <w:szCs w:val="18"/>
          <w:lang w:eastAsia="ko-KR"/>
        </w:rPr>
        <w:t>Laskov</w:t>
      </w:r>
      <w:proofErr w:type="spellEnd"/>
      <w:r w:rsidRPr="001920D6">
        <w:rPr>
          <w:rFonts w:eastAsia="Batang" w:cs="Times New Roman"/>
          <w:kern w:val="0"/>
          <w:sz w:val="18"/>
          <w:szCs w:val="18"/>
          <w:lang w:eastAsia="ko-KR"/>
        </w:rPr>
        <w:t xml:space="preserve"> .</w:t>
      </w:r>
      <w:proofErr w:type="gram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Hidost</w:t>
      </w:r>
      <w:proofErr w:type="spellEnd"/>
      <w:r w:rsidRPr="001920D6">
        <w:rPr>
          <w:rFonts w:eastAsia="Batang" w:cs="Times New Roman"/>
          <w:kern w:val="0"/>
          <w:sz w:val="18"/>
          <w:szCs w:val="18"/>
          <w:lang w:eastAsia="ko-KR"/>
        </w:rPr>
        <w:t>: a static machine-learning-based detector of malicious files, EURASIP Journal on Information Security (2016) 2016</w:t>
      </w:r>
      <w:bookmarkEnd w:id="21"/>
    </w:p>
    <w:p w14:paraId="62A6F665"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Nedim</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Srndic</w:t>
      </w:r>
      <w:proofErr w:type="spellEnd"/>
      <w:r w:rsidRPr="001920D6">
        <w:rPr>
          <w:rFonts w:eastAsia="Batang" w:cs="Times New Roman"/>
          <w:kern w:val="0"/>
          <w:sz w:val="18"/>
          <w:szCs w:val="18"/>
          <w:lang w:eastAsia="ko-KR"/>
        </w:rPr>
        <w:t xml:space="preserve"> and Pavel </w:t>
      </w:r>
      <w:proofErr w:type="spellStart"/>
      <w:r w:rsidRPr="001920D6">
        <w:rPr>
          <w:rFonts w:eastAsia="Batang" w:cs="Times New Roman"/>
          <w:kern w:val="0"/>
          <w:sz w:val="18"/>
          <w:szCs w:val="18"/>
          <w:lang w:eastAsia="ko-KR"/>
        </w:rPr>
        <w:t>Laskov</w:t>
      </w:r>
      <w:proofErr w:type="spellEnd"/>
      <w:r w:rsidRPr="001920D6">
        <w:rPr>
          <w:rFonts w:eastAsia="Batang" w:cs="Times New Roman"/>
          <w:kern w:val="0"/>
          <w:sz w:val="18"/>
          <w:szCs w:val="18"/>
          <w:lang w:eastAsia="ko-KR"/>
        </w:rPr>
        <w:t>. Practical Evasion of a Learning-Based Classifier: A Case Study. In Proceedings of the 35th IEEE Symposium on Security and Privacy (Oakland), San Jose, CA, May 2014</w:t>
      </w:r>
    </w:p>
    <w:p w14:paraId="3A475EA7" w14:textId="77777777" w:rsidR="00E833C8" w:rsidRPr="005D10E6" w:rsidRDefault="00E833C8" w:rsidP="001920D6">
      <w:pPr>
        <w:pStyle w:val="afc"/>
        <w:numPr>
          <w:ilvl w:val="0"/>
          <w:numId w:val="34"/>
        </w:numPr>
        <w:ind w:left="720" w:hanging="360"/>
      </w:pPr>
      <w:r w:rsidRPr="001920D6">
        <w:rPr>
          <w:rFonts w:eastAsia="Batang" w:cs="Times New Roman"/>
          <w:kern w:val="0"/>
          <w:sz w:val="18"/>
          <w:szCs w:val="18"/>
          <w:lang w:eastAsia="ko-KR"/>
        </w:rPr>
        <w:t xml:space="preserve">Pavel </w:t>
      </w:r>
      <w:proofErr w:type="spellStart"/>
      <w:r w:rsidRPr="001920D6">
        <w:rPr>
          <w:rFonts w:eastAsia="Batang" w:cs="Times New Roman"/>
          <w:kern w:val="0"/>
          <w:sz w:val="18"/>
          <w:szCs w:val="18"/>
          <w:lang w:eastAsia="ko-KR"/>
        </w:rPr>
        <w:t>Las</w:t>
      </w:r>
      <w:r w:rsidRPr="005D10E6">
        <w:t>kov</w:t>
      </w:r>
      <w:proofErr w:type="spellEnd"/>
      <w:r w:rsidRPr="005D10E6">
        <w:t xml:space="preserve"> and </w:t>
      </w:r>
      <w:proofErr w:type="spellStart"/>
      <w:r w:rsidRPr="005D10E6">
        <w:t>Nedim</w:t>
      </w:r>
      <w:proofErr w:type="spellEnd"/>
      <w:r w:rsidRPr="005D10E6">
        <w:t xml:space="preserve"> </w:t>
      </w:r>
      <w:proofErr w:type="spellStart"/>
      <w:r w:rsidRPr="005D10E6">
        <w:t>Srndic</w:t>
      </w:r>
      <w:proofErr w:type="spellEnd"/>
      <w:r w:rsidRPr="005D10E6">
        <w:t>. Static Detection of Malicious JavaScript-Bearing PDF Documents. In Proceedings of the Annual Computer Security Applications Conference (ACSAC), 2011</w:t>
      </w:r>
    </w:p>
    <w:p w14:paraId="5F06FDF7"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sz w:val="18"/>
          <w:szCs w:val="18"/>
          <w:lang w:eastAsia="ko-KR"/>
        </w:rPr>
        <w:t>D</w:t>
      </w:r>
      <w:r w:rsidRPr="001920D6">
        <w:rPr>
          <w:rFonts w:eastAsia="Batang" w:cs="Times New Roman"/>
          <w:kern w:val="0"/>
          <w:sz w:val="18"/>
          <w:szCs w:val="18"/>
          <w:lang w:eastAsia="ko-KR"/>
        </w:rPr>
        <w:t>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Balzarotti</w:t>
      </w:r>
      <w:proofErr w:type="spellEnd"/>
      <w:r w:rsidRPr="001920D6">
        <w:rPr>
          <w:rFonts w:eastAsia="Batang" w:cs="Times New Roman"/>
          <w:kern w:val="0"/>
          <w:sz w:val="18"/>
          <w:szCs w:val="18"/>
          <w:lang w:eastAsia="ko-KR"/>
        </w:rPr>
        <w:t xml:space="preserve">, Marco Cova, Christoph </w:t>
      </w:r>
      <w:proofErr w:type="spellStart"/>
      <w:r w:rsidRPr="001920D6">
        <w:rPr>
          <w:rFonts w:eastAsia="Batang" w:cs="Times New Roman"/>
          <w:kern w:val="0"/>
          <w:sz w:val="18"/>
          <w:szCs w:val="18"/>
          <w:lang w:eastAsia="ko-KR"/>
        </w:rPr>
        <w:t>Karlberger</w:t>
      </w:r>
      <w:proofErr w:type="spellEnd"/>
      <w:r w:rsidRPr="001920D6">
        <w:rPr>
          <w:rFonts w:eastAsia="Batang" w:cs="Times New Roman"/>
          <w:kern w:val="0"/>
          <w:sz w:val="18"/>
          <w:szCs w:val="18"/>
          <w:lang w:eastAsia="ko-KR"/>
        </w:rPr>
        <w:t xml:space="preserve">, Christopher </w:t>
      </w:r>
      <w:proofErr w:type="spellStart"/>
      <w:r w:rsidRPr="001920D6">
        <w:rPr>
          <w:rFonts w:eastAsia="Batang" w:cs="Times New Roman"/>
          <w:kern w:val="0"/>
          <w:sz w:val="18"/>
          <w:szCs w:val="18"/>
          <w:lang w:eastAsia="ko-KR"/>
        </w:rPr>
        <w:t>Kruegel</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Engin</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Kirda</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Giovann</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Vigna</w:t>
      </w:r>
      <w:proofErr w:type="spellEnd"/>
      <w:r w:rsidRPr="001920D6">
        <w:rPr>
          <w:rFonts w:eastAsia="Batang" w:cs="Times New Roman"/>
          <w:kern w:val="0"/>
          <w:sz w:val="18"/>
          <w:szCs w:val="18"/>
          <w:lang w:eastAsia="ko-KR"/>
        </w:rPr>
        <w:t>. Efficient Detection of Split Personalities in Malware. In Proceedings of the 17th Annual Network and Distributed System Security Symposium (NDSS), San Diego, CA, 2010</w:t>
      </w:r>
    </w:p>
    <w:p w14:paraId="2A49C9A5"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Igino</w:t>
      </w:r>
      <w:proofErr w:type="spellEnd"/>
      <w:r w:rsidRPr="001920D6">
        <w:rPr>
          <w:rFonts w:eastAsia="Batang" w:cs="Times New Roman"/>
          <w:kern w:val="0"/>
          <w:sz w:val="18"/>
          <w:szCs w:val="18"/>
          <w:lang w:eastAsia="ko-KR"/>
        </w:rPr>
        <w:t xml:space="preserve"> Corona, </w:t>
      </w: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Maiorca</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Ariu</w:t>
      </w:r>
      <w:proofErr w:type="spellEnd"/>
      <w:r w:rsidRPr="001920D6">
        <w:rPr>
          <w:rFonts w:eastAsia="Batang" w:cs="Times New Roman"/>
          <w:kern w:val="0"/>
          <w:sz w:val="18"/>
          <w:szCs w:val="18"/>
          <w:lang w:eastAsia="ko-KR"/>
        </w:rPr>
        <w:t xml:space="preserve">, and Giorgio </w:t>
      </w:r>
      <w:proofErr w:type="spellStart"/>
      <w:r w:rsidRPr="001920D6">
        <w:rPr>
          <w:rFonts w:eastAsia="Batang" w:cs="Times New Roman"/>
          <w:kern w:val="0"/>
          <w:sz w:val="18"/>
          <w:szCs w:val="18"/>
          <w:lang w:eastAsia="ko-KR"/>
        </w:rPr>
        <w:t>Giacinto</w:t>
      </w:r>
      <w:proofErr w:type="spellEnd"/>
      <w:r w:rsidRPr="001920D6">
        <w:rPr>
          <w:rFonts w:eastAsia="Batang" w:cs="Times New Roman"/>
          <w:kern w:val="0"/>
          <w:sz w:val="18"/>
          <w:szCs w:val="18"/>
          <w:lang w:eastAsia="ko-KR"/>
        </w:rPr>
        <w:t>. Lux0R: Detection of Malicious PDF-embedded JavaScript Code through Discriminant Analysis of API References. In Proceedings of the Artificial Intelligent and Security Workshop (</w:t>
      </w:r>
      <w:proofErr w:type="spellStart"/>
      <w:r w:rsidRPr="001920D6">
        <w:rPr>
          <w:rFonts w:eastAsia="Batang" w:cs="Times New Roman"/>
          <w:kern w:val="0"/>
          <w:sz w:val="18"/>
          <w:szCs w:val="18"/>
          <w:lang w:eastAsia="ko-KR"/>
        </w:rPr>
        <w:t>AISec</w:t>
      </w:r>
      <w:proofErr w:type="spellEnd"/>
      <w:r w:rsidRPr="001920D6">
        <w:rPr>
          <w:rFonts w:eastAsia="Batang" w:cs="Times New Roman"/>
          <w:kern w:val="0"/>
          <w:sz w:val="18"/>
          <w:szCs w:val="18"/>
          <w:lang w:eastAsia="ko-KR"/>
        </w:rPr>
        <w:t>), 2014</w:t>
      </w:r>
    </w:p>
    <w:p w14:paraId="6BC97B68"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Maiorca</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Ariu</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Igino</w:t>
      </w:r>
      <w:proofErr w:type="spellEnd"/>
      <w:r w:rsidRPr="001920D6">
        <w:rPr>
          <w:rFonts w:eastAsia="Batang" w:cs="Times New Roman"/>
          <w:kern w:val="0"/>
          <w:sz w:val="18"/>
          <w:szCs w:val="18"/>
          <w:lang w:eastAsia="ko-KR"/>
        </w:rPr>
        <w:t xml:space="preserve"> Corona, and Giorgio </w:t>
      </w:r>
      <w:proofErr w:type="spellStart"/>
      <w:r w:rsidRPr="001920D6">
        <w:rPr>
          <w:rFonts w:eastAsia="Batang" w:cs="Times New Roman"/>
          <w:kern w:val="0"/>
          <w:sz w:val="18"/>
          <w:szCs w:val="18"/>
          <w:lang w:eastAsia="ko-KR"/>
        </w:rPr>
        <w:t>Giacinto</w:t>
      </w:r>
      <w:proofErr w:type="spellEnd"/>
      <w:r w:rsidRPr="001920D6">
        <w:rPr>
          <w:rFonts w:eastAsia="Batang" w:cs="Times New Roman"/>
          <w:kern w:val="0"/>
          <w:sz w:val="18"/>
          <w:szCs w:val="18"/>
          <w:lang w:eastAsia="ko-KR"/>
        </w:rPr>
        <w:t>. A Structural and Content-based Approach for a Precise and Robust Detection of Malicious PDF Files. In Proceedings of the International Conference on Information Systems Security and Privacy (ICISSP), 2015.</w:t>
      </w:r>
    </w:p>
    <w:p w14:paraId="2B903507" w14:textId="77777777" w:rsidR="00E833C8" w:rsidRPr="001920D6" w:rsidRDefault="00E833C8" w:rsidP="001920D6">
      <w:pPr>
        <w:pStyle w:val="afc"/>
        <w:numPr>
          <w:ilvl w:val="0"/>
          <w:numId w:val="34"/>
        </w:numPr>
        <w:ind w:left="720" w:hanging="360"/>
        <w:rPr>
          <w:rFonts w:eastAsia="Batang"/>
          <w:sz w:val="18"/>
          <w:szCs w:val="18"/>
          <w:lang w:eastAsia="ko-KR"/>
        </w:rPr>
      </w:pP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Maiorca</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Ariu</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Igino</w:t>
      </w:r>
      <w:proofErr w:type="spellEnd"/>
      <w:r w:rsidRPr="001920D6">
        <w:rPr>
          <w:rFonts w:eastAsia="Batang" w:cs="Times New Roman"/>
          <w:kern w:val="0"/>
          <w:sz w:val="18"/>
          <w:szCs w:val="18"/>
          <w:lang w:eastAsia="ko-KR"/>
        </w:rPr>
        <w:t xml:space="preserve"> Co</w:t>
      </w:r>
      <w:r w:rsidRPr="001920D6">
        <w:rPr>
          <w:rFonts w:eastAsia="Batang"/>
          <w:sz w:val="18"/>
          <w:szCs w:val="18"/>
          <w:lang w:eastAsia="ko-KR"/>
        </w:rPr>
        <w:t xml:space="preserve">rona, and Giorgio </w:t>
      </w:r>
      <w:proofErr w:type="spellStart"/>
      <w:r w:rsidRPr="001920D6">
        <w:rPr>
          <w:rFonts w:eastAsia="Batang"/>
          <w:sz w:val="18"/>
          <w:szCs w:val="18"/>
          <w:lang w:eastAsia="ko-KR"/>
        </w:rPr>
        <w:t>Giacinto</w:t>
      </w:r>
      <w:proofErr w:type="spellEnd"/>
      <w:r w:rsidRPr="001920D6">
        <w:rPr>
          <w:rFonts w:eastAsia="Batang"/>
          <w:sz w:val="18"/>
          <w:szCs w:val="18"/>
          <w:lang w:eastAsia="ko-KR"/>
        </w:rPr>
        <w:t>. An Evasion Resilient Approach to the Detection of Malicious PDF Files. In Proceedings of the International Conference on Information Systems Security and Privacy (ICISSP), 2016.</w:t>
      </w:r>
    </w:p>
    <w:p w14:paraId="564F04EA"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sz w:val="18"/>
          <w:szCs w:val="18"/>
          <w:lang w:eastAsia="ko-KR"/>
        </w:rPr>
        <w:t>D</w:t>
      </w:r>
      <w:r w:rsidRPr="001920D6">
        <w:rPr>
          <w:rFonts w:eastAsia="Batang" w:cs="Times New Roman"/>
          <w:kern w:val="0"/>
          <w:sz w:val="18"/>
          <w:szCs w:val="18"/>
          <w:lang w:eastAsia="ko-KR"/>
        </w:rPr>
        <w:t>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Maiorca</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IginoCorona</w:t>
      </w:r>
      <w:proofErr w:type="spellEnd"/>
      <w:r w:rsidRPr="001920D6">
        <w:rPr>
          <w:rFonts w:eastAsia="Batang" w:cs="Times New Roman"/>
          <w:kern w:val="0"/>
          <w:sz w:val="18"/>
          <w:szCs w:val="18"/>
          <w:lang w:eastAsia="ko-KR"/>
        </w:rPr>
        <w:t xml:space="preserve">, and Giorgio </w:t>
      </w:r>
      <w:proofErr w:type="spellStart"/>
      <w:r w:rsidRPr="001920D6">
        <w:rPr>
          <w:rFonts w:eastAsia="Batang" w:cs="Times New Roman"/>
          <w:kern w:val="0"/>
          <w:sz w:val="18"/>
          <w:szCs w:val="18"/>
          <w:lang w:eastAsia="ko-KR"/>
        </w:rPr>
        <w:t>Giacinto</w:t>
      </w:r>
      <w:proofErr w:type="spellEnd"/>
      <w:r w:rsidRPr="001920D6">
        <w:rPr>
          <w:rFonts w:eastAsia="Batang" w:cs="Times New Roman"/>
          <w:kern w:val="0"/>
          <w:sz w:val="18"/>
          <w:szCs w:val="18"/>
          <w:lang w:eastAsia="ko-KR"/>
        </w:rPr>
        <w:t>. Looking at the Bag is not Enough to Find the Bomb: An Evasion of Structural Methods for Malicious PDF Files Detection. In Proceedings of the 8th ACM Symposium on Information, Computer and Communications Security (ASIACCS), Hangzhou, China, March 2013.</w:t>
      </w:r>
    </w:p>
    <w:p w14:paraId="307C67C4"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Davide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Maiorca</w:t>
      </w:r>
      <w:proofErr w:type="spellEnd"/>
      <w:r w:rsidRPr="001920D6">
        <w:rPr>
          <w:rFonts w:eastAsia="Batang" w:cs="Times New Roman"/>
          <w:kern w:val="0"/>
          <w:sz w:val="18"/>
          <w:szCs w:val="18"/>
          <w:lang w:eastAsia="ko-KR"/>
        </w:rPr>
        <w:t xml:space="preserve">, Giorgio </w:t>
      </w:r>
      <w:proofErr w:type="spellStart"/>
      <w:r w:rsidRPr="001920D6">
        <w:rPr>
          <w:rFonts w:eastAsia="Batang" w:cs="Times New Roman"/>
          <w:kern w:val="0"/>
          <w:sz w:val="18"/>
          <w:szCs w:val="18"/>
          <w:lang w:eastAsia="ko-KR"/>
        </w:rPr>
        <w:t>Giacinto</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Igino</w:t>
      </w:r>
      <w:proofErr w:type="spellEnd"/>
      <w:r w:rsidRPr="001920D6">
        <w:rPr>
          <w:rFonts w:eastAsia="Batang" w:cs="Times New Roman"/>
          <w:kern w:val="0"/>
          <w:sz w:val="18"/>
          <w:szCs w:val="18"/>
          <w:lang w:eastAsia="ko-KR"/>
        </w:rPr>
        <w:t xml:space="preserve"> Corona. A Pattern Recognition System for Malicious PDF Files Detection. In Proceedings of the 8th International Conference on Machine Learning and Data Mining in Pattern Recognition (MLDM), 2012.</w:t>
      </w:r>
    </w:p>
    <w:p w14:paraId="2FA58D1E"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Cristina </w:t>
      </w:r>
      <w:proofErr w:type="spellStart"/>
      <w:r w:rsidRPr="001920D6">
        <w:rPr>
          <w:rFonts w:eastAsia="Batang" w:cs="Times New Roman"/>
          <w:kern w:val="0"/>
          <w:sz w:val="18"/>
          <w:szCs w:val="18"/>
          <w:lang w:eastAsia="ko-KR"/>
        </w:rPr>
        <w:t>Vatamanu</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Drago¸s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Gavrilu</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R˘azvan</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Benchea</w:t>
      </w:r>
      <w:proofErr w:type="spellEnd"/>
      <w:r w:rsidRPr="001920D6">
        <w:rPr>
          <w:rFonts w:eastAsia="Batang" w:cs="Times New Roman"/>
          <w:kern w:val="0"/>
          <w:sz w:val="18"/>
          <w:szCs w:val="18"/>
          <w:lang w:eastAsia="ko-KR"/>
        </w:rPr>
        <w:t>. A Practical Approach on Clustering Malicious PDF Documents. Journal in Computer Virology, June 2012.</w:t>
      </w:r>
    </w:p>
    <w:p w14:paraId="7D23733D"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Xun</w:t>
      </w:r>
      <w:proofErr w:type="spellEnd"/>
      <w:r w:rsidRPr="001920D6">
        <w:rPr>
          <w:rFonts w:eastAsia="Batang" w:cs="Times New Roman"/>
          <w:kern w:val="0"/>
          <w:sz w:val="18"/>
          <w:szCs w:val="18"/>
          <w:lang w:eastAsia="ko-KR"/>
        </w:rPr>
        <w:t xml:space="preserve"> Lu, </w:t>
      </w:r>
      <w:proofErr w:type="spellStart"/>
      <w:r w:rsidRPr="001920D6">
        <w:rPr>
          <w:rFonts w:eastAsia="Batang" w:cs="Times New Roman"/>
          <w:kern w:val="0"/>
          <w:sz w:val="18"/>
          <w:szCs w:val="18"/>
          <w:lang w:eastAsia="ko-KR"/>
        </w:rPr>
        <w:t>Jianwei</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Zhuge</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Ruoyu</w:t>
      </w:r>
      <w:proofErr w:type="spellEnd"/>
      <w:r w:rsidRPr="001920D6">
        <w:rPr>
          <w:rFonts w:eastAsia="Batang" w:cs="Times New Roman"/>
          <w:kern w:val="0"/>
          <w:sz w:val="18"/>
          <w:szCs w:val="18"/>
          <w:lang w:eastAsia="ko-KR"/>
        </w:rPr>
        <w:t xml:space="preserve"> Wang, </w:t>
      </w:r>
      <w:proofErr w:type="spellStart"/>
      <w:r w:rsidRPr="001920D6">
        <w:rPr>
          <w:rFonts w:eastAsia="Batang" w:cs="Times New Roman"/>
          <w:kern w:val="0"/>
          <w:sz w:val="18"/>
          <w:szCs w:val="18"/>
          <w:lang w:eastAsia="ko-KR"/>
        </w:rPr>
        <w:t>Yinzhi</w:t>
      </w:r>
      <w:proofErr w:type="spellEnd"/>
      <w:r w:rsidRPr="001920D6">
        <w:rPr>
          <w:rFonts w:eastAsia="Batang" w:cs="Times New Roman"/>
          <w:kern w:val="0"/>
          <w:sz w:val="18"/>
          <w:szCs w:val="18"/>
          <w:lang w:eastAsia="ko-KR"/>
        </w:rPr>
        <w:t xml:space="preserve"> Cao, and Yan Chen. De-obfuscation and Detection of Malicious PDF Files with High Accuracy. In Proceedings of the 46th Hawaii International Con- </w:t>
      </w:r>
      <w:proofErr w:type="spellStart"/>
      <w:r w:rsidRPr="001920D6">
        <w:rPr>
          <w:rFonts w:eastAsia="Batang" w:cs="Times New Roman"/>
          <w:kern w:val="0"/>
          <w:sz w:val="18"/>
          <w:szCs w:val="18"/>
          <w:lang w:eastAsia="ko-KR"/>
        </w:rPr>
        <w:t>ference</w:t>
      </w:r>
      <w:proofErr w:type="spellEnd"/>
      <w:r w:rsidRPr="001920D6">
        <w:rPr>
          <w:rFonts w:eastAsia="Batang" w:cs="Times New Roman"/>
          <w:kern w:val="0"/>
          <w:sz w:val="18"/>
          <w:szCs w:val="18"/>
          <w:lang w:eastAsia="ko-KR"/>
        </w:rPr>
        <w:t xml:space="preserve"> on System Sciences (HICSS), 2013.</w:t>
      </w:r>
    </w:p>
    <w:p w14:paraId="5408E5F7"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Weilin</w:t>
      </w:r>
      <w:proofErr w:type="spellEnd"/>
      <w:r w:rsidRPr="001920D6">
        <w:rPr>
          <w:rFonts w:eastAsia="Batang" w:cs="Times New Roman"/>
          <w:kern w:val="0"/>
          <w:sz w:val="18"/>
          <w:szCs w:val="18"/>
          <w:lang w:eastAsia="ko-KR"/>
        </w:rPr>
        <w:t xml:space="preserve"> Xu, </w:t>
      </w:r>
      <w:proofErr w:type="spellStart"/>
      <w:r w:rsidRPr="001920D6">
        <w:rPr>
          <w:rFonts w:eastAsia="Batang" w:cs="Times New Roman"/>
          <w:kern w:val="0"/>
          <w:sz w:val="18"/>
          <w:szCs w:val="18"/>
          <w:lang w:eastAsia="ko-KR"/>
        </w:rPr>
        <w:t>Yanjun</w:t>
      </w:r>
      <w:proofErr w:type="spellEnd"/>
      <w:r w:rsidRPr="001920D6">
        <w:rPr>
          <w:rFonts w:eastAsia="Batang" w:cs="Times New Roman"/>
          <w:kern w:val="0"/>
          <w:sz w:val="18"/>
          <w:szCs w:val="18"/>
          <w:lang w:eastAsia="ko-KR"/>
        </w:rPr>
        <w:t xml:space="preserve"> Qi, and David Evans. Automatically Evading Classifiers: A Case Study on PDF Malware Classifiers. In Proceedings of the 2016 Annual Network and Distributed System Security Symposium (NDSS), San Diego, CA, February 2016. </w:t>
      </w:r>
      <w:hyperlink r:id="rId21" w:history="1">
        <w:r w:rsidRPr="001920D6">
          <w:rPr>
            <w:rFonts w:eastAsia="Batang" w:cs="Times New Roman"/>
            <w:kern w:val="0"/>
            <w:sz w:val="18"/>
            <w:szCs w:val="18"/>
            <w:lang w:eastAsia="ko-KR"/>
          </w:rPr>
          <w:t>http://evademl.org/</w:t>
        </w:r>
      </w:hyperlink>
      <w:r w:rsidRPr="001920D6">
        <w:rPr>
          <w:rFonts w:eastAsia="Batang" w:cs="Times New Roman"/>
          <w:kern w:val="0"/>
          <w:sz w:val="18"/>
          <w:szCs w:val="18"/>
          <w:lang w:eastAsia="ko-KR"/>
        </w:rPr>
        <w:t xml:space="preserve"> </w:t>
      </w:r>
    </w:p>
    <w:p w14:paraId="746B29D7"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lastRenderedPageBreak/>
        <w:t xml:space="preserve">Zacharias </w:t>
      </w:r>
      <w:proofErr w:type="spellStart"/>
      <w:r w:rsidRPr="001920D6">
        <w:rPr>
          <w:rFonts w:eastAsia="Batang" w:cs="Times New Roman"/>
          <w:kern w:val="0"/>
          <w:sz w:val="18"/>
          <w:szCs w:val="18"/>
          <w:lang w:eastAsia="ko-KR"/>
        </w:rPr>
        <w:t>Tzermias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Giorgos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Sykiotakis</w:t>
      </w:r>
      <w:proofErr w:type="spellEnd"/>
      <w:r w:rsidRPr="001920D6">
        <w:rPr>
          <w:rFonts w:eastAsia="Batang" w:cs="Times New Roman"/>
          <w:kern w:val="0"/>
          <w:sz w:val="18"/>
          <w:szCs w:val="18"/>
          <w:lang w:eastAsia="ko-KR"/>
        </w:rPr>
        <w:t xml:space="preserve">, Michalis </w:t>
      </w:r>
      <w:proofErr w:type="spellStart"/>
      <w:r w:rsidRPr="001920D6">
        <w:rPr>
          <w:rFonts w:eastAsia="Batang" w:cs="Times New Roman"/>
          <w:kern w:val="0"/>
          <w:sz w:val="18"/>
          <w:szCs w:val="18"/>
          <w:lang w:eastAsia="ko-KR"/>
        </w:rPr>
        <w:t>Polychronakis</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Evangelos</w:t>
      </w:r>
      <w:proofErr w:type="spellEnd"/>
      <w:r w:rsidRPr="001920D6">
        <w:rPr>
          <w:rFonts w:eastAsia="Batang" w:cs="Times New Roman"/>
          <w:kern w:val="0"/>
          <w:sz w:val="18"/>
          <w:szCs w:val="18"/>
          <w:lang w:eastAsia="ko-KR"/>
        </w:rPr>
        <w:t xml:space="preserve"> P. </w:t>
      </w:r>
      <w:proofErr w:type="spellStart"/>
      <w:r w:rsidRPr="001920D6">
        <w:rPr>
          <w:rFonts w:eastAsia="Batang" w:cs="Times New Roman"/>
          <w:kern w:val="0"/>
          <w:sz w:val="18"/>
          <w:szCs w:val="18"/>
          <w:lang w:eastAsia="ko-KR"/>
        </w:rPr>
        <w:t>Markatos</w:t>
      </w:r>
      <w:proofErr w:type="spellEnd"/>
      <w:r w:rsidRPr="001920D6">
        <w:rPr>
          <w:rFonts w:eastAsia="Batang" w:cs="Times New Roman"/>
          <w:kern w:val="0"/>
          <w:sz w:val="18"/>
          <w:szCs w:val="18"/>
          <w:lang w:eastAsia="ko-KR"/>
        </w:rPr>
        <w:t>. Combining Static and Dynamic Analysis for the Detection of Malicious Documents. In Proceedings of the 4th European Workshop on System Security (EUROSEC), 2011.</w:t>
      </w:r>
    </w:p>
    <w:p w14:paraId="4E3119A3"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Florian Schmitt, Jan </w:t>
      </w:r>
      <w:proofErr w:type="spellStart"/>
      <w:r w:rsidRPr="001920D6">
        <w:rPr>
          <w:rFonts w:eastAsia="Batang" w:cs="Times New Roman"/>
          <w:kern w:val="0"/>
          <w:sz w:val="18"/>
          <w:szCs w:val="18"/>
          <w:lang w:eastAsia="ko-KR"/>
        </w:rPr>
        <w:t>Gassen</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Elmar</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Gerhards</w:t>
      </w:r>
      <w:proofErr w:type="spellEnd"/>
      <w:r w:rsidRPr="001920D6">
        <w:rPr>
          <w:rFonts w:eastAsia="Batang" w:cs="Times New Roman"/>
          <w:kern w:val="0"/>
          <w:sz w:val="18"/>
          <w:szCs w:val="18"/>
          <w:lang w:eastAsia="ko-KR"/>
        </w:rPr>
        <w:t>-Padilla. PDF Scrutinizer: Detecting JavaScript-based Attacks in PDF Documents. In Proceedings of the 10th Annual International Conference on Privacy, Security and Trust (PST), 2012.</w:t>
      </w:r>
    </w:p>
    <w:p w14:paraId="4CB157DC" w14:textId="7DA0281D"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Kevin Z. Snow, Srinivas Krishnan, Fabian </w:t>
      </w:r>
      <w:proofErr w:type="spellStart"/>
      <w:r w:rsidRPr="001920D6">
        <w:rPr>
          <w:rFonts w:eastAsia="Batang" w:cs="Times New Roman"/>
          <w:kern w:val="0"/>
          <w:sz w:val="18"/>
          <w:szCs w:val="18"/>
          <w:lang w:eastAsia="ko-KR"/>
        </w:rPr>
        <w:t>Monrose</w:t>
      </w:r>
      <w:proofErr w:type="spellEnd"/>
      <w:r w:rsidRPr="001920D6">
        <w:rPr>
          <w:rFonts w:eastAsia="Batang" w:cs="Times New Roman"/>
          <w:kern w:val="0"/>
          <w:sz w:val="18"/>
          <w:szCs w:val="18"/>
          <w:lang w:eastAsia="ko-KR"/>
        </w:rPr>
        <w:t xml:space="preserve">, and Niels </w:t>
      </w:r>
      <w:proofErr w:type="spellStart"/>
      <w:r w:rsidRPr="001920D6">
        <w:rPr>
          <w:rFonts w:eastAsia="Batang" w:cs="Times New Roman"/>
          <w:kern w:val="0"/>
          <w:sz w:val="18"/>
          <w:szCs w:val="18"/>
          <w:lang w:eastAsia="ko-KR"/>
        </w:rPr>
        <w:t>Provos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ShellOS</w:t>
      </w:r>
      <w:proofErr w:type="spellEnd"/>
      <w:r w:rsidRPr="001920D6">
        <w:rPr>
          <w:rFonts w:eastAsia="Batang" w:cs="Times New Roman"/>
          <w:kern w:val="0"/>
          <w:sz w:val="18"/>
          <w:szCs w:val="18"/>
          <w:lang w:eastAsia="ko-KR"/>
        </w:rPr>
        <w:t>: Enabling Fast Detection and Forensic Analysis of Code Injection Attacks. In Proceedings of the 20th USENIX Security Symposium (Security), San Francisco, CA, August 2011.</w:t>
      </w:r>
    </w:p>
    <w:p w14:paraId="4A845E00"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DaipingLiu</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HainingWang</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Angelos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Stavrou</w:t>
      </w:r>
      <w:proofErr w:type="spellEnd"/>
      <w:r w:rsidRPr="001920D6">
        <w:rPr>
          <w:rFonts w:eastAsia="Batang" w:cs="Times New Roman"/>
          <w:kern w:val="0"/>
          <w:sz w:val="18"/>
          <w:szCs w:val="18"/>
          <w:lang w:eastAsia="ko-KR"/>
        </w:rPr>
        <w:t xml:space="preserve">. Detecting Malicious </w:t>
      </w:r>
      <w:proofErr w:type="spellStart"/>
      <w:r w:rsidRPr="001920D6">
        <w:rPr>
          <w:rFonts w:eastAsia="Batang" w:cs="Times New Roman"/>
          <w:kern w:val="0"/>
          <w:sz w:val="18"/>
          <w:szCs w:val="18"/>
          <w:lang w:eastAsia="ko-KR"/>
        </w:rPr>
        <w:t>Javascript</w:t>
      </w:r>
      <w:proofErr w:type="spellEnd"/>
      <w:r w:rsidRPr="001920D6">
        <w:rPr>
          <w:rFonts w:eastAsia="Batang" w:cs="Times New Roman"/>
          <w:kern w:val="0"/>
          <w:sz w:val="18"/>
          <w:szCs w:val="18"/>
          <w:lang w:eastAsia="ko-KR"/>
        </w:rPr>
        <w:t xml:space="preserve"> in PDF through Document Instrumentation. In Proceedings of the 44th International Conference on Dependable Systems and Networks (DSN), Atlanta, GA, 2014. </w:t>
      </w:r>
    </w:p>
    <w:p w14:paraId="5316FFFD"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Carsten Willems, Felix C. </w:t>
      </w:r>
      <w:proofErr w:type="spellStart"/>
      <w:r w:rsidRPr="001920D6">
        <w:rPr>
          <w:rFonts w:eastAsia="Batang" w:cs="Times New Roman"/>
          <w:kern w:val="0"/>
          <w:sz w:val="18"/>
          <w:szCs w:val="18"/>
          <w:lang w:eastAsia="ko-KR"/>
        </w:rPr>
        <w:t>Freiling</w:t>
      </w:r>
      <w:proofErr w:type="spellEnd"/>
      <w:r w:rsidRPr="001920D6">
        <w:rPr>
          <w:rFonts w:eastAsia="Batang" w:cs="Times New Roman"/>
          <w:kern w:val="0"/>
          <w:sz w:val="18"/>
          <w:szCs w:val="18"/>
          <w:lang w:eastAsia="ko-KR"/>
        </w:rPr>
        <w:t xml:space="preserve">, and Thorsten </w:t>
      </w:r>
      <w:proofErr w:type="spellStart"/>
      <w:r w:rsidRPr="001920D6">
        <w:rPr>
          <w:rFonts w:eastAsia="Batang" w:cs="Times New Roman"/>
          <w:kern w:val="0"/>
          <w:sz w:val="18"/>
          <w:szCs w:val="18"/>
          <w:lang w:eastAsia="ko-KR"/>
        </w:rPr>
        <w:t>Holz</w:t>
      </w:r>
      <w:proofErr w:type="spellEnd"/>
      <w:r w:rsidRPr="001920D6">
        <w:rPr>
          <w:rFonts w:eastAsia="Batang" w:cs="Times New Roman"/>
          <w:kern w:val="0"/>
          <w:sz w:val="18"/>
          <w:szCs w:val="18"/>
          <w:lang w:eastAsia="ko-KR"/>
        </w:rPr>
        <w:t>. Using Memory Management to Detect and Extract Illegitimate Code for Malware Analysis. In Proceedings of the Annual Computer Security Applications Conference (ACSAC), 2012.</w:t>
      </w:r>
    </w:p>
    <w:p w14:paraId="34676C85"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Curtis Carmony, Mu Zhang, </w:t>
      </w:r>
      <w:proofErr w:type="spellStart"/>
      <w:r w:rsidRPr="001920D6">
        <w:rPr>
          <w:rFonts w:eastAsia="Batang" w:cs="Times New Roman"/>
          <w:kern w:val="0"/>
          <w:sz w:val="18"/>
          <w:szCs w:val="18"/>
          <w:lang w:eastAsia="ko-KR"/>
        </w:rPr>
        <w:t>Xunchao</w:t>
      </w:r>
      <w:proofErr w:type="spellEnd"/>
      <w:r w:rsidRPr="001920D6">
        <w:rPr>
          <w:rFonts w:eastAsia="Batang" w:cs="Times New Roman"/>
          <w:kern w:val="0"/>
          <w:sz w:val="18"/>
          <w:szCs w:val="18"/>
          <w:lang w:eastAsia="ko-KR"/>
        </w:rPr>
        <w:t xml:space="preserve"> Hu, Abhishek </w:t>
      </w:r>
      <w:proofErr w:type="spellStart"/>
      <w:r w:rsidRPr="001920D6">
        <w:rPr>
          <w:rFonts w:eastAsia="Batang" w:cs="Times New Roman"/>
          <w:kern w:val="0"/>
          <w:sz w:val="18"/>
          <w:szCs w:val="18"/>
          <w:lang w:eastAsia="ko-KR"/>
        </w:rPr>
        <w:t>Vasisht</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Bhaskar</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Heng</w:t>
      </w:r>
      <w:proofErr w:type="spellEnd"/>
      <w:r w:rsidRPr="001920D6">
        <w:rPr>
          <w:rFonts w:eastAsia="Batang" w:cs="Times New Roman"/>
          <w:kern w:val="0"/>
          <w:sz w:val="18"/>
          <w:szCs w:val="18"/>
          <w:lang w:eastAsia="ko-KR"/>
        </w:rPr>
        <w:t xml:space="preserve"> Yin. Extract Me If You Can: Abusing PDF Parsers in Malware Detectors. In Proceedings of the 2016 Annual Network and Distributed System Security Symposium, San Diego, CA, February. NDSS 2016</w:t>
      </w:r>
    </w:p>
    <w:p w14:paraId="7EBAFB76"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Meng</w:t>
      </w:r>
      <w:proofErr w:type="spellEnd"/>
      <w:r w:rsidRPr="001920D6">
        <w:rPr>
          <w:rFonts w:eastAsia="Batang" w:cs="Times New Roman"/>
          <w:kern w:val="0"/>
          <w:sz w:val="18"/>
          <w:szCs w:val="18"/>
          <w:lang w:eastAsia="ko-KR"/>
        </w:rPr>
        <w:t xml:space="preserve"> Xu and </w:t>
      </w:r>
      <w:proofErr w:type="spellStart"/>
      <w:r w:rsidRPr="001920D6">
        <w:rPr>
          <w:rFonts w:eastAsia="Batang" w:cs="Times New Roman"/>
          <w:kern w:val="0"/>
          <w:sz w:val="18"/>
          <w:szCs w:val="18"/>
          <w:lang w:eastAsia="ko-KR"/>
        </w:rPr>
        <w:t>Taesoo</w:t>
      </w:r>
      <w:proofErr w:type="spellEnd"/>
      <w:r w:rsidRPr="001920D6">
        <w:rPr>
          <w:rFonts w:eastAsia="Batang" w:cs="Times New Roman"/>
          <w:kern w:val="0"/>
          <w:sz w:val="18"/>
          <w:szCs w:val="18"/>
          <w:lang w:eastAsia="ko-KR"/>
        </w:rPr>
        <w:t xml:space="preserve"> Kim, Georgia Institute of Technology: </w:t>
      </w:r>
      <w:proofErr w:type="spellStart"/>
      <w:r w:rsidRPr="001920D6">
        <w:rPr>
          <w:rFonts w:eastAsia="Batang" w:cs="Times New Roman"/>
          <w:kern w:val="0"/>
          <w:sz w:val="18"/>
          <w:szCs w:val="18"/>
          <w:lang w:eastAsia="ko-KR"/>
        </w:rPr>
        <w:t>PlatPal</w:t>
      </w:r>
      <w:proofErr w:type="spellEnd"/>
      <w:r w:rsidRPr="001920D6">
        <w:rPr>
          <w:rFonts w:eastAsia="Batang" w:cs="Times New Roman"/>
          <w:kern w:val="0"/>
          <w:sz w:val="18"/>
          <w:szCs w:val="18"/>
          <w:lang w:eastAsia="ko-KR"/>
        </w:rPr>
        <w:t>: Detecting Malicious Documents with Platform Diversity. 26th USENIX Security Symposium 2017</w:t>
      </w:r>
    </w:p>
    <w:p w14:paraId="664DD334"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VirusTotal</w:t>
      </w:r>
      <w:proofErr w:type="spellEnd"/>
      <w:r w:rsidRPr="001920D6">
        <w:rPr>
          <w:rFonts w:eastAsia="Batang" w:cs="Times New Roman"/>
          <w:kern w:val="0"/>
          <w:sz w:val="18"/>
          <w:szCs w:val="18"/>
          <w:lang w:eastAsia="ko-KR"/>
        </w:rPr>
        <w:t xml:space="preserve">. Free Online Virus, Malware and URL Scanner. </w:t>
      </w:r>
      <w:hyperlink r:id="rId22" w:history="1">
        <w:r w:rsidRPr="001920D6">
          <w:rPr>
            <w:rFonts w:eastAsia="Batang" w:cs="Times New Roman"/>
            <w:kern w:val="0"/>
            <w:sz w:val="18"/>
            <w:szCs w:val="18"/>
            <w:lang w:eastAsia="ko-KR"/>
          </w:rPr>
          <w:t>https://www.virustotal.com/</w:t>
        </w:r>
      </w:hyperlink>
    </w:p>
    <w:p w14:paraId="52AC5D1D"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Stephan </w:t>
      </w:r>
      <w:proofErr w:type="spellStart"/>
      <w:r w:rsidRPr="001920D6">
        <w:rPr>
          <w:rFonts w:eastAsia="Batang" w:cs="Times New Roman"/>
          <w:kern w:val="0"/>
          <w:sz w:val="18"/>
          <w:szCs w:val="18"/>
          <w:lang w:eastAsia="ko-KR"/>
        </w:rPr>
        <w:t>Chenette</w:t>
      </w:r>
      <w:proofErr w:type="spellEnd"/>
      <w:r w:rsidRPr="001920D6">
        <w:rPr>
          <w:rFonts w:eastAsia="Batang" w:cs="Times New Roman"/>
          <w:kern w:val="0"/>
          <w:sz w:val="18"/>
          <w:szCs w:val="18"/>
          <w:lang w:eastAsia="ko-KR"/>
        </w:rPr>
        <w:t xml:space="preserve">. Malicious Documents Archive for Signature Testing and Research </w:t>
      </w:r>
    </w:p>
    <w:p w14:paraId="397CF89A"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http://contagiodump.blogspot.de/2010/08/ malicious-documents-archive-for.html</w:t>
      </w:r>
    </w:p>
    <w:p w14:paraId="0A5A0856" w14:textId="572E9109" w:rsidR="00E833C8" w:rsidRPr="001920D6" w:rsidRDefault="00E833C8" w:rsidP="001920D6">
      <w:pPr>
        <w:pStyle w:val="afc"/>
        <w:numPr>
          <w:ilvl w:val="0"/>
          <w:numId w:val="34"/>
        </w:numPr>
        <w:ind w:left="720" w:hanging="360"/>
        <w:rPr>
          <w:rFonts w:eastAsia="Batang" w:cs="Times New Roman"/>
          <w:kern w:val="0"/>
          <w:sz w:val="18"/>
          <w:szCs w:val="18"/>
          <w:lang w:eastAsia="ko-KR"/>
        </w:rPr>
      </w:pPr>
      <w:bookmarkStart w:id="22" w:name="OLE_LINK5"/>
      <w:bookmarkStart w:id="23" w:name="OLE_LINK6"/>
      <w:r w:rsidRPr="001920D6">
        <w:rPr>
          <w:rFonts w:eastAsia="Batang" w:cs="Times New Roman"/>
          <w:kern w:val="0"/>
          <w:sz w:val="18"/>
          <w:szCs w:val="18"/>
          <w:lang w:eastAsia="ko-KR"/>
        </w:rPr>
        <w:t xml:space="preserve">Charles </w:t>
      </w:r>
      <w:proofErr w:type="spellStart"/>
      <w:r w:rsidRPr="001920D6">
        <w:rPr>
          <w:rFonts w:eastAsia="Batang" w:cs="Times New Roman"/>
          <w:kern w:val="0"/>
          <w:sz w:val="18"/>
          <w:szCs w:val="18"/>
          <w:lang w:eastAsia="ko-KR"/>
        </w:rPr>
        <w:t>Smutz</w:t>
      </w:r>
      <w:bookmarkEnd w:id="22"/>
      <w:bookmarkEnd w:id="23"/>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Angelos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Stavrou</w:t>
      </w:r>
      <w:proofErr w:type="spellEnd"/>
      <w:r w:rsidRPr="001920D6">
        <w:rPr>
          <w:rFonts w:eastAsia="Batang" w:cs="Times New Roman"/>
          <w:kern w:val="0"/>
          <w:sz w:val="18"/>
          <w:szCs w:val="18"/>
          <w:lang w:eastAsia="ko-KR"/>
        </w:rPr>
        <w:t>. Malicious PDF Detection using Metadata and Structural Features. In Proceedings of the Annual Computer Security Applications Conference (ACSAC), 2012.</w:t>
      </w:r>
    </w:p>
    <w:p w14:paraId="3AFE7D4C"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hint="eastAsia"/>
          <w:kern w:val="0"/>
          <w:sz w:val="18"/>
          <w:szCs w:val="18"/>
          <w:lang w:eastAsia="ko-KR"/>
        </w:rPr>
        <w:t>Symantec</w:t>
      </w:r>
      <w:r w:rsidRPr="001920D6">
        <w:rPr>
          <w:rFonts w:eastAsia="Batang" w:cs="Times New Roman"/>
          <w:kern w:val="0"/>
          <w:sz w:val="18"/>
          <w:szCs w:val="18"/>
          <w:lang w:eastAsia="ko-KR"/>
        </w:rPr>
        <w:t xml:space="preserve"> 2017 Internet Security Threat Report </w:t>
      </w:r>
      <w:hyperlink r:id="rId23" w:history="1">
        <w:r w:rsidRPr="001920D6">
          <w:rPr>
            <w:rFonts w:eastAsia="Batang" w:cs="Times New Roman"/>
            <w:kern w:val="0"/>
            <w:sz w:val="18"/>
            <w:szCs w:val="18"/>
            <w:lang w:eastAsia="ko-KR"/>
          </w:rPr>
          <w:t>https://www.symantec.com/content/dam/symantec/docs/reports/istr-22-2017-en.pdf</w:t>
        </w:r>
      </w:hyperlink>
    </w:p>
    <w:p w14:paraId="50198CF9"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proofErr w:type="spellStart"/>
      <w:r w:rsidRPr="001920D6">
        <w:rPr>
          <w:rFonts w:eastAsia="Batang" w:cs="Times New Roman"/>
          <w:kern w:val="0"/>
          <w:sz w:val="18"/>
          <w:szCs w:val="18"/>
          <w:lang w:eastAsia="ko-KR"/>
        </w:rPr>
        <w:t>M.Polychronakis</w:t>
      </w:r>
      <w:proofErr w:type="spellEnd"/>
      <w:r w:rsidRPr="001920D6">
        <w:rPr>
          <w:rFonts w:eastAsia="Batang" w:cs="Times New Roman"/>
          <w:kern w:val="0"/>
          <w:sz w:val="18"/>
          <w:szCs w:val="18"/>
          <w:lang w:eastAsia="ko-KR"/>
        </w:rPr>
        <w:t xml:space="preserve">, </w:t>
      </w:r>
      <w:proofErr w:type="spellStart"/>
      <w:proofErr w:type="gramStart"/>
      <w:r w:rsidRPr="001920D6">
        <w:rPr>
          <w:rFonts w:eastAsia="Batang" w:cs="Times New Roman"/>
          <w:kern w:val="0"/>
          <w:sz w:val="18"/>
          <w:szCs w:val="18"/>
          <w:lang w:eastAsia="ko-KR"/>
        </w:rPr>
        <w:t>K.Anagnostakis</w:t>
      </w:r>
      <w:proofErr w:type="spellEnd"/>
      <w:proofErr w:type="gram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E.Markatos</w:t>
      </w:r>
      <w:proofErr w:type="spellEnd"/>
      <w:r w:rsidRPr="001920D6">
        <w:rPr>
          <w:rFonts w:eastAsia="Batang" w:cs="Times New Roman"/>
          <w:kern w:val="0"/>
          <w:sz w:val="18"/>
          <w:szCs w:val="18"/>
          <w:lang w:eastAsia="ko-KR"/>
        </w:rPr>
        <w:t>. Comprehensive shellcode detection using runtime heuristics. In Annual Computer Security Applications Conference, pages 287–296, 2010.</w:t>
      </w:r>
    </w:p>
    <w:p w14:paraId="7F42076B" w14:textId="77777777"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kern w:val="0"/>
          <w:sz w:val="18"/>
          <w:szCs w:val="18"/>
          <w:lang w:eastAsia="ko-KR"/>
        </w:rPr>
        <w:t xml:space="preserve">Charles </w:t>
      </w:r>
      <w:proofErr w:type="spellStart"/>
      <w:r w:rsidRPr="001920D6">
        <w:rPr>
          <w:rFonts w:eastAsia="Batang" w:cs="Times New Roman"/>
          <w:kern w:val="0"/>
          <w:sz w:val="18"/>
          <w:szCs w:val="18"/>
          <w:lang w:eastAsia="ko-KR"/>
        </w:rPr>
        <w:t>Smutz</w:t>
      </w:r>
      <w:proofErr w:type="spellEnd"/>
      <w:r w:rsidRPr="001920D6">
        <w:rPr>
          <w:rFonts w:eastAsia="Batang" w:cs="Times New Roman"/>
          <w:kern w:val="0"/>
          <w:sz w:val="18"/>
          <w:szCs w:val="18"/>
          <w:lang w:eastAsia="ko-KR"/>
        </w:rPr>
        <w:t xml:space="preserve"> and </w:t>
      </w:r>
      <w:proofErr w:type="spellStart"/>
      <w:r w:rsidRPr="001920D6">
        <w:rPr>
          <w:rFonts w:eastAsia="Batang" w:cs="Times New Roman"/>
          <w:kern w:val="0"/>
          <w:sz w:val="18"/>
          <w:szCs w:val="18"/>
          <w:lang w:eastAsia="ko-KR"/>
        </w:rPr>
        <w:t>Angelos</w:t>
      </w:r>
      <w:proofErr w:type="spellEnd"/>
      <w:r w:rsidRPr="001920D6">
        <w:rPr>
          <w:rFonts w:eastAsia="Batang" w:cs="Times New Roman"/>
          <w:kern w:val="0"/>
          <w:sz w:val="18"/>
          <w:szCs w:val="18"/>
          <w:lang w:eastAsia="ko-KR"/>
        </w:rPr>
        <w:t xml:space="preserve"> </w:t>
      </w:r>
      <w:proofErr w:type="spellStart"/>
      <w:r w:rsidRPr="001920D6">
        <w:rPr>
          <w:rFonts w:eastAsia="Batang" w:cs="Times New Roman"/>
          <w:kern w:val="0"/>
          <w:sz w:val="18"/>
          <w:szCs w:val="18"/>
          <w:lang w:eastAsia="ko-KR"/>
        </w:rPr>
        <w:t>Stavrou</w:t>
      </w:r>
      <w:proofErr w:type="spellEnd"/>
      <w:r w:rsidRPr="001920D6">
        <w:rPr>
          <w:rFonts w:eastAsia="Batang" w:cs="Times New Roman"/>
          <w:kern w:val="0"/>
          <w:sz w:val="18"/>
          <w:szCs w:val="18"/>
          <w:lang w:eastAsia="ko-KR"/>
        </w:rPr>
        <w:t>. When a Tree Falls: Using Diversity in Ensemble Classifiers to Identify Evasion in Malware Detectors. NDSS 2016</w:t>
      </w:r>
    </w:p>
    <w:p w14:paraId="178816A1" w14:textId="6B8F5F09" w:rsidR="00E833C8" w:rsidRPr="001920D6" w:rsidRDefault="00E833C8" w:rsidP="001920D6">
      <w:pPr>
        <w:pStyle w:val="afc"/>
        <w:numPr>
          <w:ilvl w:val="0"/>
          <w:numId w:val="34"/>
        </w:numPr>
        <w:ind w:left="720" w:hanging="360"/>
        <w:rPr>
          <w:rFonts w:eastAsia="Batang" w:cs="Times New Roman"/>
          <w:kern w:val="0"/>
          <w:sz w:val="18"/>
          <w:szCs w:val="18"/>
          <w:lang w:eastAsia="ko-KR"/>
        </w:rPr>
      </w:pPr>
      <w:r w:rsidRPr="001920D6">
        <w:rPr>
          <w:rFonts w:eastAsia="Batang" w:cs="Times New Roman" w:hint="eastAsia"/>
          <w:kern w:val="0"/>
          <w:sz w:val="18"/>
          <w:szCs w:val="18"/>
          <w:lang w:eastAsia="ko-KR"/>
        </w:rPr>
        <w:t xml:space="preserve">Adversarial Machine Learning. </w:t>
      </w:r>
      <w:hyperlink r:id="rId24" w:history="1">
        <w:r w:rsidRPr="001920D6">
          <w:rPr>
            <w:rFonts w:eastAsia="Batang" w:cs="Times New Roman"/>
            <w:kern w:val="0"/>
            <w:sz w:val="18"/>
            <w:szCs w:val="18"/>
            <w:lang w:eastAsia="ko-KR"/>
          </w:rPr>
          <w:t>https://en.wikipedia.org/wiki/Adversarial_machine_learning</w:t>
        </w:r>
      </w:hyperlink>
    </w:p>
    <w:p w14:paraId="51F7E0EF" w14:textId="77777777" w:rsidR="007F58E2" w:rsidRDefault="007F58E2" w:rsidP="007F58E2">
      <w:pPr>
        <w:pStyle w:val="Els-reference"/>
      </w:pPr>
    </w:p>
    <w:p w14:paraId="7380BC72" w14:textId="1F93F0A8" w:rsidR="004F31FA" w:rsidRDefault="00CA29F5">
      <w:pPr>
        <w:widowControl/>
        <w:rPr>
          <w:b/>
          <w:lang w:val="en-US"/>
        </w:rPr>
      </w:pPr>
      <w:r>
        <w:rPr>
          <w:b/>
          <w:lang w:val="en-US"/>
        </w:rPr>
        <w:br w:type="page"/>
      </w:r>
    </w:p>
    <w:p w14:paraId="344C7375" w14:textId="593E754D" w:rsidR="004F31FA" w:rsidRDefault="004F31FA" w:rsidP="004978E7">
      <w:pPr>
        <w:pStyle w:val="Els-appendixhead"/>
      </w:pPr>
    </w:p>
    <w:p w14:paraId="76C06458" w14:textId="77777777" w:rsidR="001D5D33" w:rsidRDefault="001D5D33" w:rsidP="000E5154">
      <w:pPr>
        <w:pStyle w:val="Els-body-text"/>
        <w:sectPr w:rsidR="001D5D33" w:rsidSect="000E5154">
          <w:headerReference w:type="even" r:id="rId25"/>
          <w:headerReference w:type="default" r:id="rId26"/>
          <w:footerReference w:type="even" r:id="rId27"/>
          <w:footerReference w:type="default" r:id="rId28"/>
          <w:headerReference w:type="first" r:id="rId29"/>
          <w:footerReference w:type="first" r:id="rId30"/>
          <w:pgSz w:w="11906" w:h="16838"/>
          <w:pgMar w:top="754" w:right="1191" w:bottom="2126" w:left="737" w:header="907" w:footer="1196" w:gutter="0"/>
          <w:pgNumType w:start="1"/>
          <w:cols w:space="720"/>
          <w:titlePg/>
          <w:docGrid w:type="lines" w:linePitch="360"/>
        </w:sect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2"/>
        <w:gridCol w:w="1142"/>
      </w:tblGrid>
      <w:tr w:rsidR="009B5CDD" w:rsidRPr="00A3297B" w14:paraId="48C1DAA9" w14:textId="77777777" w:rsidTr="000E5154">
        <w:trPr>
          <w:trHeight w:val="256"/>
        </w:trPr>
        <w:tc>
          <w:tcPr>
            <w:tcW w:w="2255" w:type="dxa"/>
            <w:shd w:val="clear" w:color="auto" w:fill="auto"/>
            <w:noWrap/>
            <w:hideMark/>
          </w:tcPr>
          <w:p w14:paraId="7B833AEC" w14:textId="7674B7E9" w:rsidR="009B5CDD" w:rsidRPr="00A3297B" w:rsidRDefault="009B5CDD" w:rsidP="000E5154">
            <w:pPr>
              <w:pStyle w:val="Els-body-text"/>
            </w:pPr>
            <w:r w:rsidRPr="00A3297B">
              <w:lastRenderedPageBreak/>
              <w:t>Feature</w:t>
            </w:r>
          </w:p>
        </w:tc>
        <w:tc>
          <w:tcPr>
            <w:tcW w:w="1142" w:type="dxa"/>
            <w:shd w:val="clear" w:color="auto" w:fill="auto"/>
            <w:noWrap/>
            <w:hideMark/>
          </w:tcPr>
          <w:p w14:paraId="74785E2D" w14:textId="77777777" w:rsidR="009B5CDD" w:rsidRPr="00A3297B" w:rsidRDefault="009B5CDD" w:rsidP="000E5154">
            <w:pPr>
              <w:pStyle w:val="Els-body-text"/>
              <w:ind w:firstLine="0"/>
            </w:pPr>
            <w:r w:rsidRPr="00A3297B">
              <w:t>Weight</w:t>
            </w:r>
          </w:p>
        </w:tc>
      </w:tr>
      <w:tr w:rsidR="009B5CDD" w:rsidRPr="00A3297B" w14:paraId="73A8E97A" w14:textId="77777777" w:rsidTr="000E5154">
        <w:trPr>
          <w:trHeight w:val="270"/>
        </w:trPr>
        <w:tc>
          <w:tcPr>
            <w:tcW w:w="2255" w:type="dxa"/>
            <w:shd w:val="clear" w:color="auto" w:fill="auto"/>
            <w:noWrap/>
            <w:hideMark/>
          </w:tcPr>
          <w:p w14:paraId="4FEE580A" w14:textId="77777777" w:rsidR="009B5CDD" w:rsidRPr="00A3297B" w:rsidRDefault="009B5CDD" w:rsidP="000E5154">
            <w:pPr>
              <w:pStyle w:val="Els-body-text"/>
            </w:pPr>
            <w:proofErr w:type="spellStart"/>
            <w:r w:rsidRPr="00A3297B">
              <w:t>count_font</w:t>
            </w:r>
            <w:proofErr w:type="spellEnd"/>
          </w:p>
        </w:tc>
        <w:tc>
          <w:tcPr>
            <w:tcW w:w="1142" w:type="dxa"/>
            <w:shd w:val="clear" w:color="auto" w:fill="auto"/>
            <w:noWrap/>
            <w:hideMark/>
          </w:tcPr>
          <w:p w14:paraId="05B45EE3" w14:textId="77777777" w:rsidR="009B5CDD" w:rsidRPr="00A3297B" w:rsidRDefault="009B5CDD" w:rsidP="000E5154">
            <w:pPr>
              <w:pStyle w:val="Els-body-text"/>
              <w:ind w:firstLine="0"/>
            </w:pPr>
            <w:r w:rsidRPr="00A3297B">
              <w:t>0.108772</w:t>
            </w:r>
          </w:p>
        </w:tc>
      </w:tr>
      <w:tr w:rsidR="009B5CDD" w:rsidRPr="00A3297B" w14:paraId="3B691889" w14:textId="77777777" w:rsidTr="000E5154">
        <w:trPr>
          <w:trHeight w:val="270"/>
        </w:trPr>
        <w:tc>
          <w:tcPr>
            <w:tcW w:w="2255" w:type="dxa"/>
            <w:shd w:val="clear" w:color="auto" w:fill="auto"/>
            <w:noWrap/>
            <w:hideMark/>
          </w:tcPr>
          <w:p w14:paraId="3211E44F" w14:textId="77777777" w:rsidR="009B5CDD" w:rsidRPr="00A3297B" w:rsidRDefault="009B5CDD" w:rsidP="000E5154">
            <w:pPr>
              <w:pStyle w:val="Els-body-text"/>
            </w:pPr>
            <w:proofErr w:type="spellStart"/>
            <w:r w:rsidRPr="00A3297B">
              <w:t>count_javascript</w:t>
            </w:r>
            <w:proofErr w:type="spellEnd"/>
          </w:p>
        </w:tc>
        <w:tc>
          <w:tcPr>
            <w:tcW w:w="1142" w:type="dxa"/>
            <w:shd w:val="clear" w:color="auto" w:fill="auto"/>
            <w:noWrap/>
            <w:hideMark/>
          </w:tcPr>
          <w:p w14:paraId="73706F41" w14:textId="77777777" w:rsidR="009B5CDD" w:rsidRPr="00A3297B" w:rsidRDefault="009B5CDD" w:rsidP="000E5154">
            <w:pPr>
              <w:pStyle w:val="Els-body-text"/>
              <w:ind w:firstLine="0"/>
            </w:pPr>
            <w:r w:rsidRPr="00A3297B">
              <w:t>0.087662</w:t>
            </w:r>
          </w:p>
        </w:tc>
      </w:tr>
      <w:tr w:rsidR="009B5CDD" w:rsidRPr="00A3297B" w14:paraId="6CE1F059" w14:textId="77777777" w:rsidTr="000E5154">
        <w:trPr>
          <w:trHeight w:val="270"/>
        </w:trPr>
        <w:tc>
          <w:tcPr>
            <w:tcW w:w="2255" w:type="dxa"/>
            <w:shd w:val="clear" w:color="auto" w:fill="auto"/>
            <w:noWrap/>
            <w:hideMark/>
          </w:tcPr>
          <w:p w14:paraId="49DF066D" w14:textId="77777777" w:rsidR="009B5CDD" w:rsidRPr="00A3297B" w:rsidRDefault="009B5CDD" w:rsidP="000E5154">
            <w:pPr>
              <w:pStyle w:val="Els-body-text"/>
            </w:pPr>
            <w:r w:rsidRPr="00A3297B">
              <w:t>size</w:t>
            </w:r>
          </w:p>
        </w:tc>
        <w:tc>
          <w:tcPr>
            <w:tcW w:w="1142" w:type="dxa"/>
            <w:shd w:val="clear" w:color="auto" w:fill="auto"/>
            <w:noWrap/>
            <w:hideMark/>
          </w:tcPr>
          <w:p w14:paraId="0C066874" w14:textId="77777777" w:rsidR="009B5CDD" w:rsidRPr="00A3297B" w:rsidRDefault="009B5CDD" w:rsidP="000E5154">
            <w:pPr>
              <w:pStyle w:val="Els-body-text"/>
              <w:ind w:firstLine="0"/>
            </w:pPr>
            <w:r w:rsidRPr="00A3297B">
              <w:t>0.079581</w:t>
            </w:r>
          </w:p>
        </w:tc>
      </w:tr>
      <w:tr w:rsidR="009B5CDD" w:rsidRPr="00A3297B" w14:paraId="357A5261" w14:textId="77777777" w:rsidTr="000E5154">
        <w:trPr>
          <w:trHeight w:val="270"/>
        </w:trPr>
        <w:tc>
          <w:tcPr>
            <w:tcW w:w="2255" w:type="dxa"/>
            <w:shd w:val="clear" w:color="auto" w:fill="auto"/>
            <w:noWrap/>
            <w:hideMark/>
          </w:tcPr>
          <w:p w14:paraId="32CE67BD" w14:textId="77777777" w:rsidR="009B5CDD" w:rsidRPr="00A3297B" w:rsidRDefault="009B5CDD" w:rsidP="000E5154">
            <w:pPr>
              <w:pStyle w:val="Els-body-text"/>
            </w:pPr>
            <w:proofErr w:type="spellStart"/>
            <w:r w:rsidRPr="00A3297B">
              <w:t>count_obj</w:t>
            </w:r>
            <w:proofErr w:type="spellEnd"/>
          </w:p>
        </w:tc>
        <w:tc>
          <w:tcPr>
            <w:tcW w:w="1142" w:type="dxa"/>
            <w:shd w:val="clear" w:color="auto" w:fill="auto"/>
            <w:noWrap/>
            <w:hideMark/>
          </w:tcPr>
          <w:p w14:paraId="336E9C98" w14:textId="77777777" w:rsidR="009B5CDD" w:rsidRPr="00A3297B" w:rsidRDefault="009B5CDD" w:rsidP="000E5154">
            <w:pPr>
              <w:pStyle w:val="Els-body-text"/>
              <w:ind w:firstLine="0"/>
            </w:pPr>
            <w:r w:rsidRPr="00A3297B">
              <w:t>0.069801</w:t>
            </w:r>
          </w:p>
        </w:tc>
      </w:tr>
      <w:tr w:rsidR="009B5CDD" w:rsidRPr="00A3297B" w14:paraId="0F4BB34B" w14:textId="77777777" w:rsidTr="000E5154">
        <w:trPr>
          <w:trHeight w:val="270"/>
        </w:trPr>
        <w:tc>
          <w:tcPr>
            <w:tcW w:w="2255" w:type="dxa"/>
            <w:shd w:val="clear" w:color="auto" w:fill="auto"/>
            <w:noWrap/>
            <w:hideMark/>
          </w:tcPr>
          <w:p w14:paraId="30B720F1" w14:textId="77777777" w:rsidR="009B5CDD" w:rsidRPr="00A3297B" w:rsidRDefault="009B5CDD" w:rsidP="000E5154">
            <w:pPr>
              <w:pStyle w:val="Els-body-text"/>
            </w:pPr>
            <w:proofErr w:type="spellStart"/>
            <w:r w:rsidRPr="00A3297B">
              <w:t>count_endobj</w:t>
            </w:r>
            <w:proofErr w:type="spellEnd"/>
          </w:p>
        </w:tc>
        <w:tc>
          <w:tcPr>
            <w:tcW w:w="1142" w:type="dxa"/>
            <w:shd w:val="clear" w:color="auto" w:fill="auto"/>
            <w:noWrap/>
            <w:hideMark/>
          </w:tcPr>
          <w:p w14:paraId="7C777EE3" w14:textId="77777777" w:rsidR="009B5CDD" w:rsidRPr="00A3297B" w:rsidRDefault="009B5CDD" w:rsidP="000E5154">
            <w:pPr>
              <w:pStyle w:val="Els-body-text"/>
              <w:ind w:firstLine="0"/>
            </w:pPr>
            <w:r w:rsidRPr="00A3297B">
              <w:t>0.059954</w:t>
            </w:r>
          </w:p>
        </w:tc>
      </w:tr>
      <w:tr w:rsidR="009B5CDD" w:rsidRPr="00A3297B" w14:paraId="51337391" w14:textId="77777777" w:rsidTr="000E5154">
        <w:trPr>
          <w:trHeight w:val="270"/>
        </w:trPr>
        <w:tc>
          <w:tcPr>
            <w:tcW w:w="2255" w:type="dxa"/>
            <w:shd w:val="clear" w:color="auto" w:fill="auto"/>
            <w:noWrap/>
            <w:hideMark/>
          </w:tcPr>
          <w:p w14:paraId="6629FC37" w14:textId="77777777" w:rsidR="009B5CDD" w:rsidRPr="00A3297B" w:rsidRDefault="009B5CDD" w:rsidP="000E5154">
            <w:pPr>
              <w:pStyle w:val="Els-body-text"/>
            </w:pPr>
            <w:proofErr w:type="spellStart"/>
            <w:r w:rsidRPr="00A3297B">
              <w:t>producer_oth</w:t>
            </w:r>
            <w:proofErr w:type="spellEnd"/>
          </w:p>
        </w:tc>
        <w:tc>
          <w:tcPr>
            <w:tcW w:w="1142" w:type="dxa"/>
            <w:shd w:val="clear" w:color="auto" w:fill="auto"/>
            <w:noWrap/>
            <w:hideMark/>
          </w:tcPr>
          <w:p w14:paraId="73BDBE1E" w14:textId="77777777" w:rsidR="009B5CDD" w:rsidRPr="00A3297B" w:rsidRDefault="009B5CDD" w:rsidP="000E5154">
            <w:pPr>
              <w:pStyle w:val="Els-body-text"/>
              <w:ind w:firstLine="0"/>
            </w:pPr>
            <w:r w:rsidRPr="00A3297B">
              <w:t>0.05054</w:t>
            </w:r>
          </w:p>
        </w:tc>
      </w:tr>
      <w:tr w:rsidR="009B5CDD" w:rsidRPr="00A3297B" w14:paraId="031E3F8E" w14:textId="77777777" w:rsidTr="000E5154">
        <w:trPr>
          <w:trHeight w:val="255"/>
        </w:trPr>
        <w:tc>
          <w:tcPr>
            <w:tcW w:w="2255" w:type="dxa"/>
            <w:shd w:val="clear" w:color="auto" w:fill="auto"/>
            <w:noWrap/>
            <w:hideMark/>
          </w:tcPr>
          <w:p w14:paraId="3DE56674" w14:textId="77777777" w:rsidR="009B5CDD" w:rsidRPr="00A3297B" w:rsidRDefault="009B5CDD" w:rsidP="000E5154">
            <w:pPr>
              <w:pStyle w:val="Els-body-text"/>
            </w:pPr>
            <w:proofErr w:type="spellStart"/>
            <w:r w:rsidRPr="00A3297B">
              <w:t>producer_len</w:t>
            </w:r>
            <w:proofErr w:type="spellEnd"/>
          </w:p>
        </w:tc>
        <w:tc>
          <w:tcPr>
            <w:tcW w:w="1142" w:type="dxa"/>
            <w:shd w:val="clear" w:color="auto" w:fill="auto"/>
            <w:noWrap/>
            <w:hideMark/>
          </w:tcPr>
          <w:p w14:paraId="249855BF" w14:textId="77777777" w:rsidR="009B5CDD" w:rsidRPr="00A3297B" w:rsidRDefault="009B5CDD" w:rsidP="000E5154">
            <w:pPr>
              <w:pStyle w:val="Els-body-text"/>
              <w:ind w:firstLine="0"/>
            </w:pPr>
            <w:r w:rsidRPr="00A3297B">
              <w:t>0.04837</w:t>
            </w:r>
          </w:p>
        </w:tc>
      </w:tr>
      <w:tr w:rsidR="009B5CDD" w:rsidRPr="00A3297B" w14:paraId="1BF0DD8E" w14:textId="77777777" w:rsidTr="000E5154">
        <w:trPr>
          <w:trHeight w:val="270"/>
        </w:trPr>
        <w:tc>
          <w:tcPr>
            <w:tcW w:w="2255" w:type="dxa"/>
            <w:shd w:val="clear" w:color="auto" w:fill="auto"/>
            <w:noWrap/>
            <w:hideMark/>
          </w:tcPr>
          <w:p w14:paraId="3A78E2C8" w14:textId="77777777" w:rsidR="009B5CDD" w:rsidRPr="00A3297B" w:rsidRDefault="009B5CDD" w:rsidP="000E5154">
            <w:pPr>
              <w:pStyle w:val="Els-body-text"/>
            </w:pPr>
            <w:r w:rsidRPr="00A3297B">
              <w:t>pdfid1_num</w:t>
            </w:r>
          </w:p>
        </w:tc>
        <w:tc>
          <w:tcPr>
            <w:tcW w:w="1142" w:type="dxa"/>
            <w:shd w:val="clear" w:color="auto" w:fill="auto"/>
            <w:noWrap/>
            <w:hideMark/>
          </w:tcPr>
          <w:p w14:paraId="4AA0F557" w14:textId="77777777" w:rsidR="009B5CDD" w:rsidRPr="00A3297B" w:rsidRDefault="009B5CDD" w:rsidP="000E5154">
            <w:pPr>
              <w:pStyle w:val="Els-body-text"/>
              <w:ind w:firstLine="0"/>
            </w:pPr>
            <w:r w:rsidRPr="00A3297B">
              <w:t>0.039756</w:t>
            </w:r>
          </w:p>
        </w:tc>
      </w:tr>
      <w:tr w:rsidR="009B5CDD" w:rsidRPr="00A3297B" w14:paraId="06E3EF2E" w14:textId="77777777" w:rsidTr="000E5154">
        <w:trPr>
          <w:trHeight w:val="270"/>
        </w:trPr>
        <w:tc>
          <w:tcPr>
            <w:tcW w:w="2255" w:type="dxa"/>
            <w:shd w:val="clear" w:color="auto" w:fill="auto"/>
            <w:noWrap/>
            <w:hideMark/>
          </w:tcPr>
          <w:p w14:paraId="027046FD" w14:textId="77777777" w:rsidR="009B5CDD" w:rsidRPr="00A3297B" w:rsidRDefault="009B5CDD" w:rsidP="000E5154">
            <w:pPr>
              <w:pStyle w:val="Els-body-text"/>
            </w:pPr>
            <w:proofErr w:type="spellStart"/>
            <w:r w:rsidRPr="00A3297B">
              <w:t>producer_dot</w:t>
            </w:r>
            <w:proofErr w:type="spellEnd"/>
          </w:p>
        </w:tc>
        <w:tc>
          <w:tcPr>
            <w:tcW w:w="1142" w:type="dxa"/>
            <w:shd w:val="clear" w:color="auto" w:fill="auto"/>
            <w:noWrap/>
            <w:hideMark/>
          </w:tcPr>
          <w:p w14:paraId="28600671" w14:textId="77777777" w:rsidR="009B5CDD" w:rsidRPr="00A3297B" w:rsidRDefault="009B5CDD" w:rsidP="000E5154">
            <w:pPr>
              <w:pStyle w:val="Els-body-text"/>
              <w:ind w:firstLine="0"/>
            </w:pPr>
            <w:r w:rsidRPr="00A3297B">
              <w:t>0.037493</w:t>
            </w:r>
          </w:p>
        </w:tc>
      </w:tr>
      <w:tr w:rsidR="009B5CDD" w:rsidRPr="00A3297B" w14:paraId="2A2BE5AE" w14:textId="77777777" w:rsidTr="000E5154">
        <w:trPr>
          <w:trHeight w:val="270"/>
        </w:trPr>
        <w:tc>
          <w:tcPr>
            <w:tcW w:w="2255" w:type="dxa"/>
            <w:shd w:val="clear" w:color="auto" w:fill="auto"/>
            <w:noWrap/>
            <w:hideMark/>
          </w:tcPr>
          <w:p w14:paraId="715B5ED2" w14:textId="77777777" w:rsidR="009B5CDD" w:rsidRPr="00A3297B" w:rsidRDefault="009B5CDD" w:rsidP="000E5154">
            <w:pPr>
              <w:pStyle w:val="Els-body-text"/>
            </w:pPr>
            <w:proofErr w:type="spellStart"/>
            <w:r w:rsidRPr="00A3297B">
              <w:t>count_box_other</w:t>
            </w:r>
            <w:proofErr w:type="spellEnd"/>
          </w:p>
        </w:tc>
        <w:tc>
          <w:tcPr>
            <w:tcW w:w="1142" w:type="dxa"/>
            <w:shd w:val="clear" w:color="auto" w:fill="auto"/>
            <w:noWrap/>
            <w:hideMark/>
          </w:tcPr>
          <w:p w14:paraId="59519772" w14:textId="77777777" w:rsidR="009B5CDD" w:rsidRPr="00A3297B" w:rsidRDefault="009B5CDD" w:rsidP="000E5154">
            <w:pPr>
              <w:pStyle w:val="Els-body-text"/>
              <w:ind w:firstLine="0"/>
            </w:pPr>
            <w:r w:rsidRPr="00A3297B">
              <w:t>0.03686</w:t>
            </w:r>
          </w:p>
        </w:tc>
      </w:tr>
      <w:tr w:rsidR="009B5CDD" w:rsidRPr="00A3297B" w14:paraId="55B8A128" w14:textId="77777777" w:rsidTr="000E5154">
        <w:trPr>
          <w:trHeight w:val="270"/>
        </w:trPr>
        <w:tc>
          <w:tcPr>
            <w:tcW w:w="2255" w:type="dxa"/>
            <w:shd w:val="clear" w:color="auto" w:fill="auto"/>
            <w:noWrap/>
            <w:hideMark/>
          </w:tcPr>
          <w:p w14:paraId="711701F3" w14:textId="77777777" w:rsidR="009B5CDD" w:rsidRPr="00A3297B" w:rsidRDefault="009B5CDD" w:rsidP="000E5154">
            <w:pPr>
              <w:pStyle w:val="Els-body-text"/>
            </w:pPr>
            <w:proofErr w:type="spellStart"/>
            <w:r w:rsidRPr="00A3297B">
              <w:t>count_stream</w:t>
            </w:r>
            <w:proofErr w:type="spellEnd"/>
          </w:p>
        </w:tc>
        <w:tc>
          <w:tcPr>
            <w:tcW w:w="1142" w:type="dxa"/>
            <w:shd w:val="clear" w:color="auto" w:fill="auto"/>
            <w:noWrap/>
            <w:hideMark/>
          </w:tcPr>
          <w:p w14:paraId="1AB2BAE5" w14:textId="77777777" w:rsidR="009B5CDD" w:rsidRPr="00A3297B" w:rsidRDefault="009B5CDD" w:rsidP="000E5154">
            <w:pPr>
              <w:pStyle w:val="Els-body-text"/>
              <w:ind w:firstLine="0"/>
            </w:pPr>
            <w:r w:rsidRPr="00A3297B">
              <w:t>0.036113</w:t>
            </w:r>
          </w:p>
        </w:tc>
      </w:tr>
      <w:tr w:rsidR="009B5CDD" w:rsidRPr="00A3297B" w14:paraId="392AA154" w14:textId="77777777" w:rsidTr="000E5154">
        <w:trPr>
          <w:trHeight w:val="270"/>
        </w:trPr>
        <w:tc>
          <w:tcPr>
            <w:tcW w:w="2255" w:type="dxa"/>
            <w:shd w:val="clear" w:color="auto" w:fill="auto"/>
            <w:noWrap/>
            <w:hideMark/>
          </w:tcPr>
          <w:p w14:paraId="270B5DB0" w14:textId="77777777" w:rsidR="009B5CDD" w:rsidRPr="00A3297B" w:rsidRDefault="009B5CDD" w:rsidP="000E5154">
            <w:pPr>
              <w:pStyle w:val="Els-body-text"/>
            </w:pPr>
            <w:proofErr w:type="spellStart"/>
            <w:r w:rsidRPr="00A3297B">
              <w:t>count_endstream</w:t>
            </w:r>
            <w:proofErr w:type="spellEnd"/>
          </w:p>
        </w:tc>
        <w:tc>
          <w:tcPr>
            <w:tcW w:w="1142" w:type="dxa"/>
            <w:shd w:val="clear" w:color="auto" w:fill="auto"/>
            <w:noWrap/>
            <w:hideMark/>
          </w:tcPr>
          <w:p w14:paraId="7A1600D3" w14:textId="77777777" w:rsidR="009B5CDD" w:rsidRPr="00A3297B" w:rsidRDefault="009B5CDD" w:rsidP="000E5154">
            <w:pPr>
              <w:pStyle w:val="Els-body-text"/>
              <w:ind w:firstLine="0"/>
            </w:pPr>
            <w:r w:rsidRPr="00A3297B">
              <w:t>0.0302</w:t>
            </w:r>
          </w:p>
        </w:tc>
      </w:tr>
      <w:tr w:rsidR="009B5CDD" w:rsidRPr="00A3297B" w14:paraId="5F74C491" w14:textId="77777777" w:rsidTr="000E5154">
        <w:trPr>
          <w:trHeight w:val="270"/>
        </w:trPr>
        <w:tc>
          <w:tcPr>
            <w:tcW w:w="2255" w:type="dxa"/>
            <w:shd w:val="clear" w:color="auto" w:fill="auto"/>
            <w:noWrap/>
            <w:hideMark/>
          </w:tcPr>
          <w:p w14:paraId="337BE4F7" w14:textId="77777777" w:rsidR="009B5CDD" w:rsidRPr="00A3297B" w:rsidRDefault="009B5CDD" w:rsidP="000E5154">
            <w:pPr>
              <w:pStyle w:val="Els-body-text"/>
            </w:pPr>
            <w:proofErr w:type="spellStart"/>
            <w:r w:rsidRPr="00A3297B">
              <w:t>count_js</w:t>
            </w:r>
            <w:proofErr w:type="spellEnd"/>
          </w:p>
        </w:tc>
        <w:tc>
          <w:tcPr>
            <w:tcW w:w="1142" w:type="dxa"/>
            <w:shd w:val="clear" w:color="auto" w:fill="auto"/>
            <w:noWrap/>
            <w:hideMark/>
          </w:tcPr>
          <w:p w14:paraId="330B9C37" w14:textId="77777777" w:rsidR="009B5CDD" w:rsidRPr="00A3297B" w:rsidRDefault="009B5CDD" w:rsidP="000E5154">
            <w:pPr>
              <w:pStyle w:val="Els-body-text"/>
              <w:ind w:firstLine="0"/>
            </w:pPr>
            <w:r w:rsidRPr="00A3297B">
              <w:t>0.020743</w:t>
            </w:r>
          </w:p>
        </w:tc>
      </w:tr>
      <w:tr w:rsidR="009B5CDD" w:rsidRPr="00A3297B" w14:paraId="4B8240BB" w14:textId="77777777" w:rsidTr="000E5154">
        <w:trPr>
          <w:trHeight w:val="270"/>
        </w:trPr>
        <w:tc>
          <w:tcPr>
            <w:tcW w:w="2255" w:type="dxa"/>
            <w:shd w:val="clear" w:color="auto" w:fill="auto"/>
            <w:noWrap/>
            <w:hideMark/>
          </w:tcPr>
          <w:p w14:paraId="1DA5DFAC" w14:textId="77777777" w:rsidR="009B5CDD" w:rsidRPr="00A3297B" w:rsidRDefault="009B5CDD" w:rsidP="000E5154">
            <w:pPr>
              <w:pStyle w:val="Els-body-text"/>
            </w:pPr>
            <w:r w:rsidRPr="00A3297B">
              <w:t>pdfid0_len</w:t>
            </w:r>
          </w:p>
        </w:tc>
        <w:tc>
          <w:tcPr>
            <w:tcW w:w="1142" w:type="dxa"/>
            <w:shd w:val="clear" w:color="auto" w:fill="auto"/>
            <w:noWrap/>
            <w:hideMark/>
          </w:tcPr>
          <w:p w14:paraId="7F8279A9" w14:textId="77777777" w:rsidR="009B5CDD" w:rsidRPr="00A3297B" w:rsidRDefault="009B5CDD" w:rsidP="000E5154">
            <w:pPr>
              <w:pStyle w:val="Els-body-text"/>
              <w:ind w:firstLine="0"/>
            </w:pPr>
            <w:r w:rsidRPr="00A3297B">
              <w:t>0.019087</w:t>
            </w:r>
          </w:p>
        </w:tc>
      </w:tr>
      <w:tr w:rsidR="009B5CDD" w:rsidRPr="00A3297B" w14:paraId="1CCB1D15" w14:textId="77777777" w:rsidTr="000E5154">
        <w:trPr>
          <w:trHeight w:val="270"/>
        </w:trPr>
        <w:tc>
          <w:tcPr>
            <w:tcW w:w="2255" w:type="dxa"/>
            <w:shd w:val="clear" w:color="auto" w:fill="auto"/>
            <w:noWrap/>
            <w:hideMark/>
          </w:tcPr>
          <w:p w14:paraId="5EFA14FB" w14:textId="77777777" w:rsidR="009B5CDD" w:rsidRPr="00A3297B" w:rsidRDefault="009B5CDD" w:rsidP="000E5154">
            <w:pPr>
              <w:pStyle w:val="Els-body-text"/>
            </w:pPr>
            <w:proofErr w:type="spellStart"/>
            <w:r w:rsidRPr="00A3297B">
              <w:t>producer_lc</w:t>
            </w:r>
            <w:proofErr w:type="spellEnd"/>
          </w:p>
        </w:tc>
        <w:tc>
          <w:tcPr>
            <w:tcW w:w="1142" w:type="dxa"/>
            <w:shd w:val="clear" w:color="auto" w:fill="auto"/>
            <w:noWrap/>
            <w:hideMark/>
          </w:tcPr>
          <w:p w14:paraId="3B03D33A" w14:textId="77777777" w:rsidR="009B5CDD" w:rsidRPr="00A3297B" w:rsidRDefault="009B5CDD" w:rsidP="000E5154">
            <w:pPr>
              <w:pStyle w:val="Els-body-text"/>
              <w:ind w:firstLine="0"/>
            </w:pPr>
            <w:r w:rsidRPr="00A3297B">
              <w:t>0.01906</w:t>
            </w:r>
          </w:p>
        </w:tc>
      </w:tr>
      <w:tr w:rsidR="009B5CDD" w:rsidRPr="00A3297B" w14:paraId="1F4F24C9" w14:textId="77777777" w:rsidTr="000E5154">
        <w:trPr>
          <w:trHeight w:val="297"/>
        </w:trPr>
        <w:tc>
          <w:tcPr>
            <w:tcW w:w="2255" w:type="dxa"/>
            <w:shd w:val="clear" w:color="auto" w:fill="auto"/>
            <w:noWrap/>
            <w:hideMark/>
          </w:tcPr>
          <w:p w14:paraId="37276D45" w14:textId="77777777" w:rsidR="009B5CDD" w:rsidRPr="00A3297B" w:rsidRDefault="009B5CDD" w:rsidP="000E5154">
            <w:pPr>
              <w:pStyle w:val="Els-body-text"/>
            </w:pPr>
            <w:proofErr w:type="spellStart"/>
            <w:r w:rsidRPr="00A3297B">
              <w:t>producer_mismatch</w:t>
            </w:r>
            <w:proofErr w:type="spellEnd"/>
          </w:p>
        </w:tc>
        <w:tc>
          <w:tcPr>
            <w:tcW w:w="1142" w:type="dxa"/>
            <w:shd w:val="clear" w:color="auto" w:fill="auto"/>
            <w:noWrap/>
            <w:hideMark/>
          </w:tcPr>
          <w:p w14:paraId="7E97C435" w14:textId="77777777" w:rsidR="009B5CDD" w:rsidRPr="00A3297B" w:rsidRDefault="009B5CDD" w:rsidP="000E5154">
            <w:pPr>
              <w:pStyle w:val="Els-body-text"/>
              <w:ind w:firstLine="0"/>
            </w:pPr>
            <w:r w:rsidRPr="00A3297B">
              <w:t>0.018668</w:t>
            </w:r>
          </w:p>
        </w:tc>
      </w:tr>
      <w:tr w:rsidR="009B5CDD" w:rsidRPr="00A3297B" w14:paraId="624960D7" w14:textId="77777777" w:rsidTr="000E5154">
        <w:trPr>
          <w:trHeight w:val="270"/>
        </w:trPr>
        <w:tc>
          <w:tcPr>
            <w:tcW w:w="2255" w:type="dxa"/>
            <w:shd w:val="clear" w:color="auto" w:fill="auto"/>
            <w:noWrap/>
            <w:hideMark/>
          </w:tcPr>
          <w:p w14:paraId="3A42EC7D" w14:textId="77777777" w:rsidR="009B5CDD" w:rsidRPr="00A3297B" w:rsidRDefault="009B5CDD" w:rsidP="000E5154">
            <w:pPr>
              <w:pStyle w:val="Els-body-text"/>
            </w:pPr>
            <w:proofErr w:type="spellStart"/>
            <w:r w:rsidRPr="00A3297B">
              <w:t>len_obj_max</w:t>
            </w:r>
            <w:proofErr w:type="spellEnd"/>
          </w:p>
        </w:tc>
        <w:tc>
          <w:tcPr>
            <w:tcW w:w="1142" w:type="dxa"/>
            <w:shd w:val="clear" w:color="auto" w:fill="auto"/>
            <w:noWrap/>
            <w:hideMark/>
          </w:tcPr>
          <w:p w14:paraId="34775D77" w14:textId="77777777" w:rsidR="009B5CDD" w:rsidRPr="00A3297B" w:rsidRDefault="009B5CDD" w:rsidP="000E5154">
            <w:pPr>
              <w:pStyle w:val="Els-body-text"/>
              <w:ind w:firstLine="0"/>
            </w:pPr>
            <w:r w:rsidRPr="00A3297B">
              <w:t>0.018317</w:t>
            </w:r>
          </w:p>
        </w:tc>
      </w:tr>
      <w:tr w:rsidR="009B5CDD" w:rsidRPr="00A3297B" w14:paraId="77D78517" w14:textId="77777777" w:rsidTr="000E5154">
        <w:trPr>
          <w:trHeight w:val="270"/>
        </w:trPr>
        <w:tc>
          <w:tcPr>
            <w:tcW w:w="2255" w:type="dxa"/>
            <w:shd w:val="clear" w:color="auto" w:fill="auto"/>
            <w:noWrap/>
            <w:hideMark/>
          </w:tcPr>
          <w:p w14:paraId="3415044E" w14:textId="77777777" w:rsidR="009B5CDD" w:rsidRPr="00A3297B" w:rsidRDefault="009B5CDD" w:rsidP="000E5154">
            <w:pPr>
              <w:pStyle w:val="Els-body-text"/>
            </w:pPr>
            <w:proofErr w:type="spellStart"/>
            <w:r w:rsidRPr="00A3297B">
              <w:t>len_stream_avg</w:t>
            </w:r>
            <w:proofErr w:type="spellEnd"/>
          </w:p>
        </w:tc>
        <w:tc>
          <w:tcPr>
            <w:tcW w:w="1142" w:type="dxa"/>
            <w:shd w:val="clear" w:color="auto" w:fill="auto"/>
            <w:noWrap/>
            <w:hideMark/>
          </w:tcPr>
          <w:p w14:paraId="2552E2E7" w14:textId="77777777" w:rsidR="009B5CDD" w:rsidRPr="00A3297B" w:rsidRDefault="009B5CDD" w:rsidP="000E5154">
            <w:pPr>
              <w:pStyle w:val="Els-body-text"/>
              <w:ind w:firstLine="0"/>
            </w:pPr>
            <w:r w:rsidRPr="00A3297B">
              <w:t>0.017994</w:t>
            </w:r>
          </w:p>
        </w:tc>
      </w:tr>
      <w:tr w:rsidR="009B5CDD" w:rsidRPr="00A3297B" w14:paraId="24CA91FF" w14:textId="77777777" w:rsidTr="000E5154">
        <w:trPr>
          <w:trHeight w:val="270"/>
        </w:trPr>
        <w:tc>
          <w:tcPr>
            <w:tcW w:w="2255" w:type="dxa"/>
            <w:shd w:val="clear" w:color="auto" w:fill="auto"/>
            <w:noWrap/>
            <w:hideMark/>
          </w:tcPr>
          <w:p w14:paraId="2219C702" w14:textId="77777777" w:rsidR="009B5CDD" w:rsidRPr="00A3297B" w:rsidRDefault="009B5CDD" w:rsidP="000E5154">
            <w:pPr>
              <w:pStyle w:val="Els-body-text"/>
            </w:pPr>
            <w:proofErr w:type="spellStart"/>
            <w:r w:rsidRPr="00A3297B">
              <w:t>len_obj_avg</w:t>
            </w:r>
            <w:proofErr w:type="spellEnd"/>
          </w:p>
        </w:tc>
        <w:tc>
          <w:tcPr>
            <w:tcW w:w="1142" w:type="dxa"/>
            <w:shd w:val="clear" w:color="auto" w:fill="auto"/>
            <w:noWrap/>
            <w:hideMark/>
          </w:tcPr>
          <w:p w14:paraId="51F450BF" w14:textId="77777777" w:rsidR="009B5CDD" w:rsidRPr="00A3297B" w:rsidRDefault="009B5CDD" w:rsidP="000E5154">
            <w:pPr>
              <w:pStyle w:val="Els-body-text"/>
              <w:ind w:firstLine="0"/>
            </w:pPr>
            <w:r w:rsidRPr="00A3297B">
              <w:t>0.016931</w:t>
            </w:r>
          </w:p>
        </w:tc>
      </w:tr>
      <w:tr w:rsidR="009B5CDD" w:rsidRPr="00A3297B" w14:paraId="1E05E176" w14:textId="77777777" w:rsidTr="000E5154">
        <w:trPr>
          <w:trHeight w:val="270"/>
        </w:trPr>
        <w:tc>
          <w:tcPr>
            <w:tcW w:w="2255" w:type="dxa"/>
            <w:shd w:val="clear" w:color="auto" w:fill="auto"/>
            <w:noWrap/>
            <w:hideMark/>
          </w:tcPr>
          <w:p w14:paraId="0A4F989D" w14:textId="77777777" w:rsidR="009B5CDD" w:rsidRPr="00A3297B" w:rsidRDefault="009B5CDD" w:rsidP="000E5154">
            <w:pPr>
              <w:pStyle w:val="Els-body-text"/>
            </w:pPr>
            <w:r w:rsidRPr="00A3297B">
              <w:t>pdfid0_num</w:t>
            </w:r>
          </w:p>
        </w:tc>
        <w:tc>
          <w:tcPr>
            <w:tcW w:w="1142" w:type="dxa"/>
            <w:shd w:val="clear" w:color="auto" w:fill="auto"/>
            <w:noWrap/>
            <w:hideMark/>
          </w:tcPr>
          <w:p w14:paraId="2A9E829F" w14:textId="77777777" w:rsidR="009B5CDD" w:rsidRPr="00A3297B" w:rsidRDefault="009B5CDD" w:rsidP="000E5154">
            <w:pPr>
              <w:pStyle w:val="Els-body-text"/>
              <w:ind w:firstLine="0"/>
            </w:pPr>
            <w:r w:rsidRPr="00A3297B">
              <w:t>0.016363</w:t>
            </w:r>
          </w:p>
        </w:tc>
      </w:tr>
      <w:tr w:rsidR="009B5CDD" w:rsidRPr="00A3297B" w14:paraId="16B760FC" w14:textId="77777777" w:rsidTr="000E5154">
        <w:trPr>
          <w:trHeight w:val="270"/>
        </w:trPr>
        <w:tc>
          <w:tcPr>
            <w:tcW w:w="2255" w:type="dxa"/>
            <w:shd w:val="clear" w:color="auto" w:fill="auto"/>
            <w:noWrap/>
            <w:hideMark/>
          </w:tcPr>
          <w:p w14:paraId="62A71B38" w14:textId="77777777" w:rsidR="009B5CDD" w:rsidRPr="00A3297B" w:rsidRDefault="009B5CDD" w:rsidP="000E5154">
            <w:pPr>
              <w:pStyle w:val="Els-body-text"/>
            </w:pPr>
            <w:proofErr w:type="spellStart"/>
            <w:r w:rsidRPr="00A3297B">
              <w:t>producer_uc</w:t>
            </w:r>
            <w:proofErr w:type="spellEnd"/>
          </w:p>
        </w:tc>
        <w:tc>
          <w:tcPr>
            <w:tcW w:w="1142" w:type="dxa"/>
            <w:shd w:val="clear" w:color="auto" w:fill="auto"/>
            <w:noWrap/>
            <w:hideMark/>
          </w:tcPr>
          <w:p w14:paraId="3FCC2BC1" w14:textId="77777777" w:rsidR="009B5CDD" w:rsidRPr="00A3297B" w:rsidRDefault="009B5CDD" w:rsidP="000E5154">
            <w:pPr>
              <w:pStyle w:val="Els-body-text"/>
              <w:ind w:firstLine="0"/>
            </w:pPr>
            <w:r w:rsidRPr="00A3297B">
              <w:t>0.016284</w:t>
            </w:r>
          </w:p>
        </w:tc>
      </w:tr>
      <w:tr w:rsidR="009B5CDD" w:rsidRPr="00A3297B" w14:paraId="04F039A0" w14:textId="77777777" w:rsidTr="000E5154">
        <w:trPr>
          <w:trHeight w:val="270"/>
        </w:trPr>
        <w:tc>
          <w:tcPr>
            <w:tcW w:w="2255" w:type="dxa"/>
            <w:shd w:val="clear" w:color="auto" w:fill="auto"/>
            <w:noWrap/>
            <w:hideMark/>
          </w:tcPr>
          <w:p w14:paraId="14105D2B" w14:textId="77777777" w:rsidR="009B5CDD" w:rsidRPr="00A3297B" w:rsidRDefault="009B5CDD" w:rsidP="000E5154">
            <w:pPr>
              <w:pStyle w:val="Els-body-text"/>
            </w:pPr>
            <w:r w:rsidRPr="00A3297B">
              <w:t>pdfid1_len</w:t>
            </w:r>
          </w:p>
        </w:tc>
        <w:tc>
          <w:tcPr>
            <w:tcW w:w="1142" w:type="dxa"/>
            <w:shd w:val="clear" w:color="auto" w:fill="auto"/>
            <w:noWrap/>
            <w:hideMark/>
          </w:tcPr>
          <w:p w14:paraId="52D3083F" w14:textId="77777777" w:rsidR="009B5CDD" w:rsidRPr="00A3297B" w:rsidRDefault="009B5CDD" w:rsidP="000E5154">
            <w:pPr>
              <w:pStyle w:val="Els-body-text"/>
              <w:ind w:firstLine="0"/>
            </w:pPr>
            <w:r w:rsidRPr="00A3297B">
              <w:t>0.015949</w:t>
            </w:r>
          </w:p>
        </w:tc>
      </w:tr>
      <w:tr w:rsidR="009B5CDD" w:rsidRPr="00A3297B" w14:paraId="4D3A5BE3" w14:textId="77777777" w:rsidTr="000E5154">
        <w:trPr>
          <w:trHeight w:val="270"/>
        </w:trPr>
        <w:tc>
          <w:tcPr>
            <w:tcW w:w="2255" w:type="dxa"/>
            <w:shd w:val="clear" w:color="auto" w:fill="auto"/>
            <w:noWrap/>
            <w:hideMark/>
          </w:tcPr>
          <w:p w14:paraId="0EDF4F59" w14:textId="77777777" w:rsidR="009B5CDD" w:rsidRPr="00A3297B" w:rsidRDefault="009B5CDD" w:rsidP="000E5154">
            <w:pPr>
              <w:pStyle w:val="Els-body-text"/>
            </w:pPr>
            <w:proofErr w:type="spellStart"/>
            <w:r w:rsidRPr="00A3297B">
              <w:t>len_stream_max</w:t>
            </w:r>
            <w:proofErr w:type="spellEnd"/>
          </w:p>
        </w:tc>
        <w:tc>
          <w:tcPr>
            <w:tcW w:w="1142" w:type="dxa"/>
            <w:shd w:val="clear" w:color="auto" w:fill="auto"/>
            <w:noWrap/>
            <w:hideMark/>
          </w:tcPr>
          <w:p w14:paraId="27F3C0DB" w14:textId="77777777" w:rsidR="009B5CDD" w:rsidRPr="00A3297B" w:rsidRDefault="009B5CDD" w:rsidP="000E5154">
            <w:pPr>
              <w:pStyle w:val="Els-body-text"/>
              <w:ind w:firstLine="0"/>
            </w:pPr>
            <w:r w:rsidRPr="00A3297B">
              <w:t>0.013086</w:t>
            </w:r>
          </w:p>
        </w:tc>
      </w:tr>
      <w:tr w:rsidR="009B5CDD" w:rsidRPr="00A3297B" w14:paraId="1E962A9F" w14:textId="77777777" w:rsidTr="000E5154">
        <w:trPr>
          <w:trHeight w:val="270"/>
        </w:trPr>
        <w:tc>
          <w:tcPr>
            <w:tcW w:w="2255" w:type="dxa"/>
            <w:shd w:val="clear" w:color="auto" w:fill="auto"/>
            <w:noWrap/>
            <w:hideMark/>
          </w:tcPr>
          <w:p w14:paraId="52E3F47F" w14:textId="77777777" w:rsidR="009B5CDD" w:rsidRPr="00A3297B" w:rsidRDefault="009B5CDD" w:rsidP="000E5154">
            <w:pPr>
              <w:pStyle w:val="Els-body-text"/>
            </w:pPr>
            <w:proofErr w:type="spellStart"/>
            <w:r w:rsidRPr="00A3297B">
              <w:t>producer_num</w:t>
            </w:r>
            <w:proofErr w:type="spellEnd"/>
          </w:p>
        </w:tc>
        <w:tc>
          <w:tcPr>
            <w:tcW w:w="1142" w:type="dxa"/>
            <w:shd w:val="clear" w:color="auto" w:fill="auto"/>
            <w:noWrap/>
            <w:hideMark/>
          </w:tcPr>
          <w:p w14:paraId="0E278E99" w14:textId="77777777" w:rsidR="009B5CDD" w:rsidRPr="00A3297B" w:rsidRDefault="009B5CDD" w:rsidP="000E5154">
            <w:pPr>
              <w:pStyle w:val="Els-body-text"/>
              <w:ind w:firstLine="0"/>
            </w:pPr>
            <w:r w:rsidRPr="00A3297B">
              <w:t>0.011488</w:t>
            </w:r>
          </w:p>
        </w:tc>
      </w:tr>
      <w:tr w:rsidR="009B5CDD" w:rsidRPr="00A3297B" w14:paraId="3C01053D" w14:textId="77777777" w:rsidTr="000E5154">
        <w:trPr>
          <w:trHeight w:val="270"/>
        </w:trPr>
        <w:tc>
          <w:tcPr>
            <w:tcW w:w="2255" w:type="dxa"/>
            <w:shd w:val="clear" w:color="auto" w:fill="auto"/>
            <w:noWrap/>
            <w:hideMark/>
          </w:tcPr>
          <w:p w14:paraId="01EDE198" w14:textId="77777777" w:rsidR="009B5CDD" w:rsidRPr="00A3297B" w:rsidRDefault="009B5CDD" w:rsidP="000E5154">
            <w:pPr>
              <w:pStyle w:val="Els-body-text"/>
            </w:pPr>
            <w:proofErr w:type="spellStart"/>
            <w:r w:rsidRPr="00A3297B">
              <w:t>count_startxref</w:t>
            </w:r>
            <w:proofErr w:type="spellEnd"/>
          </w:p>
        </w:tc>
        <w:tc>
          <w:tcPr>
            <w:tcW w:w="1142" w:type="dxa"/>
            <w:shd w:val="clear" w:color="auto" w:fill="auto"/>
            <w:noWrap/>
            <w:hideMark/>
          </w:tcPr>
          <w:p w14:paraId="1DF430CE" w14:textId="77777777" w:rsidR="009B5CDD" w:rsidRPr="00A3297B" w:rsidRDefault="009B5CDD" w:rsidP="000E5154">
            <w:pPr>
              <w:pStyle w:val="Els-body-text"/>
              <w:ind w:firstLine="0"/>
            </w:pPr>
            <w:r w:rsidRPr="00A3297B">
              <w:t>0.009243</w:t>
            </w:r>
          </w:p>
        </w:tc>
      </w:tr>
      <w:tr w:rsidR="009B5CDD" w:rsidRPr="00A3297B" w14:paraId="3301FB81" w14:textId="77777777" w:rsidTr="000E5154">
        <w:trPr>
          <w:trHeight w:val="270"/>
        </w:trPr>
        <w:tc>
          <w:tcPr>
            <w:tcW w:w="2255" w:type="dxa"/>
            <w:shd w:val="clear" w:color="auto" w:fill="auto"/>
            <w:noWrap/>
            <w:hideMark/>
          </w:tcPr>
          <w:p w14:paraId="0E32BAB2" w14:textId="77777777" w:rsidR="009B5CDD" w:rsidRPr="00A3297B" w:rsidRDefault="009B5CDD" w:rsidP="000E5154">
            <w:pPr>
              <w:pStyle w:val="Els-body-text"/>
            </w:pPr>
            <w:proofErr w:type="spellStart"/>
            <w:r w:rsidRPr="00A3297B">
              <w:t>len_obj_min</w:t>
            </w:r>
            <w:proofErr w:type="spellEnd"/>
          </w:p>
        </w:tc>
        <w:tc>
          <w:tcPr>
            <w:tcW w:w="1142" w:type="dxa"/>
            <w:shd w:val="clear" w:color="auto" w:fill="auto"/>
            <w:noWrap/>
            <w:hideMark/>
          </w:tcPr>
          <w:p w14:paraId="4B3107B8" w14:textId="77777777" w:rsidR="009B5CDD" w:rsidRPr="00A3297B" w:rsidRDefault="009B5CDD" w:rsidP="000E5154">
            <w:pPr>
              <w:pStyle w:val="Els-body-text"/>
              <w:ind w:firstLine="0"/>
            </w:pPr>
            <w:r w:rsidRPr="00A3297B">
              <w:t>0.008178</w:t>
            </w:r>
          </w:p>
        </w:tc>
      </w:tr>
      <w:tr w:rsidR="009B5CDD" w:rsidRPr="00A3297B" w14:paraId="6028C45C" w14:textId="77777777" w:rsidTr="000E5154">
        <w:trPr>
          <w:trHeight w:val="270"/>
        </w:trPr>
        <w:tc>
          <w:tcPr>
            <w:tcW w:w="2255" w:type="dxa"/>
            <w:shd w:val="clear" w:color="auto" w:fill="auto"/>
            <w:noWrap/>
            <w:hideMark/>
          </w:tcPr>
          <w:p w14:paraId="6E1A5FA6" w14:textId="77777777" w:rsidR="009B5CDD" w:rsidRPr="00A3297B" w:rsidRDefault="009B5CDD" w:rsidP="000E5154">
            <w:pPr>
              <w:pStyle w:val="Els-body-text"/>
            </w:pPr>
            <w:proofErr w:type="spellStart"/>
            <w:r w:rsidRPr="00A3297B">
              <w:t>count_page</w:t>
            </w:r>
            <w:proofErr w:type="spellEnd"/>
          </w:p>
        </w:tc>
        <w:tc>
          <w:tcPr>
            <w:tcW w:w="1142" w:type="dxa"/>
            <w:shd w:val="clear" w:color="auto" w:fill="auto"/>
            <w:noWrap/>
            <w:hideMark/>
          </w:tcPr>
          <w:p w14:paraId="04D450B4" w14:textId="77777777" w:rsidR="009B5CDD" w:rsidRPr="00A3297B" w:rsidRDefault="009B5CDD" w:rsidP="000E5154">
            <w:pPr>
              <w:pStyle w:val="Els-body-text"/>
              <w:ind w:firstLine="0"/>
            </w:pPr>
            <w:r w:rsidRPr="00A3297B">
              <w:t>0.008106</w:t>
            </w:r>
          </w:p>
        </w:tc>
      </w:tr>
      <w:tr w:rsidR="009B5CDD" w:rsidRPr="00A3297B" w14:paraId="674FB036" w14:textId="77777777" w:rsidTr="000E5154">
        <w:trPr>
          <w:trHeight w:val="270"/>
        </w:trPr>
        <w:tc>
          <w:tcPr>
            <w:tcW w:w="2255" w:type="dxa"/>
            <w:shd w:val="clear" w:color="auto" w:fill="auto"/>
            <w:noWrap/>
            <w:hideMark/>
          </w:tcPr>
          <w:p w14:paraId="1701D564" w14:textId="77777777" w:rsidR="009B5CDD" w:rsidRPr="00A3297B" w:rsidRDefault="009B5CDD" w:rsidP="000E5154">
            <w:pPr>
              <w:pStyle w:val="Els-body-text"/>
            </w:pPr>
            <w:r w:rsidRPr="00A3297B">
              <w:t>pdfid1_mismatch</w:t>
            </w:r>
          </w:p>
        </w:tc>
        <w:tc>
          <w:tcPr>
            <w:tcW w:w="1142" w:type="dxa"/>
            <w:shd w:val="clear" w:color="auto" w:fill="auto"/>
            <w:noWrap/>
            <w:hideMark/>
          </w:tcPr>
          <w:p w14:paraId="3C641A3F" w14:textId="77777777" w:rsidR="009B5CDD" w:rsidRPr="00A3297B" w:rsidRDefault="009B5CDD" w:rsidP="000E5154">
            <w:pPr>
              <w:pStyle w:val="Els-body-text"/>
              <w:ind w:firstLine="0"/>
            </w:pPr>
            <w:r w:rsidRPr="00A3297B">
              <w:t>0.007617</w:t>
            </w:r>
          </w:p>
        </w:tc>
      </w:tr>
      <w:tr w:rsidR="009B5CDD" w:rsidRPr="00A3297B" w14:paraId="44B2E985" w14:textId="77777777" w:rsidTr="000E5154">
        <w:trPr>
          <w:trHeight w:val="270"/>
        </w:trPr>
        <w:tc>
          <w:tcPr>
            <w:tcW w:w="2255" w:type="dxa"/>
            <w:shd w:val="clear" w:color="auto" w:fill="auto"/>
            <w:noWrap/>
            <w:hideMark/>
          </w:tcPr>
          <w:p w14:paraId="7727F2D6" w14:textId="77777777" w:rsidR="009B5CDD" w:rsidRPr="00A3297B" w:rsidRDefault="009B5CDD" w:rsidP="000E5154">
            <w:pPr>
              <w:pStyle w:val="Els-body-text"/>
            </w:pPr>
            <w:r w:rsidRPr="00A3297B">
              <w:t>pdfid0_mismatch</w:t>
            </w:r>
          </w:p>
        </w:tc>
        <w:tc>
          <w:tcPr>
            <w:tcW w:w="1142" w:type="dxa"/>
            <w:shd w:val="clear" w:color="auto" w:fill="auto"/>
            <w:noWrap/>
            <w:hideMark/>
          </w:tcPr>
          <w:p w14:paraId="529BF92C" w14:textId="77777777" w:rsidR="009B5CDD" w:rsidRPr="00A3297B" w:rsidRDefault="009B5CDD" w:rsidP="000E5154">
            <w:pPr>
              <w:pStyle w:val="Els-body-text"/>
              <w:ind w:firstLine="0"/>
            </w:pPr>
            <w:r w:rsidRPr="00A3297B">
              <w:t>0.006044</w:t>
            </w:r>
          </w:p>
        </w:tc>
      </w:tr>
      <w:tr w:rsidR="009B5CDD" w:rsidRPr="00A3297B" w14:paraId="0CA4DD06" w14:textId="77777777" w:rsidTr="000E5154">
        <w:trPr>
          <w:trHeight w:val="270"/>
        </w:trPr>
        <w:tc>
          <w:tcPr>
            <w:tcW w:w="2255" w:type="dxa"/>
            <w:shd w:val="clear" w:color="auto" w:fill="auto"/>
            <w:noWrap/>
            <w:hideMark/>
          </w:tcPr>
          <w:p w14:paraId="1EB579AC" w14:textId="77777777" w:rsidR="009B5CDD" w:rsidRPr="00A3297B" w:rsidRDefault="009B5CDD" w:rsidP="000E5154">
            <w:pPr>
              <w:pStyle w:val="Els-body-text"/>
            </w:pPr>
            <w:proofErr w:type="spellStart"/>
            <w:r w:rsidRPr="00A3297B">
              <w:t>createdate_version_ratio</w:t>
            </w:r>
            <w:proofErr w:type="spellEnd"/>
          </w:p>
        </w:tc>
        <w:tc>
          <w:tcPr>
            <w:tcW w:w="1142" w:type="dxa"/>
            <w:shd w:val="clear" w:color="auto" w:fill="auto"/>
            <w:noWrap/>
            <w:hideMark/>
          </w:tcPr>
          <w:p w14:paraId="3309739B" w14:textId="77777777" w:rsidR="009B5CDD" w:rsidRPr="00A3297B" w:rsidRDefault="009B5CDD" w:rsidP="000E5154">
            <w:pPr>
              <w:pStyle w:val="Els-body-text"/>
              <w:ind w:firstLine="0"/>
            </w:pPr>
            <w:r w:rsidRPr="00A3297B">
              <w:t>0.005681</w:t>
            </w:r>
          </w:p>
        </w:tc>
      </w:tr>
      <w:tr w:rsidR="009B5CDD" w:rsidRPr="00A3297B" w14:paraId="1B61086A" w14:textId="77777777" w:rsidTr="000E5154">
        <w:trPr>
          <w:trHeight w:val="270"/>
        </w:trPr>
        <w:tc>
          <w:tcPr>
            <w:tcW w:w="2255" w:type="dxa"/>
            <w:shd w:val="clear" w:color="auto" w:fill="auto"/>
            <w:noWrap/>
            <w:hideMark/>
          </w:tcPr>
          <w:p w14:paraId="2BBFEF3F" w14:textId="77777777" w:rsidR="009B5CDD" w:rsidRPr="00A3297B" w:rsidRDefault="009B5CDD" w:rsidP="000E5154">
            <w:pPr>
              <w:pStyle w:val="Els-body-text"/>
            </w:pPr>
            <w:proofErr w:type="spellStart"/>
            <w:r w:rsidRPr="00A3297B">
              <w:t>creator_len</w:t>
            </w:r>
            <w:proofErr w:type="spellEnd"/>
          </w:p>
        </w:tc>
        <w:tc>
          <w:tcPr>
            <w:tcW w:w="1142" w:type="dxa"/>
            <w:shd w:val="clear" w:color="auto" w:fill="auto"/>
            <w:noWrap/>
            <w:hideMark/>
          </w:tcPr>
          <w:p w14:paraId="7D4A02F9" w14:textId="77777777" w:rsidR="009B5CDD" w:rsidRPr="00A3297B" w:rsidRDefault="009B5CDD" w:rsidP="000E5154">
            <w:pPr>
              <w:pStyle w:val="Els-body-text"/>
              <w:ind w:firstLine="0"/>
            </w:pPr>
            <w:r w:rsidRPr="00A3297B">
              <w:t>0.005603</w:t>
            </w:r>
          </w:p>
        </w:tc>
      </w:tr>
      <w:tr w:rsidR="009B5CDD" w:rsidRPr="00A3297B" w14:paraId="70067CB5" w14:textId="77777777" w:rsidTr="000E5154">
        <w:trPr>
          <w:trHeight w:val="270"/>
        </w:trPr>
        <w:tc>
          <w:tcPr>
            <w:tcW w:w="2255" w:type="dxa"/>
            <w:shd w:val="clear" w:color="auto" w:fill="auto"/>
            <w:noWrap/>
            <w:hideMark/>
          </w:tcPr>
          <w:p w14:paraId="748C8B05" w14:textId="77777777" w:rsidR="009B5CDD" w:rsidRPr="00A3297B" w:rsidRDefault="009B5CDD" w:rsidP="000E5154">
            <w:pPr>
              <w:pStyle w:val="Els-body-text"/>
            </w:pPr>
            <w:proofErr w:type="spellStart"/>
            <w:r w:rsidRPr="00A3297B">
              <w:t>moddate_version_ratio</w:t>
            </w:r>
            <w:proofErr w:type="spellEnd"/>
          </w:p>
        </w:tc>
        <w:tc>
          <w:tcPr>
            <w:tcW w:w="1142" w:type="dxa"/>
            <w:shd w:val="clear" w:color="auto" w:fill="auto"/>
            <w:noWrap/>
            <w:hideMark/>
          </w:tcPr>
          <w:p w14:paraId="4EBE27B7" w14:textId="77777777" w:rsidR="009B5CDD" w:rsidRPr="00A3297B" w:rsidRDefault="009B5CDD" w:rsidP="000E5154">
            <w:pPr>
              <w:pStyle w:val="Els-body-text"/>
              <w:ind w:firstLine="0"/>
            </w:pPr>
            <w:r w:rsidRPr="00A3297B">
              <w:t>0.004428</w:t>
            </w:r>
          </w:p>
        </w:tc>
      </w:tr>
      <w:tr w:rsidR="009B5CDD" w:rsidRPr="00A3297B" w14:paraId="42C0E0C4" w14:textId="77777777" w:rsidTr="000E5154">
        <w:trPr>
          <w:trHeight w:val="270"/>
        </w:trPr>
        <w:tc>
          <w:tcPr>
            <w:tcW w:w="2255" w:type="dxa"/>
            <w:shd w:val="clear" w:color="auto" w:fill="auto"/>
            <w:noWrap/>
            <w:hideMark/>
          </w:tcPr>
          <w:p w14:paraId="43EB14CE" w14:textId="77777777" w:rsidR="009B5CDD" w:rsidRPr="00A3297B" w:rsidRDefault="009B5CDD" w:rsidP="000E5154">
            <w:pPr>
              <w:pStyle w:val="Els-body-text"/>
            </w:pPr>
            <w:proofErr w:type="spellStart"/>
            <w:r w:rsidRPr="00A3297B">
              <w:t>title_oth</w:t>
            </w:r>
            <w:proofErr w:type="spellEnd"/>
          </w:p>
        </w:tc>
        <w:tc>
          <w:tcPr>
            <w:tcW w:w="1142" w:type="dxa"/>
            <w:shd w:val="clear" w:color="auto" w:fill="auto"/>
            <w:noWrap/>
            <w:hideMark/>
          </w:tcPr>
          <w:p w14:paraId="2C89EFCA" w14:textId="77777777" w:rsidR="009B5CDD" w:rsidRPr="00A3297B" w:rsidRDefault="009B5CDD" w:rsidP="000E5154">
            <w:pPr>
              <w:pStyle w:val="Els-body-text"/>
              <w:ind w:firstLine="0"/>
            </w:pPr>
            <w:r w:rsidRPr="00A3297B">
              <w:t>0.004373</w:t>
            </w:r>
          </w:p>
        </w:tc>
      </w:tr>
      <w:tr w:rsidR="009B5CDD" w:rsidRPr="00A3297B" w14:paraId="31B47F78" w14:textId="77777777" w:rsidTr="000E5154">
        <w:trPr>
          <w:trHeight w:val="270"/>
        </w:trPr>
        <w:tc>
          <w:tcPr>
            <w:tcW w:w="2255" w:type="dxa"/>
            <w:shd w:val="clear" w:color="auto" w:fill="auto"/>
            <w:noWrap/>
            <w:hideMark/>
          </w:tcPr>
          <w:p w14:paraId="7C7B8482" w14:textId="77777777" w:rsidR="009B5CDD" w:rsidRPr="00A3297B" w:rsidRDefault="009B5CDD" w:rsidP="000E5154">
            <w:pPr>
              <w:pStyle w:val="Els-body-text"/>
            </w:pPr>
            <w:proofErr w:type="spellStart"/>
            <w:r w:rsidRPr="00A3297B">
              <w:t>creator_lc</w:t>
            </w:r>
            <w:proofErr w:type="spellEnd"/>
          </w:p>
        </w:tc>
        <w:tc>
          <w:tcPr>
            <w:tcW w:w="1142" w:type="dxa"/>
            <w:shd w:val="clear" w:color="auto" w:fill="auto"/>
            <w:noWrap/>
            <w:hideMark/>
          </w:tcPr>
          <w:p w14:paraId="2997701B" w14:textId="77777777" w:rsidR="009B5CDD" w:rsidRPr="00A3297B" w:rsidRDefault="009B5CDD" w:rsidP="000E5154">
            <w:pPr>
              <w:pStyle w:val="Els-body-text"/>
              <w:ind w:firstLine="0"/>
            </w:pPr>
            <w:r w:rsidRPr="00A3297B">
              <w:t>0.003601</w:t>
            </w:r>
          </w:p>
        </w:tc>
      </w:tr>
      <w:tr w:rsidR="009B5CDD" w:rsidRPr="00A3297B" w14:paraId="33331BE6" w14:textId="77777777" w:rsidTr="000E5154">
        <w:trPr>
          <w:trHeight w:val="270"/>
        </w:trPr>
        <w:tc>
          <w:tcPr>
            <w:tcW w:w="2255" w:type="dxa"/>
            <w:shd w:val="clear" w:color="auto" w:fill="auto"/>
            <w:noWrap/>
            <w:hideMark/>
          </w:tcPr>
          <w:p w14:paraId="748AF941" w14:textId="77777777" w:rsidR="009B5CDD" w:rsidRPr="00A3297B" w:rsidRDefault="009B5CDD" w:rsidP="000E5154">
            <w:pPr>
              <w:pStyle w:val="Els-body-text"/>
            </w:pPr>
            <w:proofErr w:type="spellStart"/>
            <w:r w:rsidRPr="00A3297B">
              <w:t>box_other_only</w:t>
            </w:r>
            <w:proofErr w:type="spellEnd"/>
          </w:p>
        </w:tc>
        <w:tc>
          <w:tcPr>
            <w:tcW w:w="1142" w:type="dxa"/>
            <w:shd w:val="clear" w:color="auto" w:fill="auto"/>
            <w:noWrap/>
            <w:hideMark/>
          </w:tcPr>
          <w:p w14:paraId="12892A94" w14:textId="77777777" w:rsidR="009B5CDD" w:rsidRPr="00A3297B" w:rsidRDefault="009B5CDD" w:rsidP="000E5154">
            <w:pPr>
              <w:pStyle w:val="Els-body-text"/>
              <w:ind w:firstLine="0"/>
            </w:pPr>
            <w:r w:rsidRPr="00A3297B">
              <w:t>0.003494</w:t>
            </w:r>
          </w:p>
        </w:tc>
      </w:tr>
      <w:tr w:rsidR="009B5CDD" w:rsidRPr="00A3297B" w14:paraId="7A98A7F0" w14:textId="77777777" w:rsidTr="000E5154">
        <w:trPr>
          <w:trHeight w:val="270"/>
        </w:trPr>
        <w:tc>
          <w:tcPr>
            <w:tcW w:w="2255" w:type="dxa"/>
            <w:shd w:val="clear" w:color="auto" w:fill="auto"/>
            <w:noWrap/>
            <w:hideMark/>
          </w:tcPr>
          <w:p w14:paraId="4AC21FDE" w14:textId="77777777" w:rsidR="009B5CDD" w:rsidRPr="00A3297B" w:rsidRDefault="009B5CDD" w:rsidP="000E5154">
            <w:pPr>
              <w:pStyle w:val="Els-body-text"/>
            </w:pPr>
            <w:proofErr w:type="spellStart"/>
            <w:r w:rsidRPr="00A3297B">
              <w:t>creator_uc</w:t>
            </w:r>
            <w:proofErr w:type="spellEnd"/>
          </w:p>
        </w:tc>
        <w:tc>
          <w:tcPr>
            <w:tcW w:w="1142" w:type="dxa"/>
            <w:shd w:val="clear" w:color="auto" w:fill="auto"/>
            <w:noWrap/>
            <w:hideMark/>
          </w:tcPr>
          <w:p w14:paraId="144D7546" w14:textId="77777777" w:rsidR="009B5CDD" w:rsidRPr="00A3297B" w:rsidRDefault="009B5CDD" w:rsidP="000E5154">
            <w:pPr>
              <w:pStyle w:val="Els-body-text"/>
              <w:ind w:firstLine="0"/>
            </w:pPr>
            <w:r w:rsidRPr="00A3297B">
              <w:t>0.003382</w:t>
            </w:r>
          </w:p>
        </w:tc>
      </w:tr>
      <w:tr w:rsidR="009B5CDD" w:rsidRPr="00A3297B" w14:paraId="51BB2A09" w14:textId="77777777" w:rsidTr="000E5154">
        <w:trPr>
          <w:trHeight w:val="270"/>
        </w:trPr>
        <w:tc>
          <w:tcPr>
            <w:tcW w:w="2255" w:type="dxa"/>
            <w:shd w:val="clear" w:color="auto" w:fill="auto"/>
            <w:noWrap/>
            <w:hideMark/>
          </w:tcPr>
          <w:p w14:paraId="4D6F9427" w14:textId="77777777" w:rsidR="009B5CDD" w:rsidRPr="00A3297B" w:rsidRDefault="009B5CDD" w:rsidP="000E5154">
            <w:pPr>
              <w:pStyle w:val="Els-body-text"/>
            </w:pPr>
            <w:proofErr w:type="spellStart"/>
            <w:r w:rsidRPr="00A3297B">
              <w:t>pdfid_mismatch</w:t>
            </w:r>
            <w:proofErr w:type="spellEnd"/>
          </w:p>
        </w:tc>
        <w:tc>
          <w:tcPr>
            <w:tcW w:w="1142" w:type="dxa"/>
            <w:shd w:val="clear" w:color="auto" w:fill="auto"/>
            <w:noWrap/>
            <w:hideMark/>
          </w:tcPr>
          <w:p w14:paraId="4C9380A5" w14:textId="77777777" w:rsidR="009B5CDD" w:rsidRPr="00A3297B" w:rsidRDefault="009B5CDD" w:rsidP="000E5154">
            <w:pPr>
              <w:pStyle w:val="Els-body-text"/>
              <w:ind w:firstLine="0"/>
            </w:pPr>
            <w:r w:rsidRPr="00A3297B">
              <w:t>0.00239</w:t>
            </w:r>
          </w:p>
        </w:tc>
      </w:tr>
      <w:tr w:rsidR="009B5CDD" w:rsidRPr="00A3297B" w14:paraId="17A9EABB" w14:textId="77777777" w:rsidTr="000E5154">
        <w:trPr>
          <w:trHeight w:val="270"/>
        </w:trPr>
        <w:tc>
          <w:tcPr>
            <w:tcW w:w="2255" w:type="dxa"/>
            <w:shd w:val="clear" w:color="auto" w:fill="auto"/>
            <w:noWrap/>
            <w:hideMark/>
          </w:tcPr>
          <w:p w14:paraId="14486AEC" w14:textId="77777777" w:rsidR="009B5CDD" w:rsidRPr="00A3297B" w:rsidRDefault="009B5CDD" w:rsidP="000E5154">
            <w:pPr>
              <w:pStyle w:val="Els-body-text"/>
            </w:pPr>
            <w:proofErr w:type="spellStart"/>
            <w:r w:rsidRPr="00A3297B">
              <w:t>moddate_mismatch</w:t>
            </w:r>
            <w:proofErr w:type="spellEnd"/>
          </w:p>
        </w:tc>
        <w:tc>
          <w:tcPr>
            <w:tcW w:w="1142" w:type="dxa"/>
            <w:shd w:val="clear" w:color="auto" w:fill="auto"/>
            <w:noWrap/>
            <w:hideMark/>
          </w:tcPr>
          <w:p w14:paraId="393A966F" w14:textId="77777777" w:rsidR="009B5CDD" w:rsidRPr="00A3297B" w:rsidRDefault="009B5CDD" w:rsidP="000E5154">
            <w:pPr>
              <w:pStyle w:val="Els-body-text"/>
              <w:ind w:firstLine="0"/>
            </w:pPr>
            <w:r w:rsidRPr="00A3297B">
              <w:t>0.002291</w:t>
            </w:r>
          </w:p>
        </w:tc>
      </w:tr>
      <w:tr w:rsidR="009B5CDD" w:rsidRPr="00A3297B" w14:paraId="192564BA" w14:textId="77777777" w:rsidTr="000E5154">
        <w:trPr>
          <w:trHeight w:val="270"/>
        </w:trPr>
        <w:tc>
          <w:tcPr>
            <w:tcW w:w="2255" w:type="dxa"/>
            <w:shd w:val="clear" w:color="auto" w:fill="auto"/>
            <w:noWrap/>
            <w:hideMark/>
          </w:tcPr>
          <w:p w14:paraId="6C9EC992" w14:textId="77777777" w:rsidR="009B5CDD" w:rsidRPr="00A3297B" w:rsidRDefault="009B5CDD" w:rsidP="000E5154">
            <w:pPr>
              <w:pStyle w:val="Els-body-text"/>
            </w:pPr>
            <w:proofErr w:type="spellStart"/>
            <w:r w:rsidRPr="00A3297B">
              <w:t>count_box_letter</w:t>
            </w:r>
            <w:proofErr w:type="spellEnd"/>
          </w:p>
        </w:tc>
        <w:tc>
          <w:tcPr>
            <w:tcW w:w="1142" w:type="dxa"/>
            <w:shd w:val="clear" w:color="auto" w:fill="auto"/>
            <w:noWrap/>
            <w:hideMark/>
          </w:tcPr>
          <w:p w14:paraId="22A7C460" w14:textId="77777777" w:rsidR="009B5CDD" w:rsidRPr="00A3297B" w:rsidRDefault="009B5CDD" w:rsidP="000E5154">
            <w:pPr>
              <w:pStyle w:val="Els-body-text"/>
              <w:ind w:firstLine="0"/>
            </w:pPr>
            <w:r w:rsidRPr="00A3297B">
              <w:t>0.002237</w:t>
            </w:r>
          </w:p>
        </w:tc>
      </w:tr>
      <w:tr w:rsidR="009B5CDD" w:rsidRPr="00A3297B" w14:paraId="7F1A46BA" w14:textId="77777777" w:rsidTr="000E5154">
        <w:trPr>
          <w:trHeight w:val="270"/>
        </w:trPr>
        <w:tc>
          <w:tcPr>
            <w:tcW w:w="2255" w:type="dxa"/>
            <w:shd w:val="clear" w:color="auto" w:fill="auto"/>
            <w:noWrap/>
            <w:hideMark/>
          </w:tcPr>
          <w:p w14:paraId="4A9602D8" w14:textId="77777777" w:rsidR="009B5CDD" w:rsidRPr="00A3297B" w:rsidRDefault="009B5CDD" w:rsidP="000E5154">
            <w:pPr>
              <w:pStyle w:val="Els-body-text"/>
            </w:pPr>
            <w:proofErr w:type="spellStart"/>
            <w:r w:rsidRPr="00A3297B">
              <w:t>createdate_mismatch</w:t>
            </w:r>
            <w:proofErr w:type="spellEnd"/>
          </w:p>
        </w:tc>
        <w:tc>
          <w:tcPr>
            <w:tcW w:w="1142" w:type="dxa"/>
            <w:shd w:val="clear" w:color="auto" w:fill="auto"/>
            <w:noWrap/>
            <w:hideMark/>
          </w:tcPr>
          <w:p w14:paraId="77F7F90C" w14:textId="77777777" w:rsidR="009B5CDD" w:rsidRPr="00A3297B" w:rsidRDefault="009B5CDD" w:rsidP="000E5154">
            <w:pPr>
              <w:pStyle w:val="Els-body-text"/>
              <w:ind w:firstLine="0"/>
            </w:pPr>
            <w:r w:rsidRPr="00A3297B">
              <w:t>0.001802</w:t>
            </w:r>
          </w:p>
        </w:tc>
      </w:tr>
      <w:tr w:rsidR="009B5CDD" w:rsidRPr="00A3297B" w14:paraId="022D8147" w14:textId="77777777" w:rsidTr="000E5154">
        <w:trPr>
          <w:trHeight w:val="270"/>
        </w:trPr>
        <w:tc>
          <w:tcPr>
            <w:tcW w:w="2255" w:type="dxa"/>
            <w:shd w:val="clear" w:color="auto" w:fill="auto"/>
            <w:noWrap/>
            <w:hideMark/>
          </w:tcPr>
          <w:p w14:paraId="2E185A10" w14:textId="77777777" w:rsidR="009B5CDD" w:rsidRPr="00A3297B" w:rsidRDefault="009B5CDD" w:rsidP="000E5154">
            <w:pPr>
              <w:pStyle w:val="Els-body-text"/>
            </w:pPr>
            <w:proofErr w:type="spellStart"/>
            <w:r w:rsidRPr="00A3297B">
              <w:t>moddate_tz</w:t>
            </w:r>
            <w:proofErr w:type="spellEnd"/>
          </w:p>
        </w:tc>
        <w:tc>
          <w:tcPr>
            <w:tcW w:w="1142" w:type="dxa"/>
            <w:shd w:val="clear" w:color="auto" w:fill="auto"/>
            <w:noWrap/>
            <w:hideMark/>
          </w:tcPr>
          <w:p w14:paraId="7743E177" w14:textId="77777777" w:rsidR="009B5CDD" w:rsidRPr="00A3297B" w:rsidRDefault="009B5CDD" w:rsidP="000E5154">
            <w:pPr>
              <w:pStyle w:val="Els-body-text"/>
              <w:ind w:firstLine="0"/>
            </w:pPr>
            <w:r w:rsidRPr="00A3297B">
              <w:t>0.0017</w:t>
            </w:r>
          </w:p>
        </w:tc>
      </w:tr>
      <w:tr w:rsidR="009B5CDD" w:rsidRPr="00A3297B" w14:paraId="4A3DFC1E" w14:textId="77777777" w:rsidTr="000E5154">
        <w:trPr>
          <w:trHeight w:val="270"/>
        </w:trPr>
        <w:tc>
          <w:tcPr>
            <w:tcW w:w="2255" w:type="dxa"/>
            <w:shd w:val="clear" w:color="auto" w:fill="auto"/>
            <w:noWrap/>
            <w:hideMark/>
          </w:tcPr>
          <w:p w14:paraId="26C53BC3" w14:textId="77777777" w:rsidR="009B5CDD" w:rsidRPr="00A3297B" w:rsidRDefault="009B5CDD" w:rsidP="000E5154">
            <w:pPr>
              <w:pStyle w:val="Els-body-text"/>
            </w:pPr>
            <w:proofErr w:type="spellStart"/>
            <w:r w:rsidRPr="00A3297B">
              <w:t>count_eof</w:t>
            </w:r>
            <w:proofErr w:type="spellEnd"/>
          </w:p>
        </w:tc>
        <w:tc>
          <w:tcPr>
            <w:tcW w:w="1142" w:type="dxa"/>
            <w:shd w:val="clear" w:color="auto" w:fill="auto"/>
            <w:noWrap/>
            <w:hideMark/>
          </w:tcPr>
          <w:p w14:paraId="77927FCE" w14:textId="77777777" w:rsidR="009B5CDD" w:rsidRPr="00A3297B" w:rsidRDefault="009B5CDD" w:rsidP="000E5154">
            <w:pPr>
              <w:pStyle w:val="Els-body-text"/>
              <w:ind w:firstLine="0"/>
            </w:pPr>
            <w:r w:rsidRPr="00A3297B">
              <w:t>0.001628</w:t>
            </w:r>
          </w:p>
        </w:tc>
      </w:tr>
      <w:tr w:rsidR="009B5CDD" w:rsidRPr="00A3297B" w14:paraId="5CAC55C7" w14:textId="77777777" w:rsidTr="000E5154">
        <w:trPr>
          <w:trHeight w:val="270"/>
        </w:trPr>
        <w:tc>
          <w:tcPr>
            <w:tcW w:w="2255" w:type="dxa"/>
            <w:shd w:val="clear" w:color="auto" w:fill="auto"/>
            <w:noWrap/>
            <w:hideMark/>
          </w:tcPr>
          <w:p w14:paraId="46FDF585" w14:textId="77777777" w:rsidR="009B5CDD" w:rsidRPr="00A3297B" w:rsidRDefault="009B5CDD" w:rsidP="000E5154">
            <w:pPr>
              <w:pStyle w:val="Els-body-text"/>
            </w:pPr>
            <w:proofErr w:type="spellStart"/>
            <w:r w:rsidRPr="00A3297B">
              <w:t>subject_lc</w:t>
            </w:r>
            <w:proofErr w:type="spellEnd"/>
          </w:p>
        </w:tc>
        <w:tc>
          <w:tcPr>
            <w:tcW w:w="1142" w:type="dxa"/>
            <w:shd w:val="clear" w:color="auto" w:fill="auto"/>
            <w:noWrap/>
            <w:hideMark/>
          </w:tcPr>
          <w:p w14:paraId="17C0DB5E" w14:textId="77777777" w:rsidR="009B5CDD" w:rsidRPr="00A3297B" w:rsidRDefault="009B5CDD" w:rsidP="000E5154">
            <w:pPr>
              <w:pStyle w:val="Els-body-text"/>
              <w:ind w:firstLine="0"/>
            </w:pPr>
            <w:r w:rsidRPr="00A3297B">
              <w:t>0.001521</w:t>
            </w:r>
          </w:p>
        </w:tc>
      </w:tr>
      <w:tr w:rsidR="009B5CDD" w:rsidRPr="00A3297B" w14:paraId="59540F05" w14:textId="77777777" w:rsidTr="000E5154">
        <w:trPr>
          <w:trHeight w:val="270"/>
        </w:trPr>
        <w:tc>
          <w:tcPr>
            <w:tcW w:w="2255" w:type="dxa"/>
            <w:shd w:val="clear" w:color="auto" w:fill="auto"/>
            <w:noWrap/>
            <w:hideMark/>
          </w:tcPr>
          <w:p w14:paraId="5A6388B6" w14:textId="77777777" w:rsidR="009B5CDD" w:rsidRPr="00A3297B" w:rsidRDefault="009B5CDD" w:rsidP="000E5154">
            <w:pPr>
              <w:pStyle w:val="Els-body-text"/>
            </w:pPr>
            <w:proofErr w:type="spellStart"/>
            <w:r w:rsidRPr="00A3297B">
              <w:t>title_num</w:t>
            </w:r>
            <w:proofErr w:type="spellEnd"/>
          </w:p>
        </w:tc>
        <w:tc>
          <w:tcPr>
            <w:tcW w:w="1142" w:type="dxa"/>
            <w:shd w:val="clear" w:color="auto" w:fill="auto"/>
            <w:noWrap/>
            <w:hideMark/>
          </w:tcPr>
          <w:p w14:paraId="37808AA8" w14:textId="77777777" w:rsidR="009B5CDD" w:rsidRPr="00A3297B" w:rsidRDefault="009B5CDD" w:rsidP="000E5154">
            <w:pPr>
              <w:pStyle w:val="Els-body-text"/>
              <w:ind w:firstLine="0"/>
            </w:pPr>
            <w:r w:rsidRPr="00A3297B">
              <w:t>0.001473</w:t>
            </w:r>
          </w:p>
        </w:tc>
      </w:tr>
      <w:tr w:rsidR="009B5CDD" w:rsidRPr="00A3297B" w14:paraId="06B52A01" w14:textId="77777777" w:rsidTr="000E5154">
        <w:trPr>
          <w:trHeight w:val="270"/>
        </w:trPr>
        <w:tc>
          <w:tcPr>
            <w:tcW w:w="2255" w:type="dxa"/>
            <w:shd w:val="clear" w:color="auto" w:fill="auto"/>
            <w:noWrap/>
            <w:hideMark/>
          </w:tcPr>
          <w:p w14:paraId="08D1114E" w14:textId="77777777" w:rsidR="009B5CDD" w:rsidRPr="00A3297B" w:rsidRDefault="009B5CDD" w:rsidP="000E5154">
            <w:pPr>
              <w:pStyle w:val="Els-body-text"/>
            </w:pPr>
            <w:proofErr w:type="spellStart"/>
            <w:r w:rsidRPr="00A3297B">
              <w:t>len_stream_min</w:t>
            </w:r>
            <w:proofErr w:type="spellEnd"/>
          </w:p>
        </w:tc>
        <w:tc>
          <w:tcPr>
            <w:tcW w:w="1142" w:type="dxa"/>
            <w:shd w:val="clear" w:color="auto" w:fill="auto"/>
            <w:noWrap/>
            <w:hideMark/>
          </w:tcPr>
          <w:p w14:paraId="579192AF" w14:textId="77777777" w:rsidR="009B5CDD" w:rsidRPr="00A3297B" w:rsidRDefault="009B5CDD" w:rsidP="000E5154">
            <w:pPr>
              <w:pStyle w:val="Els-body-text"/>
              <w:ind w:firstLine="0"/>
            </w:pPr>
            <w:r w:rsidRPr="00A3297B">
              <w:t>0.001459</w:t>
            </w:r>
          </w:p>
        </w:tc>
      </w:tr>
      <w:tr w:rsidR="009B5CDD" w:rsidRPr="00A3297B" w14:paraId="572440CF" w14:textId="77777777" w:rsidTr="000E5154">
        <w:trPr>
          <w:trHeight w:val="270"/>
        </w:trPr>
        <w:tc>
          <w:tcPr>
            <w:tcW w:w="2255" w:type="dxa"/>
            <w:shd w:val="clear" w:color="auto" w:fill="auto"/>
            <w:noWrap/>
            <w:hideMark/>
          </w:tcPr>
          <w:p w14:paraId="6F192773" w14:textId="77777777" w:rsidR="009B5CDD" w:rsidRPr="00A3297B" w:rsidRDefault="009B5CDD" w:rsidP="000E5154">
            <w:pPr>
              <w:pStyle w:val="Els-body-text"/>
            </w:pPr>
            <w:proofErr w:type="spellStart"/>
            <w:r w:rsidRPr="00A3297B">
              <w:lastRenderedPageBreak/>
              <w:t>title_len</w:t>
            </w:r>
            <w:proofErr w:type="spellEnd"/>
          </w:p>
        </w:tc>
        <w:tc>
          <w:tcPr>
            <w:tcW w:w="1142" w:type="dxa"/>
            <w:shd w:val="clear" w:color="auto" w:fill="auto"/>
            <w:noWrap/>
            <w:hideMark/>
          </w:tcPr>
          <w:p w14:paraId="330B64BC" w14:textId="77777777" w:rsidR="009B5CDD" w:rsidRPr="00A3297B" w:rsidRDefault="009B5CDD" w:rsidP="000E5154">
            <w:pPr>
              <w:pStyle w:val="Els-body-text"/>
              <w:ind w:firstLine="0"/>
            </w:pPr>
            <w:r w:rsidRPr="00A3297B">
              <w:t>0.001409</w:t>
            </w:r>
          </w:p>
        </w:tc>
      </w:tr>
      <w:tr w:rsidR="009B5CDD" w:rsidRPr="00A3297B" w14:paraId="046571C1" w14:textId="77777777" w:rsidTr="000E5154">
        <w:trPr>
          <w:trHeight w:val="270"/>
        </w:trPr>
        <w:tc>
          <w:tcPr>
            <w:tcW w:w="2255" w:type="dxa"/>
            <w:shd w:val="clear" w:color="auto" w:fill="auto"/>
            <w:noWrap/>
            <w:hideMark/>
          </w:tcPr>
          <w:p w14:paraId="24D72E1A" w14:textId="77777777" w:rsidR="009B5CDD" w:rsidRPr="00A3297B" w:rsidRDefault="009B5CDD" w:rsidP="000E5154">
            <w:pPr>
              <w:pStyle w:val="Els-body-text"/>
            </w:pPr>
            <w:proofErr w:type="spellStart"/>
            <w:r w:rsidRPr="00A3297B">
              <w:t>count_trailer</w:t>
            </w:r>
            <w:proofErr w:type="spellEnd"/>
          </w:p>
        </w:tc>
        <w:tc>
          <w:tcPr>
            <w:tcW w:w="1142" w:type="dxa"/>
            <w:shd w:val="clear" w:color="auto" w:fill="auto"/>
            <w:noWrap/>
            <w:hideMark/>
          </w:tcPr>
          <w:p w14:paraId="6E105A4F" w14:textId="77777777" w:rsidR="009B5CDD" w:rsidRPr="00A3297B" w:rsidRDefault="009B5CDD" w:rsidP="000E5154">
            <w:pPr>
              <w:pStyle w:val="Els-body-text"/>
              <w:ind w:firstLine="0"/>
            </w:pPr>
            <w:r w:rsidRPr="00A3297B">
              <w:t>0.001283</w:t>
            </w:r>
          </w:p>
        </w:tc>
      </w:tr>
      <w:tr w:rsidR="009B5CDD" w:rsidRPr="00A3297B" w14:paraId="4AF2653D" w14:textId="77777777" w:rsidTr="000E5154">
        <w:trPr>
          <w:trHeight w:val="270"/>
        </w:trPr>
        <w:tc>
          <w:tcPr>
            <w:tcW w:w="2255" w:type="dxa"/>
            <w:shd w:val="clear" w:color="auto" w:fill="auto"/>
            <w:noWrap/>
            <w:hideMark/>
          </w:tcPr>
          <w:p w14:paraId="42C99FB4" w14:textId="77777777" w:rsidR="009B5CDD" w:rsidRPr="00A3297B" w:rsidRDefault="009B5CDD" w:rsidP="000E5154">
            <w:pPr>
              <w:pStyle w:val="Els-body-text"/>
            </w:pPr>
            <w:r w:rsidRPr="00A3297B">
              <w:t>pdfid1_uc</w:t>
            </w:r>
          </w:p>
        </w:tc>
        <w:tc>
          <w:tcPr>
            <w:tcW w:w="1142" w:type="dxa"/>
            <w:shd w:val="clear" w:color="auto" w:fill="auto"/>
            <w:noWrap/>
            <w:hideMark/>
          </w:tcPr>
          <w:p w14:paraId="4C0084C5" w14:textId="77777777" w:rsidR="009B5CDD" w:rsidRPr="00A3297B" w:rsidRDefault="009B5CDD" w:rsidP="000E5154">
            <w:pPr>
              <w:pStyle w:val="Els-body-text"/>
              <w:ind w:firstLine="0"/>
            </w:pPr>
            <w:r w:rsidRPr="00A3297B">
              <w:t>0.001269</w:t>
            </w:r>
          </w:p>
        </w:tc>
      </w:tr>
      <w:tr w:rsidR="009B5CDD" w:rsidRPr="00A3297B" w14:paraId="4DBCACE4" w14:textId="77777777" w:rsidTr="000E5154">
        <w:trPr>
          <w:trHeight w:val="270"/>
        </w:trPr>
        <w:tc>
          <w:tcPr>
            <w:tcW w:w="2255" w:type="dxa"/>
            <w:shd w:val="clear" w:color="auto" w:fill="auto"/>
            <w:noWrap/>
            <w:hideMark/>
          </w:tcPr>
          <w:p w14:paraId="5022AFAC" w14:textId="77777777" w:rsidR="009B5CDD" w:rsidRPr="00A3297B" w:rsidRDefault="009B5CDD" w:rsidP="000E5154">
            <w:pPr>
              <w:pStyle w:val="Els-body-text"/>
            </w:pPr>
            <w:proofErr w:type="spellStart"/>
            <w:r w:rsidRPr="00A3297B">
              <w:t>createdate_tz</w:t>
            </w:r>
            <w:proofErr w:type="spellEnd"/>
          </w:p>
        </w:tc>
        <w:tc>
          <w:tcPr>
            <w:tcW w:w="1142" w:type="dxa"/>
            <w:shd w:val="clear" w:color="auto" w:fill="auto"/>
            <w:noWrap/>
            <w:hideMark/>
          </w:tcPr>
          <w:p w14:paraId="5DBA4382" w14:textId="77777777" w:rsidR="009B5CDD" w:rsidRPr="00A3297B" w:rsidRDefault="009B5CDD" w:rsidP="000E5154">
            <w:pPr>
              <w:pStyle w:val="Els-body-text"/>
              <w:ind w:firstLine="0"/>
            </w:pPr>
            <w:r w:rsidRPr="00A3297B">
              <w:t>0.001172</w:t>
            </w:r>
          </w:p>
        </w:tc>
      </w:tr>
      <w:tr w:rsidR="009B5CDD" w:rsidRPr="00A3297B" w14:paraId="0394522B" w14:textId="77777777" w:rsidTr="000E5154">
        <w:trPr>
          <w:trHeight w:val="270"/>
        </w:trPr>
        <w:tc>
          <w:tcPr>
            <w:tcW w:w="2255" w:type="dxa"/>
            <w:shd w:val="clear" w:color="auto" w:fill="auto"/>
            <w:noWrap/>
            <w:hideMark/>
          </w:tcPr>
          <w:p w14:paraId="5A41786C" w14:textId="77777777" w:rsidR="009B5CDD" w:rsidRPr="00A3297B" w:rsidRDefault="009B5CDD" w:rsidP="000E5154">
            <w:pPr>
              <w:pStyle w:val="Els-body-text"/>
            </w:pPr>
            <w:proofErr w:type="spellStart"/>
            <w:r w:rsidRPr="00A3297B">
              <w:t>title_dot</w:t>
            </w:r>
            <w:proofErr w:type="spellEnd"/>
          </w:p>
        </w:tc>
        <w:tc>
          <w:tcPr>
            <w:tcW w:w="1142" w:type="dxa"/>
            <w:shd w:val="clear" w:color="auto" w:fill="auto"/>
            <w:noWrap/>
            <w:hideMark/>
          </w:tcPr>
          <w:p w14:paraId="1CB5C005" w14:textId="77777777" w:rsidR="009B5CDD" w:rsidRPr="00A3297B" w:rsidRDefault="009B5CDD" w:rsidP="000E5154">
            <w:pPr>
              <w:pStyle w:val="Els-body-text"/>
              <w:ind w:firstLine="0"/>
            </w:pPr>
            <w:r w:rsidRPr="00A3297B">
              <w:t>0.00116</w:t>
            </w:r>
          </w:p>
        </w:tc>
      </w:tr>
      <w:tr w:rsidR="009B5CDD" w:rsidRPr="00A3297B" w14:paraId="49C6E7AE" w14:textId="77777777" w:rsidTr="000E5154">
        <w:trPr>
          <w:trHeight w:val="270"/>
        </w:trPr>
        <w:tc>
          <w:tcPr>
            <w:tcW w:w="2255" w:type="dxa"/>
            <w:shd w:val="clear" w:color="auto" w:fill="auto"/>
            <w:noWrap/>
            <w:hideMark/>
          </w:tcPr>
          <w:p w14:paraId="6C20E0A2" w14:textId="77777777" w:rsidR="009B5CDD" w:rsidRPr="00A3297B" w:rsidRDefault="009B5CDD" w:rsidP="000E5154">
            <w:pPr>
              <w:pStyle w:val="Els-body-text"/>
            </w:pPr>
            <w:proofErr w:type="spellStart"/>
            <w:r w:rsidRPr="00A3297B">
              <w:t>subject_len</w:t>
            </w:r>
            <w:proofErr w:type="spellEnd"/>
          </w:p>
        </w:tc>
        <w:tc>
          <w:tcPr>
            <w:tcW w:w="1142" w:type="dxa"/>
            <w:shd w:val="clear" w:color="auto" w:fill="auto"/>
            <w:noWrap/>
            <w:hideMark/>
          </w:tcPr>
          <w:p w14:paraId="44569CB7" w14:textId="77777777" w:rsidR="009B5CDD" w:rsidRPr="00A3297B" w:rsidRDefault="009B5CDD" w:rsidP="000E5154">
            <w:pPr>
              <w:pStyle w:val="Els-body-text"/>
              <w:ind w:firstLine="0"/>
            </w:pPr>
            <w:r w:rsidRPr="00A3297B">
              <w:t>0.001011</w:t>
            </w:r>
          </w:p>
        </w:tc>
      </w:tr>
      <w:tr w:rsidR="009B5CDD" w:rsidRPr="00A3297B" w14:paraId="71A18A7B" w14:textId="77777777" w:rsidTr="000E5154">
        <w:trPr>
          <w:trHeight w:val="270"/>
        </w:trPr>
        <w:tc>
          <w:tcPr>
            <w:tcW w:w="2255" w:type="dxa"/>
            <w:shd w:val="clear" w:color="auto" w:fill="auto"/>
            <w:noWrap/>
            <w:hideMark/>
          </w:tcPr>
          <w:p w14:paraId="6EB2D7D3" w14:textId="77777777" w:rsidR="009B5CDD" w:rsidRPr="00A3297B" w:rsidRDefault="009B5CDD" w:rsidP="000E5154">
            <w:pPr>
              <w:pStyle w:val="Els-body-text"/>
            </w:pPr>
            <w:proofErr w:type="spellStart"/>
            <w:r w:rsidRPr="00A3297B">
              <w:t>title_uc</w:t>
            </w:r>
            <w:proofErr w:type="spellEnd"/>
          </w:p>
        </w:tc>
        <w:tc>
          <w:tcPr>
            <w:tcW w:w="1142" w:type="dxa"/>
            <w:shd w:val="clear" w:color="auto" w:fill="auto"/>
            <w:noWrap/>
            <w:hideMark/>
          </w:tcPr>
          <w:p w14:paraId="5E0E9CC8" w14:textId="77777777" w:rsidR="009B5CDD" w:rsidRPr="00A3297B" w:rsidRDefault="009B5CDD" w:rsidP="000E5154">
            <w:pPr>
              <w:pStyle w:val="Els-body-text"/>
              <w:ind w:firstLine="0"/>
            </w:pPr>
            <w:r w:rsidRPr="00A3297B">
              <w:t>0.000923</w:t>
            </w:r>
          </w:p>
        </w:tc>
      </w:tr>
      <w:tr w:rsidR="009B5CDD" w:rsidRPr="00A3297B" w14:paraId="7F8CCC43" w14:textId="77777777" w:rsidTr="000E5154">
        <w:trPr>
          <w:trHeight w:val="270"/>
        </w:trPr>
        <w:tc>
          <w:tcPr>
            <w:tcW w:w="2255" w:type="dxa"/>
            <w:shd w:val="clear" w:color="auto" w:fill="auto"/>
            <w:noWrap/>
            <w:hideMark/>
          </w:tcPr>
          <w:p w14:paraId="5D4A8B1D" w14:textId="77777777" w:rsidR="009B5CDD" w:rsidRPr="00A3297B" w:rsidRDefault="009B5CDD" w:rsidP="000E5154">
            <w:pPr>
              <w:pStyle w:val="Els-body-text"/>
            </w:pPr>
            <w:r w:rsidRPr="00A3297B">
              <w:t>version</w:t>
            </w:r>
          </w:p>
        </w:tc>
        <w:tc>
          <w:tcPr>
            <w:tcW w:w="1142" w:type="dxa"/>
            <w:shd w:val="clear" w:color="auto" w:fill="auto"/>
            <w:noWrap/>
            <w:hideMark/>
          </w:tcPr>
          <w:p w14:paraId="0FC7D03F" w14:textId="77777777" w:rsidR="009B5CDD" w:rsidRPr="00A3297B" w:rsidRDefault="009B5CDD" w:rsidP="000E5154">
            <w:pPr>
              <w:pStyle w:val="Els-body-text"/>
              <w:ind w:firstLine="0"/>
            </w:pPr>
            <w:r w:rsidRPr="00A3297B">
              <w:t>0.000897</w:t>
            </w:r>
          </w:p>
        </w:tc>
      </w:tr>
      <w:tr w:rsidR="009B5CDD" w:rsidRPr="00A3297B" w14:paraId="619739F8" w14:textId="77777777" w:rsidTr="000E5154">
        <w:trPr>
          <w:trHeight w:val="270"/>
        </w:trPr>
        <w:tc>
          <w:tcPr>
            <w:tcW w:w="2255" w:type="dxa"/>
            <w:shd w:val="clear" w:color="auto" w:fill="auto"/>
            <w:noWrap/>
            <w:hideMark/>
          </w:tcPr>
          <w:p w14:paraId="57851C33" w14:textId="77777777" w:rsidR="009B5CDD" w:rsidRPr="00A3297B" w:rsidRDefault="009B5CDD" w:rsidP="000E5154">
            <w:pPr>
              <w:pStyle w:val="Els-body-text"/>
            </w:pPr>
            <w:proofErr w:type="spellStart"/>
            <w:r w:rsidRPr="00A3297B">
              <w:t>title_lc</w:t>
            </w:r>
            <w:proofErr w:type="spellEnd"/>
          </w:p>
        </w:tc>
        <w:tc>
          <w:tcPr>
            <w:tcW w:w="1142" w:type="dxa"/>
            <w:shd w:val="clear" w:color="auto" w:fill="auto"/>
            <w:noWrap/>
            <w:hideMark/>
          </w:tcPr>
          <w:p w14:paraId="2897C617" w14:textId="77777777" w:rsidR="009B5CDD" w:rsidRPr="00A3297B" w:rsidRDefault="009B5CDD" w:rsidP="000E5154">
            <w:pPr>
              <w:pStyle w:val="Els-body-text"/>
              <w:ind w:firstLine="0"/>
            </w:pPr>
            <w:r w:rsidRPr="00A3297B">
              <w:t>0.000852</w:t>
            </w:r>
          </w:p>
        </w:tc>
      </w:tr>
      <w:tr w:rsidR="009B5CDD" w:rsidRPr="00A3297B" w14:paraId="28E97DF9" w14:textId="77777777" w:rsidTr="000E5154">
        <w:trPr>
          <w:trHeight w:val="270"/>
        </w:trPr>
        <w:tc>
          <w:tcPr>
            <w:tcW w:w="2255" w:type="dxa"/>
            <w:shd w:val="clear" w:color="auto" w:fill="auto"/>
            <w:noWrap/>
            <w:hideMark/>
          </w:tcPr>
          <w:p w14:paraId="0197C23A" w14:textId="77777777" w:rsidR="009B5CDD" w:rsidRPr="00A3297B" w:rsidRDefault="009B5CDD" w:rsidP="000E5154">
            <w:pPr>
              <w:pStyle w:val="Els-body-text"/>
            </w:pPr>
            <w:proofErr w:type="spellStart"/>
            <w:r w:rsidRPr="00A3297B">
              <w:t>moddate_ts</w:t>
            </w:r>
            <w:proofErr w:type="spellEnd"/>
          </w:p>
        </w:tc>
        <w:tc>
          <w:tcPr>
            <w:tcW w:w="1142" w:type="dxa"/>
            <w:shd w:val="clear" w:color="auto" w:fill="auto"/>
            <w:noWrap/>
            <w:hideMark/>
          </w:tcPr>
          <w:p w14:paraId="3602EA76" w14:textId="77777777" w:rsidR="009B5CDD" w:rsidRPr="00A3297B" w:rsidRDefault="009B5CDD" w:rsidP="000E5154">
            <w:pPr>
              <w:pStyle w:val="Els-body-text"/>
              <w:ind w:firstLine="0"/>
            </w:pPr>
            <w:r w:rsidRPr="00A3297B">
              <w:t>0.000791</w:t>
            </w:r>
          </w:p>
        </w:tc>
      </w:tr>
      <w:tr w:rsidR="009B5CDD" w:rsidRPr="00A3297B" w14:paraId="1DB15FF0" w14:textId="77777777" w:rsidTr="000E5154">
        <w:trPr>
          <w:trHeight w:val="270"/>
        </w:trPr>
        <w:tc>
          <w:tcPr>
            <w:tcW w:w="2255" w:type="dxa"/>
            <w:shd w:val="clear" w:color="auto" w:fill="auto"/>
            <w:noWrap/>
            <w:hideMark/>
          </w:tcPr>
          <w:p w14:paraId="209274E1" w14:textId="77777777" w:rsidR="009B5CDD" w:rsidRPr="00A3297B" w:rsidRDefault="009B5CDD" w:rsidP="000E5154">
            <w:pPr>
              <w:pStyle w:val="Els-body-text"/>
            </w:pPr>
            <w:proofErr w:type="spellStart"/>
            <w:r w:rsidRPr="00A3297B">
              <w:t>box_nonother_types</w:t>
            </w:r>
            <w:proofErr w:type="spellEnd"/>
          </w:p>
        </w:tc>
        <w:tc>
          <w:tcPr>
            <w:tcW w:w="1142" w:type="dxa"/>
            <w:shd w:val="clear" w:color="auto" w:fill="auto"/>
            <w:noWrap/>
            <w:hideMark/>
          </w:tcPr>
          <w:p w14:paraId="2D9A90CA" w14:textId="77777777" w:rsidR="009B5CDD" w:rsidRPr="00A3297B" w:rsidRDefault="009B5CDD" w:rsidP="000E5154">
            <w:pPr>
              <w:pStyle w:val="Els-body-text"/>
              <w:ind w:firstLine="0"/>
            </w:pPr>
            <w:r w:rsidRPr="00A3297B">
              <w:t>0.000789</w:t>
            </w:r>
          </w:p>
        </w:tc>
      </w:tr>
      <w:tr w:rsidR="009B5CDD" w:rsidRPr="00A3297B" w14:paraId="40B40659" w14:textId="77777777" w:rsidTr="000E5154">
        <w:trPr>
          <w:trHeight w:val="270"/>
        </w:trPr>
        <w:tc>
          <w:tcPr>
            <w:tcW w:w="2255" w:type="dxa"/>
            <w:shd w:val="clear" w:color="auto" w:fill="auto"/>
            <w:noWrap/>
            <w:hideMark/>
          </w:tcPr>
          <w:p w14:paraId="38BA49C3" w14:textId="77777777" w:rsidR="009B5CDD" w:rsidRPr="00A3297B" w:rsidRDefault="009B5CDD" w:rsidP="000E5154">
            <w:pPr>
              <w:pStyle w:val="Els-body-text"/>
            </w:pPr>
            <w:proofErr w:type="spellStart"/>
            <w:r w:rsidRPr="00A3297B">
              <w:t>creator_oth</w:t>
            </w:r>
            <w:proofErr w:type="spellEnd"/>
          </w:p>
        </w:tc>
        <w:tc>
          <w:tcPr>
            <w:tcW w:w="1142" w:type="dxa"/>
            <w:shd w:val="clear" w:color="auto" w:fill="auto"/>
            <w:noWrap/>
            <w:hideMark/>
          </w:tcPr>
          <w:p w14:paraId="5DAC93EE" w14:textId="77777777" w:rsidR="009B5CDD" w:rsidRPr="00A3297B" w:rsidRDefault="009B5CDD" w:rsidP="000E5154">
            <w:pPr>
              <w:pStyle w:val="Els-body-text"/>
              <w:ind w:firstLine="0"/>
            </w:pPr>
            <w:r w:rsidRPr="00A3297B">
              <w:t>0.000768</w:t>
            </w:r>
          </w:p>
        </w:tc>
      </w:tr>
      <w:tr w:rsidR="009B5CDD" w:rsidRPr="00A3297B" w14:paraId="5C99154D" w14:textId="77777777" w:rsidTr="000E5154">
        <w:trPr>
          <w:trHeight w:val="270"/>
        </w:trPr>
        <w:tc>
          <w:tcPr>
            <w:tcW w:w="2255" w:type="dxa"/>
            <w:shd w:val="clear" w:color="auto" w:fill="auto"/>
            <w:noWrap/>
            <w:hideMark/>
          </w:tcPr>
          <w:p w14:paraId="55646BF5" w14:textId="77777777" w:rsidR="009B5CDD" w:rsidRPr="00A3297B" w:rsidRDefault="009B5CDD" w:rsidP="000E5154">
            <w:pPr>
              <w:pStyle w:val="Els-body-text"/>
            </w:pPr>
            <w:proofErr w:type="spellStart"/>
            <w:r w:rsidRPr="00A3297B">
              <w:t>author_len</w:t>
            </w:r>
            <w:proofErr w:type="spellEnd"/>
          </w:p>
        </w:tc>
        <w:tc>
          <w:tcPr>
            <w:tcW w:w="1142" w:type="dxa"/>
            <w:shd w:val="clear" w:color="auto" w:fill="auto"/>
            <w:noWrap/>
            <w:hideMark/>
          </w:tcPr>
          <w:p w14:paraId="088E77DD" w14:textId="77777777" w:rsidR="009B5CDD" w:rsidRPr="00A3297B" w:rsidRDefault="009B5CDD" w:rsidP="000E5154">
            <w:pPr>
              <w:pStyle w:val="Els-body-text"/>
              <w:ind w:firstLine="0"/>
            </w:pPr>
            <w:r w:rsidRPr="00A3297B">
              <w:t>0.000736</w:t>
            </w:r>
          </w:p>
        </w:tc>
      </w:tr>
      <w:tr w:rsidR="009B5CDD" w:rsidRPr="00A3297B" w14:paraId="57D78A99" w14:textId="77777777" w:rsidTr="000E5154">
        <w:trPr>
          <w:trHeight w:val="270"/>
        </w:trPr>
        <w:tc>
          <w:tcPr>
            <w:tcW w:w="2255" w:type="dxa"/>
            <w:shd w:val="clear" w:color="auto" w:fill="auto"/>
            <w:noWrap/>
            <w:hideMark/>
          </w:tcPr>
          <w:p w14:paraId="77D317C4" w14:textId="77777777" w:rsidR="009B5CDD" w:rsidRPr="00A3297B" w:rsidRDefault="009B5CDD" w:rsidP="000E5154">
            <w:pPr>
              <w:pStyle w:val="Els-body-text"/>
            </w:pPr>
            <w:proofErr w:type="spellStart"/>
            <w:r w:rsidRPr="00A3297B">
              <w:t>count_xref</w:t>
            </w:r>
            <w:proofErr w:type="spellEnd"/>
          </w:p>
        </w:tc>
        <w:tc>
          <w:tcPr>
            <w:tcW w:w="1142" w:type="dxa"/>
            <w:shd w:val="clear" w:color="auto" w:fill="auto"/>
            <w:noWrap/>
            <w:hideMark/>
          </w:tcPr>
          <w:p w14:paraId="7843B083" w14:textId="77777777" w:rsidR="009B5CDD" w:rsidRPr="00A3297B" w:rsidRDefault="009B5CDD" w:rsidP="000E5154">
            <w:pPr>
              <w:pStyle w:val="Els-body-text"/>
              <w:ind w:firstLine="0"/>
            </w:pPr>
            <w:r w:rsidRPr="00A3297B">
              <w:t>0.000735</w:t>
            </w:r>
          </w:p>
        </w:tc>
      </w:tr>
      <w:tr w:rsidR="009B5CDD" w:rsidRPr="00A3297B" w14:paraId="574302FE" w14:textId="77777777" w:rsidTr="000E5154">
        <w:trPr>
          <w:trHeight w:val="270"/>
        </w:trPr>
        <w:tc>
          <w:tcPr>
            <w:tcW w:w="2255" w:type="dxa"/>
            <w:shd w:val="clear" w:color="auto" w:fill="auto"/>
            <w:noWrap/>
            <w:hideMark/>
          </w:tcPr>
          <w:p w14:paraId="02ECF6EA" w14:textId="77777777" w:rsidR="009B5CDD" w:rsidRPr="00A3297B" w:rsidRDefault="009B5CDD" w:rsidP="000E5154">
            <w:pPr>
              <w:pStyle w:val="Els-body-text"/>
            </w:pPr>
            <w:proofErr w:type="spellStart"/>
            <w:r w:rsidRPr="00A3297B">
              <w:t>subject_oth</w:t>
            </w:r>
            <w:proofErr w:type="spellEnd"/>
          </w:p>
        </w:tc>
        <w:tc>
          <w:tcPr>
            <w:tcW w:w="1142" w:type="dxa"/>
            <w:shd w:val="clear" w:color="auto" w:fill="auto"/>
            <w:noWrap/>
            <w:hideMark/>
          </w:tcPr>
          <w:p w14:paraId="57C90EA0" w14:textId="77777777" w:rsidR="009B5CDD" w:rsidRPr="00A3297B" w:rsidRDefault="009B5CDD" w:rsidP="000E5154">
            <w:pPr>
              <w:pStyle w:val="Els-body-text"/>
              <w:ind w:firstLine="0"/>
            </w:pPr>
            <w:r w:rsidRPr="00A3297B">
              <w:t>0.000664</w:t>
            </w:r>
          </w:p>
        </w:tc>
      </w:tr>
      <w:tr w:rsidR="009B5CDD" w:rsidRPr="00A3297B" w14:paraId="47DB6595" w14:textId="77777777" w:rsidTr="000E5154">
        <w:trPr>
          <w:trHeight w:val="270"/>
        </w:trPr>
        <w:tc>
          <w:tcPr>
            <w:tcW w:w="2255" w:type="dxa"/>
            <w:shd w:val="clear" w:color="auto" w:fill="auto"/>
            <w:noWrap/>
            <w:hideMark/>
          </w:tcPr>
          <w:p w14:paraId="40D6A636" w14:textId="77777777" w:rsidR="009B5CDD" w:rsidRPr="00A3297B" w:rsidRDefault="009B5CDD" w:rsidP="000E5154">
            <w:pPr>
              <w:pStyle w:val="Els-body-text"/>
            </w:pPr>
            <w:proofErr w:type="spellStart"/>
            <w:r w:rsidRPr="00A3297B">
              <w:t>count_action</w:t>
            </w:r>
            <w:proofErr w:type="spellEnd"/>
          </w:p>
        </w:tc>
        <w:tc>
          <w:tcPr>
            <w:tcW w:w="1142" w:type="dxa"/>
            <w:shd w:val="clear" w:color="auto" w:fill="auto"/>
            <w:noWrap/>
            <w:hideMark/>
          </w:tcPr>
          <w:p w14:paraId="05B33A97" w14:textId="77777777" w:rsidR="009B5CDD" w:rsidRPr="00A3297B" w:rsidRDefault="009B5CDD" w:rsidP="000E5154">
            <w:pPr>
              <w:pStyle w:val="Els-body-text"/>
              <w:ind w:firstLine="0"/>
            </w:pPr>
            <w:r w:rsidRPr="00A3297B">
              <w:t>0.000659</w:t>
            </w:r>
          </w:p>
        </w:tc>
      </w:tr>
      <w:tr w:rsidR="009B5CDD" w:rsidRPr="00A3297B" w14:paraId="587C813B" w14:textId="77777777" w:rsidTr="000E5154">
        <w:trPr>
          <w:trHeight w:val="270"/>
        </w:trPr>
        <w:tc>
          <w:tcPr>
            <w:tcW w:w="2255" w:type="dxa"/>
            <w:shd w:val="clear" w:color="auto" w:fill="auto"/>
            <w:noWrap/>
            <w:hideMark/>
          </w:tcPr>
          <w:p w14:paraId="46D4DDD8" w14:textId="77777777" w:rsidR="009B5CDD" w:rsidRPr="00A3297B" w:rsidRDefault="009B5CDD" w:rsidP="000E5154">
            <w:pPr>
              <w:pStyle w:val="Els-body-text"/>
            </w:pPr>
            <w:proofErr w:type="spellStart"/>
            <w:r w:rsidRPr="00A3297B">
              <w:t>createdate_ts</w:t>
            </w:r>
            <w:proofErr w:type="spellEnd"/>
          </w:p>
        </w:tc>
        <w:tc>
          <w:tcPr>
            <w:tcW w:w="1142" w:type="dxa"/>
            <w:shd w:val="clear" w:color="auto" w:fill="auto"/>
            <w:noWrap/>
            <w:hideMark/>
          </w:tcPr>
          <w:p w14:paraId="6F4F83B4" w14:textId="77777777" w:rsidR="009B5CDD" w:rsidRPr="00A3297B" w:rsidRDefault="009B5CDD" w:rsidP="000E5154">
            <w:pPr>
              <w:pStyle w:val="Els-body-text"/>
              <w:ind w:firstLine="0"/>
            </w:pPr>
            <w:r w:rsidRPr="00A3297B">
              <w:t>0.00063</w:t>
            </w:r>
          </w:p>
        </w:tc>
      </w:tr>
      <w:tr w:rsidR="009B5CDD" w:rsidRPr="00A3297B" w14:paraId="674B68C8" w14:textId="77777777" w:rsidTr="000E5154">
        <w:trPr>
          <w:trHeight w:val="270"/>
        </w:trPr>
        <w:tc>
          <w:tcPr>
            <w:tcW w:w="2255" w:type="dxa"/>
            <w:shd w:val="clear" w:color="auto" w:fill="auto"/>
            <w:noWrap/>
            <w:hideMark/>
          </w:tcPr>
          <w:p w14:paraId="3B76A38E" w14:textId="77777777" w:rsidR="009B5CDD" w:rsidRPr="00A3297B" w:rsidRDefault="009B5CDD" w:rsidP="000E5154">
            <w:pPr>
              <w:pStyle w:val="Els-body-text"/>
            </w:pPr>
            <w:r w:rsidRPr="00A3297B">
              <w:t>pdfid0_uc</w:t>
            </w:r>
          </w:p>
        </w:tc>
        <w:tc>
          <w:tcPr>
            <w:tcW w:w="1142" w:type="dxa"/>
            <w:shd w:val="clear" w:color="auto" w:fill="auto"/>
            <w:noWrap/>
            <w:hideMark/>
          </w:tcPr>
          <w:p w14:paraId="516D405F" w14:textId="77777777" w:rsidR="009B5CDD" w:rsidRPr="00A3297B" w:rsidRDefault="009B5CDD" w:rsidP="000E5154">
            <w:pPr>
              <w:pStyle w:val="Els-body-text"/>
              <w:ind w:firstLine="0"/>
            </w:pPr>
            <w:r w:rsidRPr="00A3297B">
              <w:t>0.000599</w:t>
            </w:r>
          </w:p>
        </w:tc>
      </w:tr>
      <w:tr w:rsidR="009B5CDD" w:rsidRPr="00A3297B" w14:paraId="459F4D3D" w14:textId="77777777" w:rsidTr="000E5154">
        <w:trPr>
          <w:trHeight w:val="270"/>
        </w:trPr>
        <w:tc>
          <w:tcPr>
            <w:tcW w:w="2255" w:type="dxa"/>
            <w:shd w:val="clear" w:color="auto" w:fill="auto"/>
            <w:noWrap/>
            <w:hideMark/>
          </w:tcPr>
          <w:p w14:paraId="52FFAC8D" w14:textId="77777777" w:rsidR="009B5CDD" w:rsidRPr="00A3297B" w:rsidRDefault="009B5CDD" w:rsidP="000E5154">
            <w:pPr>
              <w:pStyle w:val="Els-body-text"/>
            </w:pPr>
            <w:proofErr w:type="spellStart"/>
            <w:r w:rsidRPr="00A3297B">
              <w:t>delta_ts</w:t>
            </w:r>
            <w:proofErr w:type="spellEnd"/>
          </w:p>
        </w:tc>
        <w:tc>
          <w:tcPr>
            <w:tcW w:w="1142" w:type="dxa"/>
            <w:shd w:val="clear" w:color="auto" w:fill="auto"/>
            <w:noWrap/>
            <w:hideMark/>
          </w:tcPr>
          <w:p w14:paraId="358B8CA4" w14:textId="77777777" w:rsidR="009B5CDD" w:rsidRPr="00A3297B" w:rsidRDefault="009B5CDD" w:rsidP="000E5154">
            <w:pPr>
              <w:pStyle w:val="Els-body-text"/>
              <w:ind w:firstLine="0"/>
            </w:pPr>
            <w:r w:rsidRPr="00A3297B">
              <w:t>0.000594</w:t>
            </w:r>
          </w:p>
        </w:tc>
      </w:tr>
      <w:tr w:rsidR="009B5CDD" w:rsidRPr="00A3297B" w14:paraId="530A3D08" w14:textId="77777777" w:rsidTr="000E5154">
        <w:trPr>
          <w:trHeight w:val="270"/>
        </w:trPr>
        <w:tc>
          <w:tcPr>
            <w:tcW w:w="2255" w:type="dxa"/>
            <w:shd w:val="clear" w:color="auto" w:fill="auto"/>
            <w:noWrap/>
            <w:hideMark/>
          </w:tcPr>
          <w:p w14:paraId="0B62F8F3" w14:textId="77777777" w:rsidR="009B5CDD" w:rsidRPr="00A3297B" w:rsidRDefault="009B5CDD" w:rsidP="000E5154">
            <w:pPr>
              <w:pStyle w:val="Els-body-text"/>
            </w:pPr>
            <w:proofErr w:type="spellStart"/>
            <w:r w:rsidRPr="00A3297B">
              <w:t>count_acroform</w:t>
            </w:r>
            <w:proofErr w:type="spellEnd"/>
          </w:p>
        </w:tc>
        <w:tc>
          <w:tcPr>
            <w:tcW w:w="1142" w:type="dxa"/>
            <w:shd w:val="clear" w:color="auto" w:fill="auto"/>
            <w:noWrap/>
            <w:hideMark/>
          </w:tcPr>
          <w:p w14:paraId="6EF5494F" w14:textId="77777777" w:rsidR="009B5CDD" w:rsidRPr="00A3297B" w:rsidRDefault="009B5CDD" w:rsidP="000E5154">
            <w:pPr>
              <w:pStyle w:val="Els-body-text"/>
              <w:ind w:firstLine="0"/>
            </w:pPr>
            <w:r w:rsidRPr="00A3297B">
              <w:t>0.000591</w:t>
            </w:r>
          </w:p>
        </w:tc>
      </w:tr>
      <w:tr w:rsidR="009B5CDD" w:rsidRPr="00A3297B" w14:paraId="4007D577" w14:textId="77777777" w:rsidTr="000E5154">
        <w:trPr>
          <w:trHeight w:val="270"/>
        </w:trPr>
        <w:tc>
          <w:tcPr>
            <w:tcW w:w="2255" w:type="dxa"/>
            <w:shd w:val="clear" w:color="auto" w:fill="auto"/>
            <w:noWrap/>
            <w:hideMark/>
          </w:tcPr>
          <w:p w14:paraId="4AD433F2" w14:textId="77777777" w:rsidR="009B5CDD" w:rsidRPr="00A3297B" w:rsidRDefault="009B5CDD" w:rsidP="000E5154">
            <w:pPr>
              <w:pStyle w:val="Els-body-text"/>
            </w:pPr>
            <w:proofErr w:type="spellStart"/>
            <w:r w:rsidRPr="00A3297B">
              <w:t>author_uc</w:t>
            </w:r>
            <w:proofErr w:type="spellEnd"/>
          </w:p>
        </w:tc>
        <w:tc>
          <w:tcPr>
            <w:tcW w:w="1142" w:type="dxa"/>
            <w:shd w:val="clear" w:color="auto" w:fill="auto"/>
            <w:noWrap/>
            <w:hideMark/>
          </w:tcPr>
          <w:p w14:paraId="49D9B529" w14:textId="77777777" w:rsidR="009B5CDD" w:rsidRPr="00A3297B" w:rsidRDefault="009B5CDD" w:rsidP="000E5154">
            <w:pPr>
              <w:pStyle w:val="Els-body-text"/>
              <w:ind w:firstLine="0"/>
            </w:pPr>
            <w:r w:rsidRPr="00A3297B">
              <w:t>0.000591</w:t>
            </w:r>
          </w:p>
        </w:tc>
      </w:tr>
      <w:tr w:rsidR="009B5CDD" w:rsidRPr="00A3297B" w14:paraId="3885B513" w14:textId="77777777" w:rsidTr="000E5154">
        <w:trPr>
          <w:trHeight w:val="270"/>
        </w:trPr>
        <w:tc>
          <w:tcPr>
            <w:tcW w:w="2255" w:type="dxa"/>
            <w:shd w:val="clear" w:color="auto" w:fill="auto"/>
            <w:noWrap/>
            <w:hideMark/>
          </w:tcPr>
          <w:p w14:paraId="0794FB78" w14:textId="77777777" w:rsidR="009B5CDD" w:rsidRPr="00A3297B" w:rsidRDefault="009B5CDD" w:rsidP="000E5154">
            <w:pPr>
              <w:pStyle w:val="Els-body-text"/>
            </w:pPr>
            <w:proofErr w:type="spellStart"/>
            <w:r w:rsidRPr="00A3297B">
              <w:t>image_totalpx</w:t>
            </w:r>
            <w:proofErr w:type="spellEnd"/>
          </w:p>
        </w:tc>
        <w:tc>
          <w:tcPr>
            <w:tcW w:w="1142" w:type="dxa"/>
            <w:shd w:val="clear" w:color="auto" w:fill="auto"/>
            <w:noWrap/>
            <w:hideMark/>
          </w:tcPr>
          <w:p w14:paraId="797FD7C6" w14:textId="77777777" w:rsidR="009B5CDD" w:rsidRPr="00A3297B" w:rsidRDefault="009B5CDD" w:rsidP="000E5154">
            <w:pPr>
              <w:pStyle w:val="Els-body-text"/>
              <w:ind w:firstLine="0"/>
            </w:pPr>
            <w:r w:rsidRPr="00A3297B">
              <w:t>0.000526</w:t>
            </w:r>
          </w:p>
        </w:tc>
      </w:tr>
      <w:tr w:rsidR="009B5CDD" w:rsidRPr="00A3297B" w14:paraId="6F180253" w14:textId="77777777" w:rsidTr="000E5154">
        <w:trPr>
          <w:trHeight w:val="270"/>
        </w:trPr>
        <w:tc>
          <w:tcPr>
            <w:tcW w:w="2255" w:type="dxa"/>
            <w:shd w:val="clear" w:color="auto" w:fill="auto"/>
            <w:noWrap/>
            <w:hideMark/>
          </w:tcPr>
          <w:p w14:paraId="7C807456" w14:textId="77777777" w:rsidR="009B5CDD" w:rsidRPr="00A3297B" w:rsidRDefault="009B5CDD" w:rsidP="000E5154">
            <w:pPr>
              <w:pStyle w:val="Els-body-text"/>
            </w:pPr>
            <w:proofErr w:type="spellStart"/>
            <w:r w:rsidRPr="00A3297B">
              <w:t>creator_dot</w:t>
            </w:r>
            <w:proofErr w:type="spellEnd"/>
          </w:p>
        </w:tc>
        <w:tc>
          <w:tcPr>
            <w:tcW w:w="1142" w:type="dxa"/>
            <w:shd w:val="clear" w:color="auto" w:fill="auto"/>
            <w:noWrap/>
            <w:hideMark/>
          </w:tcPr>
          <w:p w14:paraId="66FC10A9" w14:textId="77777777" w:rsidR="009B5CDD" w:rsidRPr="00A3297B" w:rsidRDefault="009B5CDD" w:rsidP="000E5154">
            <w:pPr>
              <w:pStyle w:val="Els-body-text"/>
              <w:ind w:firstLine="0"/>
            </w:pPr>
            <w:r w:rsidRPr="00A3297B">
              <w:t>0.000494</w:t>
            </w:r>
          </w:p>
        </w:tc>
      </w:tr>
      <w:tr w:rsidR="009B5CDD" w:rsidRPr="00A3297B" w14:paraId="283B1B4E" w14:textId="77777777" w:rsidTr="000E5154">
        <w:trPr>
          <w:trHeight w:val="270"/>
        </w:trPr>
        <w:tc>
          <w:tcPr>
            <w:tcW w:w="2255" w:type="dxa"/>
            <w:shd w:val="clear" w:color="auto" w:fill="auto"/>
            <w:noWrap/>
            <w:hideMark/>
          </w:tcPr>
          <w:p w14:paraId="071E2FAE" w14:textId="77777777" w:rsidR="009B5CDD" w:rsidRPr="00A3297B" w:rsidRDefault="009B5CDD" w:rsidP="000E5154">
            <w:pPr>
              <w:pStyle w:val="Els-body-text"/>
            </w:pPr>
            <w:proofErr w:type="spellStart"/>
            <w:r w:rsidRPr="00A3297B">
              <w:t>delta_tz</w:t>
            </w:r>
            <w:proofErr w:type="spellEnd"/>
          </w:p>
        </w:tc>
        <w:tc>
          <w:tcPr>
            <w:tcW w:w="1142" w:type="dxa"/>
            <w:shd w:val="clear" w:color="auto" w:fill="auto"/>
            <w:noWrap/>
            <w:hideMark/>
          </w:tcPr>
          <w:p w14:paraId="2C17CDB3" w14:textId="77777777" w:rsidR="009B5CDD" w:rsidRPr="00A3297B" w:rsidRDefault="009B5CDD" w:rsidP="000E5154">
            <w:pPr>
              <w:pStyle w:val="Els-body-text"/>
              <w:ind w:firstLine="0"/>
            </w:pPr>
            <w:r w:rsidRPr="00A3297B">
              <w:t>0.000457</w:t>
            </w:r>
          </w:p>
        </w:tc>
      </w:tr>
      <w:tr w:rsidR="009B5CDD" w:rsidRPr="00A3297B" w14:paraId="21DC3C59" w14:textId="77777777" w:rsidTr="000E5154">
        <w:trPr>
          <w:trHeight w:val="270"/>
        </w:trPr>
        <w:tc>
          <w:tcPr>
            <w:tcW w:w="2255" w:type="dxa"/>
            <w:shd w:val="clear" w:color="auto" w:fill="auto"/>
            <w:noWrap/>
            <w:hideMark/>
          </w:tcPr>
          <w:p w14:paraId="7E93398D" w14:textId="77777777" w:rsidR="009B5CDD" w:rsidRPr="00A3297B" w:rsidRDefault="009B5CDD" w:rsidP="000E5154">
            <w:pPr>
              <w:pStyle w:val="Els-body-text"/>
            </w:pPr>
            <w:proofErr w:type="spellStart"/>
            <w:r w:rsidRPr="00A3297B">
              <w:t>count_objstm</w:t>
            </w:r>
            <w:proofErr w:type="spellEnd"/>
          </w:p>
        </w:tc>
        <w:tc>
          <w:tcPr>
            <w:tcW w:w="1142" w:type="dxa"/>
            <w:shd w:val="clear" w:color="auto" w:fill="auto"/>
            <w:noWrap/>
            <w:hideMark/>
          </w:tcPr>
          <w:p w14:paraId="7113DB98" w14:textId="77777777" w:rsidR="009B5CDD" w:rsidRPr="00A3297B" w:rsidRDefault="009B5CDD" w:rsidP="000E5154">
            <w:pPr>
              <w:pStyle w:val="Els-body-text"/>
              <w:ind w:firstLine="0"/>
            </w:pPr>
            <w:r w:rsidRPr="00A3297B">
              <w:t>0.000434</w:t>
            </w:r>
          </w:p>
        </w:tc>
      </w:tr>
      <w:tr w:rsidR="009B5CDD" w:rsidRPr="00A3297B" w14:paraId="608CAF09" w14:textId="77777777" w:rsidTr="000E5154">
        <w:trPr>
          <w:trHeight w:val="270"/>
        </w:trPr>
        <w:tc>
          <w:tcPr>
            <w:tcW w:w="2255" w:type="dxa"/>
            <w:shd w:val="clear" w:color="auto" w:fill="auto"/>
            <w:noWrap/>
            <w:hideMark/>
          </w:tcPr>
          <w:p w14:paraId="1903EBFD" w14:textId="77777777" w:rsidR="009B5CDD" w:rsidRPr="00A3297B" w:rsidRDefault="009B5CDD" w:rsidP="000E5154">
            <w:pPr>
              <w:pStyle w:val="Els-body-text"/>
            </w:pPr>
            <w:proofErr w:type="spellStart"/>
            <w:r w:rsidRPr="00A3297B">
              <w:t>creator_num</w:t>
            </w:r>
            <w:proofErr w:type="spellEnd"/>
          </w:p>
        </w:tc>
        <w:tc>
          <w:tcPr>
            <w:tcW w:w="1142" w:type="dxa"/>
            <w:shd w:val="clear" w:color="auto" w:fill="auto"/>
            <w:noWrap/>
            <w:hideMark/>
          </w:tcPr>
          <w:p w14:paraId="46811197" w14:textId="77777777" w:rsidR="009B5CDD" w:rsidRPr="00A3297B" w:rsidRDefault="009B5CDD" w:rsidP="000E5154">
            <w:pPr>
              <w:pStyle w:val="Els-body-text"/>
              <w:ind w:firstLine="0"/>
            </w:pPr>
            <w:r w:rsidRPr="00A3297B">
              <w:t>0.000433</w:t>
            </w:r>
          </w:p>
        </w:tc>
      </w:tr>
      <w:tr w:rsidR="009B5CDD" w:rsidRPr="00A3297B" w14:paraId="6EDC45F2" w14:textId="77777777" w:rsidTr="000E5154">
        <w:trPr>
          <w:trHeight w:val="270"/>
        </w:trPr>
        <w:tc>
          <w:tcPr>
            <w:tcW w:w="2255" w:type="dxa"/>
            <w:shd w:val="clear" w:color="auto" w:fill="auto"/>
            <w:noWrap/>
            <w:hideMark/>
          </w:tcPr>
          <w:p w14:paraId="1023DCAA" w14:textId="77777777" w:rsidR="009B5CDD" w:rsidRPr="00A3297B" w:rsidRDefault="009B5CDD" w:rsidP="000E5154">
            <w:pPr>
              <w:pStyle w:val="Els-body-text"/>
            </w:pPr>
            <w:proofErr w:type="spellStart"/>
            <w:r w:rsidRPr="00A3297B">
              <w:t>author_lc</w:t>
            </w:r>
            <w:proofErr w:type="spellEnd"/>
          </w:p>
        </w:tc>
        <w:tc>
          <w:tcPr>
            <w:tcW w:w="1142" w:type="dxa"/>
            <w:shd w:val="clear" w:color="auto" w:fill="auto"/>
            <w:noWrap/>
            <w:hideMark/>
          </w:tcPr>
          <w:p w14:paraId="4AD52AEB" w14:textId="77777777" w:rsidR="009B5CDD" w:rsidRPr="00A3297B" w:rsidRDefault="009B5CDD" w:rsidP="000E5154">
            <w:pPr>
              <w:pStyle w:val="Els-body-text"/>
              <w:ind w:firstLine="0"/>
            </w:pPr>
            <w:r w:rsidRPr="00A3297B">
              <w:t>0.000378</w:t>
            </w:r>
          </w:p>
        </w:tc>
      </w:tr>
      <w:tr w:rsidR="009B5CDD" w:rsidRPr="00A3297B" w14:paraId="773E77A2" w14:textId="77777777" w:rsidTr="000E5154">
        <w:trPr>
          <w:trHeight w:val="270"/>
        </w:trPr>
        <w:tc>
          <w:tcPr>
            <w:tcW w:w="2255" w:type="dxa"/>
            <w:shd w:val="clear" w:color="auto" w:fill="auto"/>
            <w:noWrap/>
            <w:hideMark/>
          </w:tcPr>
          <w:p w14:paraId="1374472F" w14:textId="77777777" w:rsidR="009B5CDD" w:rsidRPr="00A3297B" w:rsidRDefault="009B5CDD" w:rsidP="000E5154">
            <w:pPr>
              <w:pStyle w:val="Els-body-text"/>
            </w:pPr>
            <w:proofErr w:type="spellStart"/>
            <w:r w:rsidRPr="00A3297B">
              <w:t>author_oth</w:t>
            </w:r>
            <w:proofErr w:type="spellEnd"/>
          </w:p>
        </w:tc>
        <w:tc>
          <w:tcPr>
            <w:tcW w:w="1142" w:type="dxa"/>
            <w:shd w:val="clear" w:color="auto" w:fill="auto"/>
            <w:noWrap/>
            <w:hideMark/>
          </w:tcPr>
          <w:p w14:paraId="6EDB89B3" w14:textId="77777777" w:rsidR="009B5CDD" w:rsidRPr="00A3297B" w:rsidRDefault="009B5CDD" w:rsidP="000E5154">
            <w:pPr>
              <w:pStyle w:val="Els-body-text"/>
              <w:ind w:firstLine="0"/>
            </w:pPr>
            <w:r w:rsidRPr="00A3297B">
              <w:t>0.000319</w:t>
            </w:r>
          </w:p>
        </w:tc>
      </w:tr>
      <w:tr w:rsidR="009B5CDD" w:rsidRPr="00A3297B" w14:paraId="334BE46C" w14:textId="77777777" w:rsidTr="000E5154">
        <w:trPr>
          <w:trHeight w:val="270"/>
        </w:trPr>
        <w:tc>
          <w:tcPr>
            <w:tcW w:w="2255" w:type="dxa"/>
            <w:shd w:val="clear" w:color="auto" w:fill="auto"/>
            <w:noWrap/>
            <w:hideMark/>
          </w:tcPr>
          <w:p w14:paraId="3280795D" w14:textId="77777777" w:rsidR="009B5CDD" w:rsidRPr="00A3297B" w:rsidRDefault="009B5CDD" w:rsidP="000E5154">
            <w:pPr>
              <w:pStyle w:val="Els-body-text"/>
            </w:pPr>
            <w:r w:rsidRPr="00A3297B">
              <w:t>pdfid0_oth</w:t>
            </w:r>
          </w:p>
        </w:tc>
        <w:tc>
          <w:tcPr>
            <w:tcW w:w="1142" w:type="dxa"/>
            <w:shd w:val="clear" w:color="auto" w:fill="auto"/>
            <w:noWrap/>
            <w:hideMark/>
          </w:tcPr>
          <w:p w14:paraId="05BCB3D7" w14:textId="77777777" w:rsidR="009B5CDD" w:rsidRPr="00A3297B" w:rsidRDefault="009B5CDD" w:rsidP="000E5154">
            <w:pPr>
              <w:pStyle w:val="Els-body-text"/>
              <w:ind w:firstLine="0"/>
            </w:pPr>
            <w:r w:rsidRPr="00A3297B">
              <w:t>0.000309</w:t>
            </w:r>
          </w:p>
        </w:tc>
      </w:tr>
      <w:tr w:rsidR="009B5CDD" w:rsidRPr="00A3297B" w14:paraId="29A52A31" w14:textId="77777777" w:rsidTr="000E5154">
        <w:trPr>
          <w:trHeight w:val="270"/>
        </w:trPr>
        <w:tc>
          <w:tcPr>
            <w:tcW w:w="2255" w:type="dxa"/>
            <w:shd w:val="clear" w:color="auto" w:fill="auto"/>
            <w:noWrap/>
            <w:hideMark/>
          </w:tcPr>
          <w:p w14:paraId="0186C83F" w14:textId="77777777" w:rsidR="009B5CDD" w:rsidRPr="00A3297B" w:rsidRDefault="009B5CDD" w:rsidP="000E5154">
            <w:pPr>
              <w:pStyle w:val="Els-body-text"/>
            </w:pPr>
            <w:proofErr w:type="spellStart"/>
            <w:r w:rsidRPr="00A3297B">
              <w:t>count_stream_diff</w:t>
            </w:r>
            <w:proofErr w:type="spellEnd"/>
          </w:p>
        </w:tc>
        <w:tc>
          <w:tcPr>
            <w:tcW w:w="1142" w:type="dxa"/>
            <w:shd w:val="clear" w:color="auto" w:fill="auto"/>
            <w:noWrap/>
            <w:hideMark/>
          </w:tcPr>
          <w:p w14:paraId="2ABCD787" w14:textId="77777777" w:rsidR="009B5CDD" w:rsidRPr="00A3297B" w:rsidRDefault="009B5CDD" w:rsidP="000E5154">
            <w:pPr>
              <w:pStyle w:val="Els-body-text"/>
              <w:ind w:firstLine="0"/>
            </w:pPr>
            <w:r w:rsidRPr="00A3297B">
              <w:t>0.000293</w:t>
            </w:r>
          </w:p>
        </w:tc>
      </w:tr>
      <w:tr w:rsidR="009B5CDD" w:rsidRPr="00A3297B" w14:paraId="67A669DB" w14:textId="77777777" w:rsidTr="000E5154">
        <w:trPr>
          <w:trHeight w:val="270"/>
        </w:trPr>
        <w:tc>
          <w:tcPr>
            <w:tcW w:w="2255" w:type="dxa"/>
            <w:shd w:val="clear" w:color="auto" w:fill="auto"/>
            <w:noWrap/>
            <w:hideMark/>
          </w:tcPr>
          <w:p w14:paraId="4050581B" w14:textId="77777777" w:rsidR="009B5CDD" w:rsidRPr="00A3297B" w:rsidRDefault="009B5CDD" w:rsidP="000E5154">
            <w:pPr>
              <w:pStyle w:val="Els-body-text"/>
            </w:pPr>
            <w:proofErr w:type="spellStart"/>
            <w:r w:rsidRPr="00A3297B">
              <w:t>count_image_total</w:t>
            </w:r>
            <w:proofErr w:type="spellEnd"/>
          </w:p>
        </w:tc>
        <w:tc>
          <w:tcPr>
            <w:tcW w:w="1142" w:type="dxa"/>
            <w:shd w:val="clear" w:color="auto" w:fill="auto"/>
            <w:noWrap/>
            <w:hideMark/>
          </w:tcPr>
          <w:p w14:paraId="6550CBC6" w14:textId="77777777" w:rsidR="009B5CDD" w:rsidRPr="00A3297B" w:rsidRDefault="009B5CDD" w:rsidP="000E5154">
            <w:pPr>
              <w:pStyle w:val="Els-body-text"/>
              <w:ind w:firstLine="0"/>
            </w:pPr>
            <w:r w:rsidRPr="00A3297B">
              <w:t>0.000258</w:t>
            </w:r>
          </w:p>
        </w:tc>
      </w:tr>
      <w:tr w:rsidR="009B5CDD" w:rsidRPr="00A3297B" w14:paraId="0D148FD2" w14:textId="77777777" w:rsidTr="000E5154">
        <w:trPr>
          <w:trHeight w:val="270"/>
        </w:trPr>
        <w:tc>
          <w:tcPr>
            <w:tcW w:w="2255" w:type="dxa"/>
            <w:shd w:val="clear" w:color="auto" w:fill="auto"/>
            <w:noWrap/>
            <w:hideMark/>
          </w:tcPr>
          <w:p w14:paraId="7637EB38" w14:textId="77777777" w:rsidR="009B5CDD" w:rsidRPr="00A3297B" w:rsidRDefault="009B5CDD" w:rsidP="000E5154">
            <w:pPr>
              <w:pStyle w:val="Els-body-text"/>
            </w:pPr>
            <w:proofErr w:type="spellStart"/>
            <w:r w:rsidRPr="00A3297B">
              <w:t>creator_mismatch</w:t>
            </w:r>
            <w:proofErr w:type="spellEnd"/>
          </w:p>
        </w:tc>
        <w:tc>
          <w:tcPr>
            <w:tcW w:w="1142" w:type="dxa"/>
            <w:shd w:val="clear" w:color="auto" w:fill="auto"/>
            <w:noWrap/>
            <w:hideMark/>
          </w:tcPr>
          <w:p w14:paraId="5A47BC6D" w14:textId="77777777" w:rsidR="009B5CDD" w:rsidRPr="00A3297B" w:rsidRDefault="009B5CDD" w:rsidP="000E5154">
            <w:pPr>
              <w:pStyle w:val="Els-body-text"/>
              <w:ind w:firstLine="0"/>
            </w:pPr>
            <w:r w:rsidRPr="00A3297B">
              <w:t>0.000248</w:t>
            </w:r>
          </w:p>
        </w:tc>
      </w:tr>
      <w:tr w:rsidR="009B5CDD" w:rsidRPr="00A3297B" w14:paraId="16685BF1" w14:textId="77777777" w:rsidTr="000E5154">
        <w:trPr>
          <w:trHeight w:val="270"/>
        </w:trPr>
        <w:tc>
          <w:tcPr>
            <w:tcW w:w="2255" w:type="dxa"/>
            <w:shd w:val="clear" w:color="auto" w:fill="auto"/>
            <w:noWrap/>
            <w:hideMark/>
          </w:tcPr>
          <w:p w14:paraId="68DE262E" w14:textId="77777777" w:rsidR="009B5CDD" w:rsidRPr="00A3297B" w:rsidRDefault="009B5CDD" w:rsidP="000E5154">
            <w:pPr>
              <w:pStyle w:val="Els-body-text"/>
            </w:pPr>
            <w:proofErr w:type="spellStart"/>
            <w:r w:rsidRPr="00A3297B">
              <w:t>author_mismatch</w:t>
            </w:r>
            <w:proofErr w:type="spellEnd"/>
          </w:p>
        </w:tc>
        <w:tc>
          <w:tcPr>
            <w:tcW w:w="1142" w:type="dxa"/>
            <w:shd w:val="clear" w:color="auto" w:fill="auto"/>
            <w:noWrap/>
            <w:hideMark/>
          </w:tcPr>
          <w:p w14:paraId="2D6BAA13" w14:textId="77777777" w:rsidR="009B5CDD" w:rsidRPr="00A3297B" w:rsidRDefault="009B5CDD" w:rsidP="000E5154">
            <w:pPr>
              <w:pStyle w:val="Els-body-text"/>
              <w:ind w:firstLine="0"/>
            </w:pPr>
            <w:r w:rsidRPr="00A3297B">
              <w:t>0.00024</w:t>
            </w:r>
          </w:p>
        </w:tc>
      </w:tr>
      <w:tr w:rsidR="009B5CDD" w:rsidRPr="00A3297B" w14:paraId="3E5A4032" w14:textId="77777777" w:rsidTr="000E5154">
        <w:trPr>
          <w:trHeight w:val="270"/>
        </w:trPr>
        <w:tc>
          <w:tcPr>
            <w:tcW w:w="2255" w:type="dxa"/>
            <w:shd w:val="clear" w:color="auto" w:fill="auto"/>
            <w:noWrap/>
            <w:hideMark/>
          </w:tcPr>
          <w:p w14:paraId="3C9BF981" w14:textId="77777777" w:rsidR="009B5CDD" w:rsidRPr="00A3297B" w:rsidRDefault="009B5CDD" w:rsidP="000E5154">
            <w:pPr>
              <w:pStyle w:val="Els-body-text"/>
            </w:pPr>
            <w:proofErr w:type="spellStart"/>
            <w:r w:rsidRPr="00A3297B">
              <w:t>title_mismatch</w:t>
            </w:r>
            <w:proofErr w:type="spellEnd"/>
          </w:p>
        </w:tc>
        <w:tc>
          <w:tcPr>
            <w:tcW w:w="1142" w:type="dxa"/>
            <w:shd w:val="clear" w:color="auto" w:fill="auto"/>
            <w:noWrap/>
            <w:hideMark/>
          </w:tcPr>
          <w:p w14:paraId="46BF923E" w14:textId="77777777" w:rsidR="009B5CDD" w:rsidRPr="00A3297B" w:rsidRDefault="009B5CDD" w:rsidP="000E5154">
            <w:pPr>
              <w:pStyle w:val="Els-body-text"/>
              <w:ind w:firstLine="0"/>
            </w:pPr>
            <w:r w:rsidRPr="00A3297B">
              <w:t>0.00023</w:t>
            </w:r>
          </w:p>
        </w:tc>
      </w:tr>
      <w:tr w:rsidR="009B5CDD" w:rsidRPr="00A3297B" w14:paraId="25C25BAD" w14:textId="77777777" w:rsidTr="000E5154">
        <w:trPr>
          <w:trHeight w:val="270"/>
        </w:trPr>
        <w:tc>
          <w:tcPr>
            <w:tcW w:w="2255" w:type="dxa"/>
            <w:shd w:val="clear" w:color="auto" w:fill="auto"/>
            <w:noWrap/>
            <w:hideMark/>
          </w:tcPr>
          <w:p w14:paraId="275D98AE" w14:textId="77777777" w:rsidR="009B5CDD" w:rsidRPr="00A3297B" w:rsidRDefault="009B5CDD" w:rsidP="000E5154">
            <w:pPr>
              <w:pStyle w:val="Els-body-text"/>
            </w:pPr>
            <w:proofErr w:type="spellStart"/>
            <w:r w:rsidRPr="00A3297B">
              <w:t>keywords_len</w:t>
            </w:r>
            <w:proofErr w:type="spellEnd"/>
          </w:p>
        </w:tc>
        <w:tc>
          <w:tcPr>
            <w:tcW w:w="1142" w:type="dxa"/>
            <w:shd w:val="clear" w:color="auto" w:fill="auto"/>
            <w:noWrap/>
            <w:hideMark/>
          </w:tcPr>
          <w:p w14:paraId="4CB70EDF" w14:textId="77777777" w:rsidR="009B5CDD" w:rsidRPr="00A3297B" w:rsidRDefault="009B5CDD" w:rsidP="000E5154">
            <w:pPr>
              <w:pStyle w:val="Els-body-text"/>
              <w:ind w:firstLine="0"/>
            </w:pPr>
            <w:r w:rsidRPr="00A3297B">
              <w:t>0.000219</w:t>
            </w:r>
          </w:p>
        </w:tc>
      </w:tr>
      <w:tr w:rsidR="009B5CDD" w:rsidRPr="00A3297B" w14:paraId="27E8C417" w14:textId="77777777" w:rsidTr="000E5154">
        <w:trPr>
          <w:trHeight w:val="270"/>
        </w:trPr>
        <w:tc>
          <w:tcPr>
            <w:tcW w:w="2255" w:type="dxa"/>
            <w:shd w:val="clear" w:color="auto" w:fill="auto"/>
            <w:noWrap/>
            <w:hideMark/>
          </w:tcPr>
          <w:p w14:paraId="2C43CD72" w14:textId="77777777" w:rsidR="009B5CDD" w:rsidRPr="00A3297B" w:rsidRDefault="009B5CDD" w:rsidP="000E5154">
            <w:pPr>
              <w:pStyle w:val="Els-body-text"/>
            </w:pPr>
            <w:r w:rsidRPr="00A3297B">
              <w:t>pdfid1_oth</w:t>
            </w:r>
          </w:p>
        </w:tc>
        <w:tc>
          <w:tcPr>
            <w:tcW w:w="1142" w:type="dxa"/>
            <w:shd w:val="clear" w:color="auto" w:fill="auto"/>
            <w:noWrap/>
            <w:hideMark/>
          </w:tcPr>
          <w:p w14:paraId="402D60D6" w14:textId="77777777" w:rsidR="009B5CDD" w:rsidRPr="00A3297B" w:rsidRDefault="009B5CDD" w:rsidP="000E5154">
            <w:pPr>
              <w:pStyle w:val="Els-body-text"/>
              <w:ind w:firstLine="0"/>
            </w:pPr>
            <w:r w:rsidRPr="00A3297B">
              <w:t>0.000209</w:t>
            </w:r>
          </w:p>
        </w:tc>
      </w:tr>
      <w:tr w:rsidR="009B5CDD" w:rsidRPr="00A3297B" w14:paraId="7AC5493B" w14:textId="77777777" w:rsidTr="000E5154">
        <w:trPr>
          <w:trHeight w:val="270"/>
        </w:trPr>
        <w:tc>
          <w:tcPr>
            <w:tcW w:w="2255" w:type="dxa"/>
            <w:shd w:val="clear" w:color="auto" w:fill="auto"/>
            <w:noWrap/>
            <w:hideMark/>
          </w:tcPr>
          <w:p w14:paraId="27B771BC" w14:textId="77777777" w:rsidR="009B5CDD" w:rsidRPr="00A3297B" w:rsidRDefault="009B5CDD" w:rsidP="000E5154">
            <w:pPr>
              <w:pStyle w:val="Els-body-text"/>
            </w:pPr>
            <w:proofErr w:type="spellStart"/>
            <w:r w:rsidRPr="00A3297B">
              <w:t>author_num</w:t>
            </w:r>
            <w:proofErr w:type="spellEnd"/>
          </w:p>
        </w:tc>
        <w:tc>
          <w:tcPr>
            <w:tcW w:w="1142" w:type="dxa"/>
            <w:shd w:val="clear" w:color="auto" w:fill="auto"/>
            <w:noWrap/>
            <w:hideMark/>
          </w:tcPr>
          <w:p w14:paraId="439308CC" w14:textId="77777777" w:rsidR="009B5CDD" w:rsidRPr="00A3297B" w:rsidRDefault="009B5CDD" w:rsidP="000E5154">
            <w:pPr>
              <w:pStyle w:val="Els-body-text"/>
              <w:ind w:firstLine="0"/>
            </w:pPr>
            <w:r w:rsidRPr="00A3297B">
              <w:t>0.000203</w:t>
            </w:r>
          </w:p>
        </w:tc>
      </w:tr>
      <w:tr w:rsidR="009B5CDD" w:rsidRPr="00A3297B" w14:paraId="2348CA4C" w14:textId="77777777" w:rsidTr="000E5154">
        <w:trPr>
          <w:trHeight w:val="270"/>
        </w:trPr>
        <w:tc>
          <w:tcPr>
            <w:tcW w:w="2255" w:type="dxa"/>
            <w:shd w:val="clear" w:color="auto" w:fill="auto"/>
            <w:noWrap/>
            <w:hideMark/>
          </w:tcPr>
          <w:p w14:paraId="7D975570" w14:textId="77777777" w:rsidR="009B5CDD" w:rsidRPr="00A3297B" w:rsidRDefault="009B5CDD" w:rsidP="000E5154">
            <w:pPr>
              <w:pStyle w:val="Els-body-text"/>
            </w:pPr>
            <w:proofErr w:type="spellStart"/>
            <w:r w:rsidRPr="00A3297B">
              <w:t>count_image_large</w:t>
            </w:r>
            <w:proofErr w:type="spellEnd"/>
          </w:p>
        </w:tc>
        <w:tc>
          <w:tcPr>
            <w:tcW w:w="1142" w:type="dxa"/>
            <w:shd w:val="clear" w:color="auto" w:fill="auto"/>
            <w:noWrap/>
            <w:hideMark/>
          </w:tcPr>
          <w:p w14:paraId="31B5B761" w14:textId="77777777" w:rsidR="009B5CDD" w:rsidRPr="00A3297B" w:rsidRDefault="009B5CDD" w:rsidP="000E5154">
            <w:pPr>
              <w:pStyle w:val="Els-body-text"/>
              <w:ind w:firstLine="0"/>
            </w:pPr>
            <w:r w:rsidRPr="00A3297B">
              <w:t>0.000187</w:t>
            </w:r>
          </w:p>
        </w:tc>
      </w:tr>
      <w:tr w:rsidR="009B5CDD" w:rsidRPr="00A3297B" w14:paraId="07E27C77" w14:textId="77777777" w:rsidTr="000E5154">
        <w:trPr>
          <w:trHeight w:val="270"/>
        </w:trPr>
        <w:tc>
          <w:tcPr>
            <w:tcW w:w="2255" w:type="dxa"/>
            <w:shd w:val="clear" w:color="auto" w:fill="auto"/>
            <w:noWrap/>
            <w:hideMark/>
          </w:tcPr>
          <w:p w14:paraId="3A859915" w14:textId="77777777" w:rsidR="009B5CDD" w:rsidRPr="00A3297B" w:rsidRDefault="009B5CDD" w:rsidP="000E5154">
            <w:pPr>
              <w:pStyle w:val="Els-body-text"/>
            </w:pPr>
            <w:proofErr w:type="spellStart"/>
            <w:r w:rsidRPr="00A3297B">
              <w:t>keywords_lc</w:t>
            </w:r>
            <w:proofErr w:type="spellEnd"/>
          </w:p>
        </w:tc>
        <w:tc>
          <w:tcPr>
            <w:tcW w:w="1142" w:type="dxa"/>
            <w:shd w:val="clear" w:color="auto" w:fill="auto"/>
            <w:noWrap/>
            <w:hideMark/>
          </w:tcPr>
          <w:p w14:paraId="324E7B71" w14:textId="77777777" w:rsidR="009B5CDD" w:rsidRPr="00A3297B" w:rsidRDefault="009B5CDD" w:rsidP="000E5154">
            <w:pPr>
              <w:pStyle w:val="Els-body-text"/>
              <w:ind w:firstLine="0"/>
            </w:pPr>
            <w:r w:rsidRPr="00A3297B">
              <w:t>0.000175</w:t>
            </w:r>
          </w:p>
        </w:tc>
      </w:tr>
      <w:tr w:rsidR="009B5CDD" w:rsidRPr="00A3297B" w14:paraId="355ECF6C" w14:textId="77777777" w:rsidTr="000E5154">
        <w:trPr>
          <w:trHeight w:val="270"/>
        </w:trPr>
        <w:tc>
          <w:tcPr>
            <w:tcW w:w="2255" w:type="dxa"/>
            <w:shd w:val="clear" w:color="auto" w:fill="auto"/>
            <w:noWrap/>
            <w:hideMark/>
          </w:tcPr>
          <w:p w14:paraId="16CD8F9D" w14:textId="77777777" w:rsidR="009B5CDD" w:rsidRPr="00A3297B" w:rsidRDefault="009B5CDD" w:rsidP="000E5154">
            <w:pPr>
              <w:pStyle w:val="Els-body-text"/>
            </w:pPr>
            <w:r w:rsidRPr="00A3297B">
              <w:t>pdfid0_lc</w:t>
            </w:r>
          </w:p>
        </w:tc>
        <w:tc>
          <w:tcPr>
            <w:tcW w:w="1142" w:type="dxa"/>
            <w:shd w:val="clear" w:color="auto" w:fill="auto"/>
            <w:noWrap/>
            <w:hideMark/>
          </w:tcPr>
          <w:p w14:paraId="670B3E38" w14:textId="77777777" w:rsidR="009B5CDD" w:rsidRPr="00A3297B" w:rsidRDefault="009B5CDD" w:rsidP="000E5154">
            <w:pPr>
              <w:pStyle w:val="Els-body-text"/>
              <w:ind w:firstLine="0"/>
            </w:pPr>
            <w:r w:rsidRPr="00A3297B">
              <w:t>0.000138</w:t>
            </w:r>
          </w:p>
        </w:tc>
      </w:tr>
      <w:tr w:rsidR="009B5CDD" w:rsidRPr="00A3297B" w14:paraId="3FBFC6EF" w14:textId="77777777" w:rsidTr="000E5154">
        <w:trPr>
          <w:trHeight w:val="270"/>
        </w:trPr>
        <w:tc>
          <w:tcPr>
            <w:tcW w:w="2255" w:type="dxa"/>
            <w:shd w:val="clear" w:color="auto" w:fill="auto"/>
            <w:noWrap/>
            <w:hideMark/>
          </w:tcPr>
          <w:p w14:paraId="11483D5A" w14:textId="77777777" w:rsidR="009B5CDD" w:rsidRPr="00A3297B" w:rsidRDefault="009B5CDD" w:rsidP="000E5154">
            <w:pPr>
              <w:pStyle w:val="Els-body-text"/>
            </w:pPr>
            <w:proofErr w:type="spellStart"/>
            <w:r w:rsidRPr="00A3297B">
              <w:t>count_image_small</w:t>
            </w:r>
            <w:proofErr w:type="spellEnd"/>
          </w:p>
        </w:tc>
        <w:tc>
          <w:tcPr>
            <w:tcW w:w="1142" w:type="dxa"/>
            <w:shd w:val="clear" w:color="auto" w:fill="auto"/>
            <w:noWrap/>
            <w:hideMark/>
          </w:tcPr>
          <w:p w14:paraId="1B665461" w14:textId="77777777" w:rsidR="009B5CDD" w:rsidRPr="00A3297B" w:rsidRDefault="009B5CDD" w:rsidP="000E5154">
            <w:pPr>
              <w:pStyle w:val="Els-body-text"/>
              <w:ind w:firstLine="0"/>
            </w:pPr>
            <w:r w:rsidRPr="00A3297B">
              <w:t>0.000114</w:t>
            </w:r>
          </w:p>
        </w:tc>
      </w:tr>
      <w:tr w:rsidR="009B5CDD" w:rsidRPr="00A3297B" w14:paraId="600DF801" w14:textId="77777777" w:rsidTr="000E5154">
        <w:trPr>
          <w:trHeight w:val="270"/>
        </w:trPr>
        <w:tc>
          <w:tcPr>
            <w:tcW w:w="2255" w:type="dxa"/>
            <w:shd w:val="clear" w:color="auto" w:fill="auto"/>
            <w:noWrap/>
            <w:hideMark/>
          </w:tcPr>
          <w:p w14:paraId="3B3F936B" w14:textId="77777777" w:rsidR="009B5CDD" w:rsidRPr="00A3297B" w:rsidRDefault="009B5CDD" w:rsidP="000E5154">
            <w:pPr>
              <w:pStyle w:val="Els-body-text"/>
            </w:pPr>
            <w:proofErr w:type="spellStart"/>
            <w:r w:rsidRPr="00A3297B">
              <w:t>keywords_oth</w:t>
            </w:r>
            <w:proofErr w:type="spellEnd"/>
          </w:p>
        </w:tc>
        <w:tc>
          <w:tcPr>
            <w:tcW w:w="1142" w:type="dxa"/>
            <w:shd w:val="clear" w:color="auto" w:fill="auto"/>
            <w:noWrap/>
            <w:hideMark/>
          </w:tcPr>
          <w:p w14:paraId="11074C7C" w14:textId="77777777" w:rsidR="009B5CDD" w:rsidRPr="00A3297B" w:rsidRDefault="009B5CDD" w:rsidP="000E5154">
            <w:pPr>
              <w:pStyle w:val="Els-body-text"/>
              <w:ind w:firstLine="0"/>
            </w:pPr>
            <w:r w:rsidRPr="00A3297B">
              <w:t>0.000109</w:t>
            </w:r>
          </w:p>
        </w:tc>
      </w:tr>
      <w:tr w:rsidR="009B5CDD" w:rsidRPr="00A3297B" w14:paraId="0CEED6F1" w14:textId="77777777" w:rsidTr="000E5154">
        <w:trPr>
          <w:trHeight w:val="270"/>
        </w:trPr>
        <w:tc>
          <w:tcPr>
            <w:tcW w:w="2255" w:type="dxa"/>
            <w:shd w:val="clear" w:color="auto" w:fill="auto"/>
            <w:noWrap/>
            <w:hideMark/>
          </w:tcPr>
          <w:p w14:paraId="12F018BB" w14:textId="77777777" w:rsidR="009B5CDD" w:rsidRPr="00A3297B" w:rsidRDefault="009B5CDD" w:rsidP="000E5154">
            <w:pPr>
              <w:pStyle w:val="Els-body-text"/>
            </w:pPr>
            <w:proofErr w:type="spellStart"/>
            <w:r w:rsidRPr="00A3297B">
              <w:t>author_dot</w:t>
            </w:r>
            <w:proofErr w:type="spellEnd"/>
          </w:p>
        </w:tc>
        <w:tc>
          <w:tcPr>
            <w:tcW w:w="1142" w:type="dxa"/>
            <w:shd w:val="clear" w:color="auto" w:fill="auto"/>
            <w:noWrap/>
            <w:hideMark/>
          </w:tcPr>
          <w:p w14:paraId="1FF173A9" w14:textId="77777777" w:rsidR="009B5CDD" w:rsidRPr="00A3297B" w:rsidRDefault="009B5CDD" w:rsidP="000E5154">
            <w:pPr>
              <w:pStyle w:val="Els-body-text"/>
              <w:ind w:firstLine="0"/>
            </w:pPr>
            <w:r w:rsidRPr="00A3297B">
              <w:t>8.83E-05</w:t>
            </w:r>
          </w:p>
        </w:tc>
      </w:tr>
      <w:tr w:rsidR="009B5CDD" w:rsidRPr="00A3297B" w14:paraId="598C617D" w14:textId="77777777" w:rsidTr="000E5154">
        <w:trPr>
          <w:trHeight w:val="270"/>
        </w:trPr>
        <w:tc>
          <w:tcPr>
            <w:tcW w:w="2255" w:type="dxa"/>
            <w:shd w:val="clear" w:color="auto" w:fill="auto"/>
            <w:noWrap/>
            <w:hideMark/>
          </w:tcPr>
          <w:p w14:paraId="41B88609" w14:textId="77777777" w:rsidR="009B5CDD" w:rsidRPr="00A3297B" w:rsidRDefault="009B5CDD" w:rsidP="000E5154">
            <w:pPr>
              <w:pStyle w:val="Els-body-text"/>
            </w:pPr>
            <w:proofErr w:type="spellStart"/>
            <w:r w:rsidRPr="00A3297B">
              <w:t>ratio_imagepx_size</w:t>
            </w:r>
            <w:proofErr w:type="spellEnd"/>
          </w:p>
        </w:tc>
        <w:tc>
          <w:tcPr>
            <w:tcW w:w="1142" w:type="dxa"/>
            <w:shd w:val="clear" w:color="auto" w:fill="auto"/>
            <w:noWrap/>
            <w:hideMark/>
          </w:tcPr>
          <w:p w14:paraId="5EFAE0BB" w14:textId="77777777" w:rsidR="009B5CDD" w:rsidRPr="00A3297B" w:rsidRDefault="009B5CDD" w:rsidP="000E5154">
            <w:pPr>
              <w:pStyle w:val="Els-body-text"/>
              <w:ind w:firstLine="0"/>
            </w:pPr>
            <w:r w:rsidRPr="00A3297B">
              <w:t>8.65E-05</w:t>
            </w:r>
          </w:p>
        </w:tc>
      </w:tr>
      <w:tr w:rsidR="009B5CDD" w:rsidRPr="00A3297B" w14:paraId="4C1425C9" w14:textId="77777777" w:rsidTr="000E5154">
        <w:trPr>
          <w:trHeight w:val="270"/>
        </w:trPr>
        <w:tc>
          <w:tcPr>
            <w:tcW w:w="2255" w:type="dxa"/>
            <w:shd w:val="clear" w:color="auto" w:fill="auto"/>
            <w:noWrap/>
            <w:hideMark/>
          </w:tcPr>
          <w:p w14:paraId="7984E667" w14:textId="77777777" w:rsidR="009B5CDD" w:rsidRPr="00A3297B" w:rsidRDefault="009B5CDD" w:rsidP="000E5154">
            <w:pPr>
              <w:pStyle w:val="Els-body-text"/>
            </w:pPr>
            <w:r w:rsidRPr="00A3297B">
              <w:t>pdfid1_lc</w:t>
            </w:r>
          </w:p>
        </w:tc>
        <w:tc>
          <w:tcPr>
            <w:tcW w:w="1142" w:type="dxa"/>
            <w:shd w:val="clear" w:color="auto" w:fill="auto"/>
            <w:noWrap/>
            <w:hideMark/>
          </w:tcPr>
          <w:p w14:paraId="7A87F021" w14:textId="77777777" w:rsidR="009B5CDD" w:rsidRPr="00A3297B" w:rsidRDefault="009B5CDD" w:rsidP="000E5154">
            <w:pPr>
              <w:pStyle w:val="Els-body-text"/>
              <w:ind w:firstLine="0"/>
            </w:pPr>
            <w:r w:rsidRPr="00A3297B">
              <w:t>6.91E-05</w:t>
            </w:r>
          </w:p>
        </w:tc>
      </w:tr>
      <w:tr w:rsidR="009B5CDD" w:rsidRPr="00A3297B" w14:paraId="1440A22F" w14:textId="77777777" w:rsidTr="000E5154">
        <w:trPr>
          <w:trHeight w:val="270"/>
        </w:trPr>
        <w:tc>
          <w:tcPr>
            <w:tcW w:w="2255" w:type="dxa"/>
            <w:shd w:val="clear" w:color="auto" w:fill="auto"/>
            <w:noWrap/>
            <w:hideMark/>
          </w:tcPr>
          <w:p w14:paraId="3BFA7D57" w14:textId="77777777" w:rsidR="009B5CDD" w:rsidRPr="00A3297B" w:rsidRDefault="009B5CDD" w:rsidP="000E5154">
            <w:pPr>
              <w:pStyle w:val="Els-body-text"/>
            </w:pPr>
            <w:proofErr w:type="spellStart"/>
            <w:r w:rsidRPr="00A3297B">
              <w:t>subject_mismatch</w:t>
            </w:r>
            <w:proofErr w:type="spellEnd"/>
          </w:p>
        </w:tc>
        <w:tc>
          <w:tcPr>
            <w:tcW w:w="1142" w:type="dxa"/>
            <w:shd w:val="clear" w:color="auto" w:fill="auto"/>
            <w:noWrap/>
            <w:hideMark/>
          </w:tcPr>
          <w:p w14:paraId="13A74CF9" w14:textId="77777777" w:rsidR="009B5CDD" w:rsidRPr="00A3297B" w:rsidRDefault="009B5CDD" w:rsidP="000E5154">
            <w:pPr>
              <w:pStyle w:val="Els-body-text"/>
              <w:ind w:firstLine="0"/>
            </w:pPr>
            <w:r w:rsidRPr="00A3297B">
              <w:t>6.74E-05</w:t>
            </w:r>
          </w:p>
        </w:tc>
      </w:tr>
      <w:tr w:rsidR="009B5CDD" w:rsidRPr="00A3297B" w14:paraId="2151795A" w14:textId="77777777" w:rsidTr="000E5154">
        <w:trPr>
          <w:trHeight w:val="270"/>
        </w:trPr>
        <w:tc>
          <w:tcPr>
            <w:tcW w:w="2255" w:type="dxa"/>
            <w:shd w:val="clear" w:color="auto" w:fill="auto"/>
            <w:noWrap/>
            <w:hideMark/>
          </w:tcPr>
          <w:p w14:paraId="0E9AA19F" w14:textId="77777777" w:rsidR="009B5CDD" w:rsidRPr="00A3297B" w:rsidRDefault="009B5CDD" w:rsidP="000E5154">
            <w:pPr>
              <w:pStyle w:val="Els-body-text"/>
            </w:pPr>
            <w:proofErr w:type="spellStart"/>
            <w:r w:rsidRPr="00A3297B">
              <w:lastRenderedPageBreak/>
              <w:t>subject_uc</w:t>
            </w:r>
            <w:proofErr w:type="spellEnd"/>
          </w:p>
        </w:tc>
        <w:tc>
          <w:tcPr>
            <w:tcW w:w="1142" w:type="dxa"/>
            <w:shd w:val="clear" w:color="auto" w:fill="auto"/>
            <w:noWrap/>
            <w:hideMark/>
          </w:tcPr>
          <w:p w14:paraId="5D36FB3F" w14:textId="77777777" w:rsidR="009B5CDD" w:rsidRPr="00A3297B" w:rsidRDefault="009B5CDD" w:rsidP="000E5154">
            <w:pPr>
              <w:pStyle w:val="Els-body-text"/>
              <w:ind w:firstLine="0"/>
            </w:pPr>
            <w:r w:rsidRPr="00A3297B">
              <w:t>5.21E-05</w:t>
            </w:r>
          </w:p>
        </w:tc>
      </w:tr>
      <w:tr w:rsidR="009B5CDD" w:rsidRPr="00A3297B" w14:paraId="1FAE5B39" w14:textId="77777777" w:rsidTr="000E5154">
        <w:trPr>
          <w:trHeight w:val="270"/>
        </w:trPr>
        <w:tc>
          <w:tcPr>
            <w:tcW w:w="2255" w:type="dxa"/>
            <w:shd w:val="clear" w:color="auto" w:fill="auto"/>
            <w:noWrap/>
            <w:hideMark/>
          </w:tcPr>
          <w:p w14:paraId="4DA946E3" w14:textId="77777777" w:rsidR="009B5CDD" w:rsidRPr="00A3297B" w:rsidRDefault="009B5CDD" w:rsidP="000E5154">
            <w:pPr>
              <w:pStyle w:val="Els-body-text"/>
            </w:pPr>
            <w:proofErr w:type="spellStart"/>
            <w:r w:rsidRPr="00A3297B">
              <w:t>keywords_uc</w:t>
            </w:r>
            <w:proofErr w:type="spellEnd"/>
          </w:p>
        </w:tc>
        <w:tc>
          <w:tcPr>
            <w:tcW w:w="1142" w:type="dxa"/>
            <w:shd w:val="clear" w:color="auto" w:fill="auto"/>
            <w:noWrap/>
            <w:hideMark/>
          </w:tcPr>
          <w:p w14:paraId="72116075" w14:textId="77777777" w:rsidR="009B5CDD" w:rsidRPr="00A3297B" w:rsidRDefault="009B5CDD" w:rsidP="000E5154">
            <w:pPr>
              <w:pStyle w:val="Els-body-text"/>
              <w:ind w:firstLine="0"/>
            </w:pPr>
            <w:r w:rsidRPr="00A3297B">
              <w:t>5.03E-05</w:t>
            </w:r>
          </w:p>
        </w:tc>
      </w:tr>
      <w:tr w:rsidR="009B5CDD" w:rsidRPr="00A3297B" w14:paraId="1C2FB4AE" w14:textId="77777777" w:rsidTr="000E5154">
        <w:trPr>
          <w:trHeight w:val="270"/>
        </w:trPr>
        <w:tc>
          <w:tcPr>
            <w:tcW w:w="2255" w:type="dxa"/>
            <w:shd w:val="clear" w:color="auto" w:fill="auto"/>
            <w:noWrap/>
            <w:hideMark/>
          </w:tcPr>
          <w:p w14:paraId="7EEE50C7" w14:textId="77777777" w:rsidR="009B5CDD" w:rsidRPr="00A3297B" w:rsidRDefault="009B5CDD" w:rsidP="000E5154">
            <w:pPr>
              <w:pStyle w:val="Els-body-text"/>
            </w:pPr>
            <w:proofErr w:type="spellStart"/>
            <w:r w:rsidRPr="00A3297B">
              <w:t>keywords_mismatch</w:t>
            </w:r>
            <w:proofErr w:type="spellEnd"/>
          </w:p>
        </w:tc>
        <w:tc>
          <w:tcPr>
            <w:tcW w:w="1142" w:type="dxa"/>
            <w:shd w:val="clear" w:color="auto" w:fill="auto"/>
            <w:noWrap/>
            <w:hideMark/>
          </w:tcPr>
          <w:p w14:paraId="179DCF8B" w14:textId="77777777" w:rsidR="009B5CDD" w:rsidRPr="00A3297B" w:rsidRDefault="009B5CDD" w:rsidP="000E5154">
            <w:pPr>
              <w:pStyle w:val="Els-body-text"/>
              <w:ind w:firstLine="0"/>
            </w:pPr>
            <w:r w:rsidRPr="00A3297B">
              <w:t>4.02E-05</w:t>
            </w:r>
          </w:p>
        </w:tc>
      </w:tr>
      <w:tr w:rsidR="009B5CDD" w:rsidRPr="00A3297B" w14:paraId="5F5F1981" w14:textId="77777777" w:rsidTr="000E5154">
        <w:trPr>
          <w:trHeight w:val="270"/>
        </w:trPr>
        <w:tc>
          <w:tcPr>
            <w:tcW w:w="2255" w:type="dxa"/>
            <w:shd w:val="clear" w:color="auto" w:fill="auto"/>
            <w:noWrap/>
            <w:hideMark/>
          </w:tcPr>
          <w:p w14:paraId="6D333EFD" w14:textId="77777777" w:rsidR="009B5CDD" w:rsidRPr="00A3297B" w:rsidRDefault="009B5CDD" w:rsidP="000E5154">
            <w:pPr>
              <w:pStyle w:val="Els-body-text"/>
            </w:pPr>
            <w:proofErr w:type="spellStart"/>
            <w:r w:rsidRPr="00A3297B">
              <w:t>count_javascript_obs</w:t>
            </w:r>
            <w:proofErr w:type="spellEnd"/>
          </w:p>
        </w:tc>
        <w:tc>
          <w:tcPr>
            <w:tcW w:w="1142" w:type="dxa"/>
            <w:shd w:val="clear" w:color="auto" w:fill="auto"/>
            <w:noWrap/>
            <w:hideMark/>
          </w:tcPr>
          <w:p w14:paraId="6204708F" w14:textId="77777777" w:rsidR="009B5CDD" w:rsidRPr="00A3297B" w:rsidRDefault="009B5CDD" w:rsidP="000E5154">
            <w:pPr>
              <w:pStyle w:val="Els-body-text"/>
              <w:ind w:firstLine="0"/>
            </w:pPr>
            <w:r w:rsidRPr="00A3297B">
              <w:t>2.06E-05</w:t>
            </w:r>
          </w:p>
        </w:tc>
      </w:tr>
      <w:tr w:rsidR="009B5CDD" w:rsidRPr="00A3297B" w14:paraId="6440DDCA" w14:textId="77777777" w:rsidTr="000E5154">
        <w:trPr>
          <w:trHeight w:val="270"/>
        </w:trPr>
        <w:tc>
          <w:tcPr>
            <w:tcW w:w="2255" w:type="dxa"/>
            <w:shd w:val="clear" w:color="auto" w:fill="auto"/>
            <w:noWrap/>
            <w:hideMark/>
          </w:tcPr>
          <w:p w14:paraId="5E6257DB" w14:textId="77777777" w:rsidR="009B5CDD" w:rsidRPr="00A3297B" w:rsidRDefault="009B5CDD" w:rsidP="000E5154">
            <w:pPr>
              <w:pStyle w:val="Els-body-text"/>
            </w:pPr>
            <w:proofErr w:type="spellStart"/>
            <w:r w:rsidRPr="00A3297B">
              <w:t>count_page_obs</w:t>
            </w:r>
            <w:proofErr w:type="spellEnd"/>
          </w:p>
        </w:tc>
        <w:tc>
          <w:tcPr>
            <w:tcW w:w="1142" w:type="dxa"/>
            <w:shd w:val="clear" w:color="auto" w:fill="auto"/>
            <w:noWrap/>
            <w:hideMark/>
          </w:tcPr>
          <w:p w14:paraId="7DD15F45" w14:textId="77777777" w:rsidR="009B5CDD" w:rsidRPr="00A3297B" w:rsidRDefault="009B5CDD" w:rsidP="000E5154">
            <w:pPr>
              <w:pStyle w:val="Els-body-text"/>
              <w:ind w:firstLine="0"/>
            </w:pPr>
            <w:r w:rsidRPr="00A3297B">
              <w:t>1.51E-05</w:t>
            </w:r>
          </w:p>
        </w:tc>
      </w:tr>
      <w:tr w:rsidR="009B5CDD" w:rsidRPr="00A3297B" w14:paraId="1065F443" w14:textId="77777777" w:rsidTr="000E5154">
        <w:trPr>
          <w:trHeight w:val="270"/>
        </w:trPr>
        <w:tc>
          <w:tcPr>
            <w:tcW w:w="2255" w:type="dxa"/>
            <w:shd w:val="clear" w:color="auto" w:fill="auto"/>
            <w:noWrap/>
            <w:hideMark/>
          </w:tcPr>
          <w:p w14:paraId="278974D0" w14:textId="77777777" w:rsidR="009B5CDD" w:rsidRPr="00A3297B" w:rsidRDefault="009B5CDD" w:rsidP="000E5154">
            <w:pPr>
              <w:pStyle w:val="Els-body-text"/>
            </w:pPr>
            <w:r w:rsidRPr="00A3297B">
              <w:t>count_box_a4</w:t>
            </w:r>
          </w:p>
        </w:tc>
        <w:tc>
          <w:tcPr>
            <w:tcW w:w="1142" w:type="dxa"/>
            <w:shd w:val="clear" w:color="auto" w:fill="auto"/>
            <w:noWrap/>
            <w:hideMark/>
          </w:tcPr>
          <w:p w14:paraId="5F530EA7" w14:textId="77777777" w:rsidR="009B5CDD" w:rsidRPr="00A3297B" w:rsidRDefault="009B5CDD" w:rsidP="000E5154">
            <w:pPr>
              <w:pStyle w:val="Els-body-text"/>
              <w:ind w:firstLine="0"/>
            </w:pPr>
            <w:r w:rsidRPr="00A3297B">
              <w:t>1.24E-05</w:t>
            </w:r>
          </w:p>
        </w:tc>
      </w:tr>
      <w:tr w:rsidR="009B5CDD" w:rsidRPr="00A3297B" w14:paraId="32F5360F" w14:textId="77777777" w:rsidTr="000E5154">
        <w:trPr>
          <w:trHeight w:val="270"/>
        </w:trPr>
        <w:tc>
          <w:tcPr>
            <w:tcW w:w="2255" w:type="dxa"/>
            <w:shd w:val="clear" w:color="auto" w:fill="auto"/>
            <w:noWrap/>
            <w:hideMark/>
          </w:tcPr>
          <w:p w14:paraId="32586EC8" w14:textId="77777777" w:rsidR="009B5CDD" w:rsidRPr="00A3297B" w:rsidRDefault="009B5CDD" w:rsidP="000E5154">
            <w:pPr>
              <w:pStyle w:val="Els-body-text"/>
            </w:pPr>
            <w:proofErr w:type="spellStart"/>
            <w:r w:rsidRPr="00A3297B">
              <w:t>image_mismatch</w:t>
            </w:r>
            <w:proofErr w:type="spellEnd"/>
          </w:p>
        </w:tc>
        <w:tc>
          <w:tcPr>
            <w:tcW w:w="1142" w:type="dxa"/>
            <w:shd w:val="clear" w:color="auto" w:fill="auto"/>
            <w:noWrap/>
            <w:hideMark/>
          </w:tcPr>
          <w:p w14:paraId="059EAA3A" w14:textId="77777777" w:rsidR="009B5CDD" w:rsidRPr="00A3297B" w:rsidRDefault="009B5CDD" w:rsidP="000E5154">
            <w:pPr>
              <w:pStyle w:val="Els-body-text"/>
              <w:ind w:firstLine="0"/>
            </w:pPr>
            <w:r w:rsidRPr="00A3297B">
              <w:t>1.02E-05</w:t>
            </w:r>
          </w:p>
        </w:tc>
      </w:tr>
      <w:tr w:rsidR="009B5CDD" w:rsidRPr="00A3297B" w14:paraId="5B2D364E" w14:textId="77777777" w:rsidTr="000E5154">
        <w:trPr>
          <w:trHeight w:val="270"/>
        </w:trPr>
        <w:tc>
          <w:tcPr>
            <w:tcW w:w="2255" w:type="dxa"/>
            <w:shd w:val="clear" w:color="auto" w:fill="auto"/>
            <w:noWrap/>
            <w:hideMark/>
          </w:tcPr>
          <w:p w14:paraId="04279FC4" w14:textId="77777777" w:rsidR="009B5CDD" w:rsidRPr="00A3297B" w:rsidRDefault="009B5CDD" w:rsidP="000E5154">
            <w:pPr>
              <w:pStyle w:val="Els-body-text"/>
            </w:pPr>
            <w:proofErr w:type="spellStart"/>
            <w:r w:rsidRPr="00A3297B">
              <w:t>subject_dot</w:t>
            </w:r>
            <w:proofErr w:type="spellEnd"/>
          </w:p>
        </w:tc>
        <w:tc>
          <w:tcPr>
            <w:tcW w:w="1142" w:type="dxa"/>
            <w:shd w:val="clear" w:color="auto" w:fill="auto"/>
            <w:noWrap/>
            <w:hideMark/>
          </w:tcPr>
          <w:p w14:paraId="7F28CC29" w14:textId="77777777" w:rsidR="009B5CDD" w:rsidRPr="00A3297B" w:rsidRDefault="009B5CDD" w:rsidP="000E5154">
            <w:pPr>
              <w:pStyle w:val="Els-body-text"/>
              <w:ind w:firstLine="0"/>
            </w:pPr>
            <w:r w:rsidRPr="00A3297B">
              <w:t>9.83E-06</w:t>
            </w:r>
          </w:p>
        </w:tc>
      </w:tr>
      <w:tr w:rsidR="009B5CDD" w:rsidRPr="00A3297B" w14:paraId="5FDF55EE" w14:textId="77777777" w:rsidTr="000E5154">
        <w:trPr>
          <w:trHeight w:val="270"/>
        </w:trPr>
        <w:tc>
          <w:tcPr>
            <w:tcW w:w="2255" w:type="dxa"/>
            <w:shd w:val="clear" w:color="auto" w:fill="auto"/>
            <w:noWrap/>
            <w:hideMark/>
          </w:tcPr>
          <w:p w14:paraId="70894073" w14:textId="77777777" w:rsidR="009B5CDD" w:rsidRPr="00A3297B" w:rsidRDefault="009B5CDD" w:rsidP="000E5154">
            <w:pPr>
              <w:pStyle w:val="Els-body-text"/>
            </w:pPr>
            <w:proofErr w:type="spellStart"/>
            <w:r w:rsidRPr="00A3297B">
              <w:t>count_image_med</w:t>
            </w:r>
            <w:proofErr w:type="spellEnd"/>
          </w:p>
        </w:tc>
        <w:tc>
          <w:tcPr>
            <w:tcW w:w="1142" w:type="dxa"/>
            <w:shd w:val="clear" w:color="auto" w:fill="auto"/>
            <w:noWrap/>
            <w:hideMark/>
          </w:tcPr>
          <w:p w14:paraId="5C7A6E1E" w14:textId="77777777" w:rsidR="009B5CDD" w:rsidRPr="00A3297B" w:rsidRDefault="009B5CDD" w:rsidP="000E5154">
            <w:pPr>
              <w:pStyle w:val="Els-body-text"/>
              <w:ind w:firstLine="0"/>
            </w:pPr>
            <w:r w:rsidRPr="00A3297B">
              <w:t>9.75E-06</w:t>
            </w:r>
          </w:p>
        </w:tc>
      </w:tr>
      <w:tr w:rsidR="009B5CDD" w:rsidRPr="00A3297B" w14:paraId="297280C2" w14:textId="77777777" w:rsidTr="000E5154">
        <w:trPr>
          <w:trHeight w:val="270"/>
        </w:trPr>
        <w:tc>
          <w:tcPr>
            <w:tcW w:w="2255" w:type="dxa"/>
            <w:shd w:val="clear" w:color="auto" w:fill="auto"/>
            <w:noWrap/>
            <w:hideMark/>
          </w:tcPr>
          <w:p w14:paraId="15F06DEB" w14:textId="77777777" w:rsidR="009B5CDD" w:rsidRPr="00A3297B" w:rsidRDefault="009B5CDD" w:rsidP="000E5154">
            <w:pPr>
              <w:pStyle w:val="Els-body-text"/>
            </w:pPr>
            <w:proofErr w:type="spellStart"/>
            <w:r w:rsidRPr="00A3297B">
              <w:t>count_font_obs</w:t>
            </w:r>
            <w:proofErr w:type="spellEnd"/>
          </w:p>
        </w:tc>
        <w:tc>
          <w:tcPr>
            <w:tcW w:w="1142" w:type="dxa"/>
            <w:shd w:val="clear" w:color="auto" w:fill="auto"/>
            <w:noWrap/>
            <w:hideMark/>
          </w:tcPr>
          <w:p w14:paraId="43B59DC6" w14:textId="77777777" w:rsidR="009B5CDD" w:rsidRPr="00A3297B" w:rsidRDefault="009B5CDD" w:rsidP="000E5154">
            <w:pPr>
              <w:pStyle w:val="Els-body-text"/>
              <w:ind w:firstLine="0"/>
            </w:pPr>
            <w:r w:rsidRPr="00A3297B">
              <w:t>9.20E-06</w:t>
            </w:r>
          </w:p>
        </w:tc>
      </w:tr>
      <w:tr w:rsidR="009B5CDD" w:rsidRPr="00A3297B" w14:paraId="24945788" w14:textId="77777777" w:rsidTr="000E5154">
        <w:trPr>
          <w:trHeight w:val="270"/>
        </w:trPr>
        <w:tc>
          <w:tcPr>
            <w:tcW w:w="2255" w:type="dxa"/>
            <w:shd w:val="clear" w:color="auto" w:fill="auto"/>
            <w:noWrap/>
            <w:hideMark/>
          </w:tcPr>
          <w:p w14:paraId="28C2656D" w14:textId="77777777" w:rsidR="009B5CDD" w:rsidRPr="00A3297B" w:rsidRDefault="009B5CDD" w:rsidP="000E5154">
            <w:pPr>
              <w:pStyle w:val="Els-body-text"/>
            </w:pPr>
            <w:proofErr w:type="spellStart"/>
            <w:r w:rsidRPr="00A3297B">
              <w:t>count_action_obs</w:t>
            </w:r>
            <w:proofErr w:type="spellEnd"/>
          </w:p>
        </w:tc>
        <w:tc>
          <w:tcPr>
            <w:tcW w:w="1142" w:type="dxa"/>
            <w:shd w:val="clear" w:color="auto" w:fill="auto"/>
            <w:noWrap/>
            <w:hideMark/>
          </w:tcPr>
          <w:p w14:paraId="44B9BCFF" w14:textId="77777777" w:rsidR="009B5CDD" w:rsidRPr="00A3297B" w:rsidRDefault="009B5CDD" w:rsidP="000E5154">
            <w:pPr>
              <w:pStyle w:val="Els-body-text"/>
              <w:ind w:firstLine="0"/>
            </w:pPr>
            <w:r w:rsidRPr="00A3297B">
              <w:t>8.90E-06</w:t>
            </w:r>
          </w:p>
        </w:tc>
      </w:tr>
      <w:tr w:rsidR="009B5CDD" w:rsidRPr="00A3297B" w14:paraId="0C33AC9B" w14:textId="77777777" w:rsidTr="000E5154">
        <w:trPr>
          <w:trHeight w:val="270"/>
        </w:trPr>
        <w:tc>
          <w:tcPr>
            <w:tcW w:w="2255" w:type="dxa"/>
            <w:shd w:val="clear" w:color="auto" w:fill="auto"/>
            <w:noWrap/>
            <w:hideMark/>
          </w:tcPr>
          <w:p w14:paraId="69EECE87" w14:textId="77777777" w:rsidR="009B5CDD" w:rsidRPr="00A3297B" w:rsidRDefault="009B5CDD" w:rsidP="000E5154">
            <w:pPr>
              <w:pStyle w:val="Els-body-text"/>
            </w:pPr>
            <w:proofErr w:type="spellStart"/>
            <w:r w:rsidRPr="00A3297B">
              <w:t>company_mismatch</w:t>
            </w:r>
            <w:proofErr w:type="spellEnd"/>
          </w:p>
        </w:tc>
        <w:tc>
          <w:tcPr>
            <w:tcW w:w="1142" w:type="dxa"/>
            <w:shd w:val="clear" w:color="auto" w:fill="auto"/>
            <w:noWrap/>
            <w:hideMark/>
          </w:tcPr>
          <w:p w14:paraId="0975EDE2" w14:textId="77777777" w:rsidR="009B5CDD" w:rsidRPr="00A3297B" w:rsidRDefault="009B5CDD" w:rsidP="000E5154">
            <w:pPr>
              <w:pStyle w:val="Els-body-text"/>
              <w:ind w:firstLine="0"/>
            </w:pPr>
            <w:r w:rsidRPr="00A3297B">
              <w:t>7.60E-06</w:t>
            </w:r>
          </w:p>
        </w:tc>
      </w:tr>
      <w:tr w:rsidR="009B5CDD" w:rsidRPr="00A3297B" w14:paraId="517BA5F7" w14:textId="77777777" w:rsidTr="000E5154">
        <w:trPr>
          <w:trHeight w:val="270"/>
        </w:trPr>
        <w:tc>
          <w:tcPr>
            <w:tcW w:w="2255" w:type="dxa"/>
            <w:shd w:val="clear" w:color="auto" w:fill="auto"/>
            <w:noWrap/>
            <w:hideMark/>
          </w:tcPr>
          <w:p w14:paraId="35715DF2" w14:textId="77777777" w:rsidR="009B5CDD" w:rsidRPr="00A3297B" w:rsidRDefault="009B5CDD" w:rsidP="000E5154">
            <w:pPr>
              <w:pStyle w:val="Els-body-text"/>
            </w:pPr>
            <w:proofErr w:type="spellStart"/>
            <w:r w:rsidRPr="00A3297B">
              <w:t>keywords_num</w:t>
            </w:r>
            <w:proofErr w:type="spellEnd"/>
          </w:p>
        </w:tc>
        <w:tc>
          <w:tcPr>
            <w:tcW w:w="1142" w:type="dxa"/>
            <w:shd w:val="clear" w:color="auto" w:fill="auto"/>
            <w:noWrap/>
            <w:hideMark/>
          </w:tcPr>
          <w:p w14:paraId="592DEA20" w14:textId="77777777" w:rsidR="009B5CDD" w:rsidRPr="00A3297B" w:rsidRDefault="009B5CDD" w:rsidP="000E5154">
            <w:pPr>
              <w:pStyle w:val="Els-body-text"/>
              <w:ind w:firstLine="0"/>
            </w:pPr>
            <w:r w:rsidRPr="00A3297B">
              <w:t>7.54E-06</w:t>
            </w:r>
          </w:p>
        </w:tc>
      </w:tr>
      <w:tr w:rsidR="009B5CDD" w:rsidRPr="00A3297B" w14:paraId="618B34DE" w14:textId="77777777" w:rsidTr="000E5154">
        <w:trPr>
          <w:trHeight w:val="270"/>
        </w:trPr>
        <w:tc>
          <w:tcPr>
            <w:tcW w:w="2255" w:type="dxa"/>
            <w:shd w:val="clear" w:color="auto" w:fill="auto"/>
            <w:noWrap/>
            <w:hideMark/>
          </w:tcPr>
          <w:p w14:paraId="0F9AD47E" w14:textId="77777777" w:rsidR="009B5CDD" w:rsidRPr="00A3297B" w:rsidRDefault="009B5CDD" w:rsidP="000E5154">
            <w:pPr>
              <w:pStyle w:val="Els-body-text"/>
            </w:pPr>
            <w:proofErr w:type="spellStart"/>
            <w:r w:rsidRPr="00A3297B">
              <w:t>count_js_obs</w:t>
            </w:r>
            <w:proofErr w:type="spellEnd"/>
          </w:p>
        </w:tc>
        <w:tc>
          <w:tcPr>
            <w:tcW w:w="1142" w:type="dxa"/>
            <w:shd w:val="clear" w:color="auto" w:fill="auto"/>
            <w:noWrap/>
            <w:hideMark/>
          </w:tcPr>
          <w:p w14:paraId="41D69E7F" w14:textId="77777777" w:rsidR="009B5CDD" w:rsidRPr="00A3297B" w:rsidRDefault="009B5CDD" w:rsidP="000E5154">
            <w:pPr>
              <w:pStyle w:val="Els-body-text"/>
              <w:ind w:firstLine="0"/>
            </w:pPr>
            <w:r w:rsidRPr="00A3297B">
              <w:t>6.23E-06</w:t>
            </w:r>
          </w:p>
        </w:tc>
      </w:tr>
      <w:tr w:rsidR="009B5CDD" w:rsidRPr="00A3297B" w14:paraId="502B0FC7" w14:textId="77777777" w:rsidTr="000E5154">
        <w:trPr>
          <w:trHeight w:val="270"/>
        </w:trPr>
        <w:tc>
          <w:tcPr>
            <w:tcW w:w="2255" w:type="dxa"/>
            <w:shd w:val="clear" w:color="auto" w:fill="auto"/>
            <w:noWrap/>
            <w:hideMark/>
          </w:tcPr>
          <w:p w14:paraId="34781479" w14:textId="77777777" w:rsidR="009B5CDD" w:rsidRPr="00A3297B" w:rsidRDefault="009B5CDD" w:rsidP="000E5154">
            <w:pPr>
              <w:pStyle w:val="Els-body-text"/>
            </w:pPr>
            <w:proofErr w:type="spellStart"/>
            <w:r w:rsidRPr="00A3297B">
              <w:t>subject_num</w:t>
            </w:r>
            <w:proofErr w:type="spellEnd"/>
          </w:p>
        </w:tc>
        <w:tc>
          <w:tcPr>
            <w:tcW w:w="1142" w:type="dxa"/>
            <w:shd w:val="clear" w:color="auto" w:fill="auto"/>
            <w:noWrap/>
            <w:hideMark/>
          </w:tcPr>
          <w:p w14:paraId="7DB6280A" w14:textId="77777777" w:rsidR="009B5CDD" w:rsidRPr="00A3297B" w:rsidRDefault="009B5CDD" w:rsidP="000E5154">
            <w:pPr>
              <w:pStyle w:val="Els-body-text"/>
              <w:ind w:firstLine="0"/>
            </w:pPr>
            <w:r w:rsidRPr="00A3297B">
              <w:t>5.21E-06</w:t>
            </w:r>
          </w:p>
        </w:tc>
      </w:tr>
      <w:tr w:rsidR="009B5CDD" w:rsidRPr="00A3297B" w14:paraId="4E65322A" w14:textId="77777777" w:rsidTr="000E5154">
        <w:trPr>
          <w:trHeight w:val="270"/>
        </w:trPr>
        <w:tc>
          <w:tcPr>
            <w:tcW w:w="2255" w:type="dxa"/>
            <w:shd w:val="clear" w:color="auto" w:fill="auto"/>
            <w:noWrap/>
            <w:hideMark/>
          </w:tcPr>
          <w:p w14:paraId="1F0920C8" w14:textId="77777777" w:rsidR="009B5CDD" w:rsidRPr="00A3297B" w:rsidRDefault="009B5CDD" w:rsidP="000E5154">
            <w:pPr>
              <w:pStyle w:val="Els-body-text"/>
            </w:pPr>
            <w:proofErr w:type="spellStart"/>
            <w:r w:rsidRPr="00A3297B">
              <w:t>count_image_xsmall</w:t>
            </w:r>
            <w:proofErr w:type="spellEnd"/>
          </w:p>
        </w:tc>
        <w:tc>
          <w:tcPr>
            <w:tcW w:w="1142" w:type="dxa"/>
            <w:shd w:val="clear" w:color="auto" w:fill="auto"/>
            <w:noWrap/>
            <w:hideMark/>
          </w:tcPr>
          <w:p w14:paraId="3C3B6A2E" w14:textId="77777777" w:rsidR="009B5CDD" w:rsidRPr="00A3297B" w:rsidRDefault="009B5CDD" w:rsidP="000E5154">
            <w:pPr>
              <w:pStyle w:val="Els-body-text"/>
              <w:ind w:firstLine="0"/>
            </w:pPr>
            <w:r w:rsidRPr="00A3297B">
              <w:t>3.92E-06</w:t>
            </w:r>
          </w:p>
        </w:tc>
      </w:tr>
      <w:tr w:rsidR="009B5CDD" w:rsidRPr="00A3297B" w14:paraId="4F907F6C" w14:textId="77777777" w:rsidTr="000E5154">
        <w:trPr>
          <w:trHeight w:val="270"/>
        </w:trPr>
        <w:tc>
          <w:tcPr>
            <w:tcW w:w="2255" w:type="dxa"/>
            <w:shd w:val="clear" w:color="auto" w:fill="auto"/>
            <w:noWrap/>
            <w:hideMark/>
          </w:tcPr>
          <w:p w14:paraId="1B424BBA" w14:textId="77777777" w:rsidR="009B5CDD" w:rsidRPr="00A3297B" w:rsidRDefault="009B5CDD" w:rsidP="000E5154">
            <w:pPr>
              <w:pStyle w:val="Els-body-text"/>
            </w:pPr>
            <w:proofErr w:type="spellStart"/>
            <w:r w:rsidRPr="00A3297B">
              <w:t>count_acroform_obs</w:t>
            </w:r>
            <w:proofErr w:type="spellEnd"/>
          </w:p>
        </w:tc>
        <w:tc>
          <w:tcPr>
            <w:tcW w:w="1142" w:type="dxa"/>
            <w:shd w:val="clear" w:color="auto" w:fill="auto"/>
            <w:noWrap/>
            <w:hideMark/>
          </w:tcPr>
          <w:p w14:paraId="595FE993" w14:textId="77777777" w:rsidR="009B5CDD" w:rsidRPr="00A3297B" w:rsidRDefault="009B5CDD" w:rsidP="000E5154">
            <w:pPr>
              <w:pStyle w:val="Els-body-text"/>
            </w:pPr>
            <w:r w:rsidRPr="00A3297B">
              <w:t>0</w:t>
            </w:r>
          </w:p>
        </w:tc>
      </w:tr>
      <w:tr w:rsidR="009B5CDD" w:rsidRPr="00A3297B" w14:paraId="2DD9C883" w14:textId="77777777" w:rsidTr="000E5154">
        <w:trPr>
          <w:trHeight w:val="270"/>
        </w:trPr>
        <w:tc>
          <w:tcPr>
            <w:tcW w:w="2255" w:type="dxa"/>
            <w:shd w:val="clear" w:color="auto" w:fill="auto"/>
            <w:noWrap/>
            <w:hideMark/>
          </w:tcPr>
          <w:p w14:paraId="757535F6" w14:textId="77777777" w:rsidR="009B5CDD" w:rsidRPr="00A3297B" w:rsidRDefault="009B5CDD" w:rsidP="000E5154">
            <w:pPr>
              <w:pStyle w:val="Els-body-text"/>
            </w:pPr>
            <w:proofErr w:type="spellStart"/>
            <w:r w:rsidRPr="00A3297B">
              <w:t>count_box_legal</w:t>
            </w:r>
            <w:proofErr w:type="spellEnd"/>
          </w:p>
        </w:tc>
        <w:tc>
          <w:tcPr>
            <w:tcW w:w="1142" w:type="dxa"/>
            <w:shd w:val="clear" w:color="auto" w:fill="auto"/>
            <w:noWrap/>
            <w:hideMark/>
          </w:tcPr>
          <w:p w14:paraId="2CA41581" w14:textId="77777777" w:rsidR="009B5CDD" w:rsidRPr="00A3297B" w:rsidRDefault="009B5CDD" w:rsidP="000E5154">
            <w:pPr>
              <w:pStyle w:val="Els-body-text"/>
            </w:pPr>
            <w:r w:rsidRPr="00A3297B">
              <w:t>0</w:t>
            </w:r>
          </w:p>
        </w:tc>
      </w:tr>
      <w:tr w:rsidR="009B5CDD" w:rsidRPr="00A3297B" w14:paraId="4A70D6A6" w14:textId="77777777" w:rsidTr="000E5154">
        <w:trPr>
          <w:trHeight w:val="270"/>
        </w:trPr>
        <w:tc>
          <w:tcPr>
            <w:tcW w:w="2255" w:type="dxa"/>
            <w:shd w:val="clear" w:color="auto" w:fill="auto"/>
            <w:noWrap/>
            <w:hideMark/>
          </w:tcPr>
          <w:p w14:paraId="16EE0A7B" w14:textId="77777777" w:rsidR="009B5CDD" w:rsidRPr="00A3297B" w:rsidRDefault="009B5CDD" w:rsidP="000E5154">
            <w:pPr>
              <w:pStyle w:val="Els-body-text"/>
            </w:pPr>
            <w:proofErr w:type="spellStart"/>
            <w:r w:rsidRPr="00A3297B">
              <w:t>count_box_overlap</w:t>
            </w:r>
            <w:proofErr w:type="spellEnd"/>
          </w:p>
        </w:tc>
        <w:tc>
          <w:tcPr>
            <w:tcW w:w="1142" w:type="dxa"/>
            <w:shd w:val="clear" w:color="auto" w:fill="auto"/>
            <w:noWrap/>
            <w:hideMark/>
          </w:tcPr>
          <w:p w14:paraId="4514CFB3" w14:textId="77777777" w:rsidR="009B5CDD" w:rsidRPr="00A3297B" w:rsidRDefault="009B5CDD" w:rsidP="000E5154">
            <w:pPr>
              <w:pStyle w:val="Els-body-text"/>
            </w:pPr>
            <w:r w:rsidRPr="00A3297B">
              <w:t>0</w:t>
            </w:r>
          </w:p>
        </w:tc>
      </w:tr>
      <w:tr w:rsidR="009B5CDD" w:rsidRPr="00A3297B" w14:paraId="4F9681FF" w14:textId="77777777" w:rsidTr="000E5154">
        <w:trPr>
          <w:trHeight w:val="270"/>
        </w:trPr>
        <w:tc>
          <w:tcPr>
            <w:tcW w:w="2255" w:type="dxa"/>
            <w:shd w:val="clear" w:color="auto" w:fill="auto"/>
            <w:noWrap/>
            <w:hideMark/>
          </w:tcPr>
          <w:p w14:paraId="65E7893A" w14:textId="77777777" w:rsidR="009B5CDD" w:rsidRPr="00A3297B" w:rsidRDefault="009B5CDD" w:rsidP="000E5154">
            <w:pPr>
              <w:pStyle w:val="Els-body-text"/>
            </w:pPr>
            <w:proofErr w:type="spellStart"/>
            <w:r w:rsidRPr="00A3297B">
              <w:t>count_image_xlarge</w:t>
            </w:r>
            <w:proofErr w:type="spellEnd"/>
          </w:p>
        </w:tc>
        <w:tc>
          <w:tcPr>
            <w:tcW w:w="1142" w:type="dxa"/>
            <w:shd w:val="clear" w:color="auto" w:fill="auto"/>
            <w:noWrap/>
            <w:hideMark/>
          </w:tcPr>
          <w:p w14:paraId="7E8857A0" w14:textId="77777777" w:rsidR="009B5CDD" w:rsidRPr="00A3297B" w:rsidRDefault="009B5CDD" w:rsidP="000E5154">
            <w:pPr>
              <w:pStyle w:val="Els-body-text"/>
            </w:pPr>
            <w:r w:rsidRPr="00A3297B">
              <w:t>0</w:t>
            </w:r>
          </w:p>
        </w:tc>
      </w:tr>
      <w:tr w:rsidR="009B5CDD" w:rsidRPr="00A3297B" w14:paraId="28615BD2" w14:textId="77777777" w:rsidTr="000E5154">
        <w:trPr>
          <w:trHeight w:val="270"/>
        </w:trPr>
        <w:tc>
          <w:tcPr>
            <w:tcW w:w="2255" w:type="dxa"/>
            <w:shd w:val="clear" w:color="auto" w:fill="auto"/>
            <w:noWrap/>
            <w:hideMark/>
          </w:tcPr>
          <w:p w14:paraId="5C05EAA1" w14:textId="77777777" w:rsidR="009B5CDD" w:rsidRPr="00A3297B" w:rsidRDefault="009B5CDD" w:rsidP="000E5154">
            <w:pPr>
              <w:pStyle w:val="Els-body-text"/>
            </w:pPr>
            <w:proofErr w:type="spellStart"/>
            <w:r w:rsidRPr="00A3297B">
              <w:t>count_objstm_obs</w:t>
            </w:r>
            <w:proofErr w:type="spellEnd"/>
          </w:p>
        </w:tc>
        <w:tc>
          <w:tcPr>
            <w:tcW w:w="1142" w:type="dxa"/>
            <w:shd w:val="clear" w:color="auto" w:fill="auto"/>
            <w:noWrap/>
            <w:hideMark/>
          </w:tcPr>
          <w:p w14:paraId="6A06F7E7" w14:textId="77777777" w:rsidR="009B5CDD" w:rsidRPr="00A3297B" w:rsidRDefault="009B5CDD" w:rsidP="000E5154">
            <w:pPr>
              <w:pStyle w:val="Els-body-text"/>
            </w:pPr>
            <w:r w:rsidRPr="00A3297B">
              <w:t>0</w:t>
            </w:r>
          </w:p>
        </w:tc>
      </w:tr>
      <w:tr w:rsidR="009B5CDD" w:rsidRPr="00A3297B" w14:paraId="0CFC7882" w14:textId="77777777" w:rsidTr="000E5154">
        <w:trPr>
          <w:trHeight w:val="270"/>
        </w:trPr>
        <w:tc>
          <w:tcPr>
            <w:tcW w:w="2255" w:type="dxa"/>
            <w:shd w:val="clear" w:color="auto" w:fill="auto"/>
            <w:noWrap/>
            <w:hideMark/>
          </w:tcPr>
          <w:p w14:paraId="3A0C4747" w14:textId="77777777" w:rsidR="009B5CDD" w:rsidRPr="00A3297B" w:rsidRDefault="009B5CDD" w:rsidP="000E5154">
            <w:pPr>
              <w:pStyle w:val="Els-body-text"/>
            </w:pPr>
            <w:proofErr w:type="spellStart"/>
            <w:r w:rsidRPr="00A3297B">
              <w:t>createdate_dot</w:t>
            </w:r>
            <w:proofErr w:type="spellEnd"/>
          </w:p>
        </w:tc>
        <w:tc>
          <w:tcPr>
            <w:tcW w:w="1142" w:type="dxa"/>
            <w:shd w:val="clear" w:color="auto" w:fill="auto"/>
            <w:noWrap/>
            <w:hideMark/>
          </w:tcPr>
          <w:p w14:paraId="04174D48" w14:textId="77777777" w:rsidR="009B5CDD" w:rsidRPr="00A3297B" w:rsidRDefault="009B5CDD" w:rsidP="000E5154">
            <w:pPr>
              <w:pStyle w:val="Els-body-text"/>
            </w:pPr>
            <w:r w:rsidRPr="00A3297B">
              <w:t>0</w:t>
            </w:r>
          </w:p>
        </w:tc>
      </w:tr>
      <w:tr w:rsidR="009B5CDD" w:rsidRPr="00A3297B" w14:paraId="05C3F1D6" w14:textId="77777777" w:rsidTr="000E5154">
        <w:trPr>
          <w:trHeight w:val="270"/>
        </w:trPr>
        <w:tc>
          <w:tcPr>
            <w:tcW w:w="2255" w:type="dxa"/>
            <w:shd w:val="clear" w:color="auto" w:fill="auto"/>
            <w:noWrap/>
            <w:hideMark/>
          </w:tcPr>
          <w:p w14:paraId="4CA7D34A" w14:textId="77777777" w:rsidR="009B5CDD" w:rsidRPr="00A3297B" w:rsidRDefault="009B5CDD" w:rsidP="000E5154">
            <w:pPr>
              <w:pStyle w:val="Els-body-text"/>
            </w:pPr>
            <w:proofErr w:type="spellStart"/>
            <w:r w:rsidRPr="00A3297B">
              <w:lastRenderedPageBreak/>
              <w:t>keywords_dot</w:t>
            </w:r>
            <w:proofErr w:type="spellEnd"/>
          </w:p>
        </w:tc>
        <w:tc>
          <w:tcPr>
            <w:tcW w:w="1142" w:type="dxa"/>
            <w:shd w:val="clear" w:color="auto" w:fill="auto"/>
            <w:noWrap/>
            <w:hideMark/>
          </w:tcPr>
          <w:p w14:paraId="5D61A356" w14:textId="77777777" w:rsidR="009B5CDD" w:rsidRPr="00A3297B" w:rsidRDefault="009B5CDD" w:rsidP="000E5154">
            <w:pPr>
              <w:pStyle w:val="Els-body-text"/>
            </w:pPr>
            <w:r w:rsidRPr="00A3297B">
              <w:t>0</w:t>
            </w:r>
          </w:p>
        </w:tc>
      </w:tr>
      <w:tr w:rsidR="009B5CDD" w:rsidRPr="00A3297B" w14:paraId="500F01ED" w14:textId="77777777" w:rsidTr="000E5154">
        <w:trPr>
          <w:trHeight w:val="270"/>
        </w:trPr>
        <w:tc>
          <w:tcPr>
            <w:tcW w:w="2255" w:type="dxa"/>
            <w:shd w:val="clear" w:color="auto" w:fill="auto"/>
            <w:noWrap/>
            <w:hideMark/>
          </w:tcPr>
          <w:p w14:paraId="49215F2E" w14:textId="77777777" w:rsidR="009B5CDD" w:rsidRPr="00A3297B" w:rsidRDefault="009B5CDD" w:rsidP="000E5154">
            <w:pPr>
              <w:pStyle w:val="Els-body-text"/>
            </w:pPr>
            <w:proofErr w:type="spellStart"/>
            <w:r w:rsidRPr="00A3297B">
              <w:t>moddate_dot</w:t>
            </w:r>
            <w:proofErr w:type="spellEnd"/>
          </w:p>
        </w:tc>
        <w:tc>
          <w:tcPr>
            <w:tcW w:w="1142" w:type="dxa"/>
            <w:shd w:val="clear" w:color="auto" w:fill="auto"/>
            <w:noWrap/>
            <w:hideMark/>
          </w:tcPr>
          <w:p w14:paraId="204D49A5" w14:textId="77777777" w:rsidR="009B5CDD" w:rsidRPr="00A3297B" w:rsidRDefault="009B5CDD" w:rsidP="000E5154">
            <w:pPr>
              <w:pStyle w:val="Els-body-text"/>
            </w:pPr>
            <w:r w:rsidRPr="00A3297B">
              <w:t>0</w:t>
            </w:r>
          </w:p>
        </w:tc>
      </w:tr>
      <w:tr w:rsidR="009B5CDD" w:rsidRPr="00A3297B" w14:paraId="10C169AA" w14:textId="77777777" w:rsidTr="000E5154">
        <w:trPr>
          <w:trHeight w:val="270"/>
        </w:trPr>
        <w:tc>
          <w:tcPr>
            <w:tcW w:w="2255" w:type="dxa"/>
            <w:shd w:val="clear" w:color="auto" w:fill="auto"/>
            <w:noWrap/>
            <w:hideMark/>
          </w:tcPr>
          <w:p w14:paraId="6AC9C9C5" w14:textId="77777777" w:rsidR="009B5CDD" w:rsidRPr="00A3297B" w:rsidRDefault="009B5CDD" w:rsidP="000E5154">
            <w:pPr>
              <w:pStyle w:val="Els-body-text"/>
            </w:pPr>
            <w:r w:rsidRPr="00A3297B">
              <w:t>pdfid0_dot</w:t>
            </w:r>
          </w:p>
        </w:tc>
        <w:tc>
          <w:tcPr>
            <w:tcW w:w="1142" w:type="dxa"/>
            <w:shd w:val="clear" w:color="auto" w:fill="auto"/>
            <w:noWrap/>
            <w:hideMark/>
          </w:tcPr>
          <w:p w14:paraId="5A4E8140" w14:textId="77777777" w:rsidR="009B5CDD" w:rsidRPr="00A3297B" w:rsidRDefault="009B5CDD" w:rsidP="000E5154">
            <w:pPr>
              <w:pStyle w:val="Els-body-text"/>
            </w:pPr>
            <w:r w:rsidRPr="00A3297B">
              <w:t>0</w:t>
            </w:r>
          </w:p>
        </w:tc>
      </w:tr>
      <w:tr w:rsidR="009B5CDD" w:rsidRPr="00A3297B" w14:paraId="5D9E04AA" w14:textId="77777777" w:rsidTr="000E5154">
        <w:trPr>
          <w:trHeight w:val="270"/>
        </w:trPr>
        <w:tc>
          <w:tcPr>
            <w:tcW w:w="2255" w:type="dxa"/>
            <w:shd w:val="clear" w:color="auto" w:fill="auto"/>
            <w:noWrap/>
            <w:hideMark/>
          </w:tcPr>
          <w:p w14:paraId="66FF6A6F" w14:textId="77777777" w:rsidR="009B5CDD" w:rsidRPr="00A3297B" w:rsidRDefault="009B5CDD" w:rsidP="000E5154">
            <w:pPr>
              <w:pStyle w:val="Els-body-text"/>
            </w:pPr>
            <w:r w:rsidRPr="00A3297B">
              <w:t>pdfid1_dot</w:t>
            </w:r>
          </w:p>
        </w:tc>
        <w:tc>
          <w:tcPr>
            <w:tcW w:w="1142" w:type="dxa"/>
            <w:shd w:val="clear" w:color="auto" w:fill="auto"/>
            <w:noWrap/>
            <w:hideMark/>
          </w:tcPr>
          <w:p w14:paraId="6FA30FB2" w14:textId="77777777" w:rsidR="009B5CDD" w:rsidRPr="00A3297B" w:rsidRDefault="009B5CDD" w:rsidP="000E5154">
            <w:pPr>
              <w:pStyle w:val="Els-body-text"/>
            </w:pPr>
            <w:r w:rsidRPr="00A3297B">
              <w:t>0</w:t>
            </w:r>
          </w:p>
        </w:tc>
      </w:tr>
      <w:tr w:rsidR="009B5CDD" w:rsidRPr="00A3297B" w14:paraId="31ED9155" w14:textId="77777777" w:rsidTr="000E5154">
        <w:trPr>
          <w:trHeight w:val="270"/>
        </w:trPr>
        <w:tc>
          <w:tcPr>
            <w:tcW w:w="2255" w:type="dxa"/>
            <w:shd w:val="clear" w:color="auto" w:fill="auto"/>
            <w:noWrap/>
            <w:hideMark/>
          </w:tcPr>
          <w:p w14:paraId="1225E845" w14:textId="77777777" w:rsidR="009B5CDD" w:rsidRPr="00A3297B" w:rsidRDefault="009B5CDD" w:rsidP="000E5154">
            <w:pPr>
              <w:pStyle w:val="Els-body-text"/>
            </w:pPr>
            <w:proofErr w:type="spellStart"/>
            <w:r w:rsidRPr="00A3297B">
              <w:t>pos_acroform_avg</w:t>
            </w:r>
            <w:proofErr w:type="spellEnd"/>
          </w:p>
        </w:tc>
        <w:tc>
          <w:tcPr>
            <w:tcW w:w="1142" w:type="dxa"/>
            <w:shd w:val="clear" w:color="auto" w:fill="auto"/>
            <w:noWrap/>
            <w:hideMark/>
          </w:tcPr>
          <w:p w14:paraId="534C51DE" w14:textId="77777777" w:rsidR="009B5CDD" w:rsidRPr="00A3297B" w:rsidRDefault="009B5CDD" w:rsidP="000E5154">
            <w:pPr>
              <w:pStyle w:val="Els-body-text"/>
            </w:pPr>
            <w:r w:rsidRPr="00A3297B">
              <w:t>0</w:t>
            </w:r>
          </w:p>
        </w:tc>
      </w:tr>
      <w:tr w:rsidR="009B5CDD" w:rsidRPr="00A3297B" w14:paraId="3A120CDC" w14:textId="77777777" w:rsidTr="000E5154">
        <w:trPr>
          <w:trHeight w:val="270"/>
        </w:trPr>
        <w:tc>
          <w:tcPr>
            <w:tcW w:w="2255" w:type="dxa"/>
            <w:shd w:val="clear" w:color="auto" w:fill="auto"/>
            <w:noWrap/>
            <w:hideMark/>
          </w:tcPr>
          <w:p w14:paraId="01ED4200" w14:textId="77777777" w:rsidR="009B5CDD" w:rsidRPr="00A3297B" w:rsidRDefault="009B5CDD" w:rsidP="000E5154">
            <w:pPr>
              <w:pStyle w:val="Els-body-text"/>
            </w:pPr>
            <w:proofErr w:type="spellStart"/>
            <w:r w:rsidRPr="00A3297B">
              <w:t>pos_acroform_max</w:t>
            </w:r>
            <w:proofErr w:type="spellEnd"/>
          </w:p>
        </w:tc>
        <w:tc>
          <w:tcPr>
            <w:tcW w:w="1142" w:type="dxa"/>
            <w:shd w:val="clear" w:color="auto" w:fill="auto"/>
            <w:noWrap/>
            <w:hideMark/>
          </w:tcPr>
          <w:p w14:paraId="06099E7E" w14:textId="77777777" w:rsidR="009B5CDD" w:rsidRPr="00A3297B" w:rsidRDefault="009B5CDD" w:rsidP="000E5154">
            <w:pPr>
              <w:pStyle w:val="Els-body-text"/>
            </w:pPr>
            <w:r w:rsidRPr="00A3297B">
              <w:t>0</w:t>
            </w:r>
          </w:p>
        </w:tc>
      </w:tr>
      <w:tr w:rsidR="009B5CDD" w:rsidRPr="00A3297B" w14:paraId="5245DEBF" w14:textId="77777777" w:rsidTr="000E5154">
        <w:trPr>
          <w:trHeight w:val="270"/>
        </w:trPr>
        <w:tc>
          <w:tcPr>
            <w:tcW w:w="2255" w:type="dxa"/>
            <w:shd w:val="clear" w:color="auto" w:fill="auto"/>
            <w:noWrap/>
            <w:hideMark/>
          </w:tcPr>
          <w:p w14:paraId="61843086" w14:textId="77777777" w:rsidR="009B5CDD" w:rsidRPr="00A3297B" w:rsidRDefault="009B5CDD" w:rsidP="000E5154">
            <w:pPr>
              <w:pStyle w:val="Els-body-text"/>
            </w:pPr>
            <w:proofErr w:type="spellStart"/>
            <w:r w:rsidRPr="00A3297B">
              <w:t>pos_acroform_min</w:t>
            </w:r>
            <w:proofErr w:type="spellEnd"/>
          </w:p>
        </w:tc>
        <w:tc>
          <w:tcPr>
            <w:tcW w:w="1142" w:type="dxa"/>
            <w:shd w:val="clear" w:color="auto" w:fill="auto"/>
            <w:noWrap/>
            <w:hideMark/>
          </w:tcPr>
          <w:p w14:paraId="274662B7" w14:textId="77777777" w:rsidR="009B5CDD" w:rsidRPr="00A3297B" w:rsidRDefault="009B5CDD" w:rsidP="000E5154">
            <w:pPr>
              <w:pStyle w:val="Els-body-text"/>
            </w:pPr>
            <w:r w:rsidRPr="00A3297B">
              <w:t>0</w:t>
            </w:r>
          </w:p>
        </w:tc>
      </w:tr>
      <w:tr w:rsidR="009B5CDD" w:rsidRPr="00A3297B" w14:paraId="7F1E18F1" w14:textId="77777777" w:rsidTr="000E5154">
        <w:trPr>
          <w:trHeight w:val="270"/>
        </w:trPr>
        <w:tc>
          <w:tcPr>
            <w:tcW w:w="2255" w:type="dxa"/>
            <w:shd w:val="clear" w:color="auto" w:fill="auto"/>
            <w:noWrap/>
            <w:hideMark/>
          </w:tcPr>
          <w:p w14:paraId="5D7F1E2D" w14:textId="77777777" w:rsidR="009B5CDD" w:rsidRPr="00A3297B" w:rsidRDefault="009B5CDD" w:rsidP="000E5154">
            <w:pPr>
              <w:pStyle w:val="Els-body-text"/>
            </w:pPr>
            <w:proofErr w:type="spellStart"/>
            <w:r w:rsidRPr="00A3297B">
              <w:t>pos_box_avg</w:t>
            </w:r>
            <w:proofErr w:type="spellEnd"/>
          </w:p>
        </w:tc>
        <w:tc>
          <w:tcPr>
            <w:tcW w:w="1142" w:type="dxa"/>
            <w:shd w:val="clear" w:color="auto" w:fill="auto"/>
            <w:noWrap/>
            <w:hideMark/>
          </w:tcPr>
          <w:p w14:paraId="70B5878D" w14:textId="77777777" w:rsidR="009B5CDD" w:rsidRPr="00A3297B" w:rsidRDefault="009B5CDD" w:rsidP="000E5154">
            <w:pPr>
              <w:pStyle w:val="Els-body-text"/>
            </w:pPr>
            <w:r w:rsidRPr="00A3297B">
              <w:t>0</w:t>
            </w:r>
          </w:p>
        </w:tc>
      </w:tr>
      <w:tr w:rsidR="009B5CDD" w:rsidRPr="00A3297B" w14:paraId="331816C6" w14:textId="77777777" w:rsidTr="000E5154">
        <w:trPr>
          <w:trHeight w:val="270"/>
        </w:trPr>
        <w:tc>
          <w:tcPr>
            <w:tcW w:w="2255" w:type="dxa"/>
            <w:shd w:val="clear" w:color="auto" w:fill="auto"/>
            <w:noWrap/>
            <w:hideMark/>
          </w:tcPr>
          <w:p w14:paraId="40AFC4F8" w14:textId="77777777" w:rsidR="009B5CDD" w:rsidRPr="00A3297B" w:rsidRDefault="009B5CDD" w:rsidP="000E5154">
            <w:pPr>
              <w:pStyle w:val="Els-body-text"/>
            </w:pPr>
            <w:proofErr w:type="spellStart"/>
            <w:r w:rsidRPr="00A3297B">
              <w:t>pos_box_max</w:t>
            </w:r>
            <w:proofErr w:type="spellEnd"/>
          </w:p>
        </w:tc>
        <w:tc>
          <w:tcPr>
            <w:tcW w:w="1142" w:type="dxa"/>
            <w:shd w:val="clear" w:color="auto" w:fill="auto"/>
            <w:noWrap/>
            <w:hideMark/>
          </w:tcPr>
          <w:p w14:paraId="32243BD5" w14:textId="77777777" w:rsidR="009B5CDD" w:rsidRPr="00A3297B" w:rsidRDefault="009B5CDD" w:rsidP="000E5154">
            <w:pPr>
              <w:pStyle w:val="Els-body-text"/>
            </w:pPr>
            <w:r w:rsidRPr="00A3297B">
              <w:t>0</w:t>
            </w:r>
          </w:p>
        </w:tc>
      </w:tr>
      <w:tr w:rsidR="009B5CDD" w:rsidRPr="00A3297B" w14:paraId="5872E101" w14:textId="77777777" w:rsidTr="000E5154">
        <w:trPr>
          <w:trHeight w:val="270"/>
        </w:trPr>
        <w:tc>
          <w:tcPr>
            <w:tcW w:w="2255" w:type="dxa"/>
            <w:shd w:val="clear" w:color="auto" w:fill="auto"/>
            <w:noWrap/>
            <w:hideMark/>
          </w:tcPr>
          <w:p w14:paraId="3E2E6CD7" w14:textId="77777777" w:rsidR="009B5CDD" w:rsidRPr="00A3297B" w:rsidRDefault="009B5CDD" w:rsidP="000E5154">
            <w:pPr>
              <w:pStyle w:val="Els-body-text"/>
            </w:pPr>
            <w:proofErr w:type="spellStart"/>
            <w:r w:rsidRPr="00A3297B">
              <w:t>pos_box_min</w:t>
            </w:r>
            <w:proofErr w:type="spellEnd"/>
          </w:p>
        </w:tc>
        <w:tc>
          <w:tcPr>
            <w:tcW w:w="1142" w:type="dxa"/>
            <w:shd w:val="clear" w:color="auto" w:fill="auto"/>
            <w:noWrap/>
            <w:hideMark/>
          </w:tcPr>
          <w:p w14:paraId="161255D1" w14:textId="77777777" w:rsidR="009B5CDD" w:rsidRPr="00A3297B" w:rsidRDefault="009B5CDD" w:rsidP="000E5154">
            <w:pPr>
              <w:pStyle w:val="Els-body-text"/>
            </w:pPr>
            <w:r w:rsidRPr="00A3297B">
              <w:t>0</w:t>
            </w:r>
          </w:p>
        </w:tc>
      </w:tr>
      <w:tr w:rsidR="009B5CDD" w:rsidRPr="00A3297B" w14:paraId="21DAA504" w14:textId="77777777" w:rsidTr="000E5154">
        <w:trPr>
          <w:trHeight w:val="270"/>
        </w:trPr>
        <w:tc>
          <w:tcPr>
            <w:tcW w:w="2255" w:type="dxa"/>
            <w:shd w:val="clear" w:color="auto" w:fill="auto"/>
            <w:noWrap/>
            <w:hideMark/>
          </w:tcPr>
          <w:p w14:paraId="4A2ED867" w14:textId="77777777" w:rsidR="009B5CDD" w:rsidRPr="00A3297B" w:rsidRDefault="009B5CDD" w:rsidP="000E5154">
            <w:pPr>
              <w:pStyle w:val="Els-body-text"/>
            </w:pPr>
            <w:proofErr w:type="spellStart"/>
            <w:r w:rsidRPr="00A3297B">
              <w:t>pos_eof_avg</w:t>
            </w:r>
            <w:proofErr w:type="spellEnd"/>
          </w:p>
        </w:tc>
        <w:tc>
          <w:tcPr>
            <w:tcW w:w="1142" w:type="dxa"/>
            <w:shd w:val="clear" w:color="auto" w:fill="auto"/>
            <w:noWrap/>
            <w:hideMark/>
          </w:tcPr>
          <w:p w14:paraId="0230B69F" w14:textId="77777777" w:rsidR="009B5CDD" w:rsidRPr="00A3297B" w:rsidRDefault="009B5CDD" w:rsidP="000E5154">
            <w:pPr>
              <w:pStyle w:val="Els-body-text"/>
            </w:pPr>
            <w:r w:rsidRPr="00A3297B">
              <w:t>0</w:t>
            </w:r>
          </w:p>
        </w:tc>
      </w:tr>
      <w:tr w:rsidR="009B5CDD" w:rsidRPr="00A3297B" w14:paraId="575EA57B" w14:textId="77777777" w:rsidTr="000E5154">
        <w:trPr>
          <w:trHeight w:val="270"/>
        </w:trPr>
        <w:tc>
          <w:tcPr>
            <w:tcW w:w="2255" w:type="dxa"/>
            <w:shd w:val="clear" w:color="auto" w:fill="auto"/>
            <w:noWrap/>
            <w:hideMark/>
          </w:tcPr>
          <w:p w14:paraId="5BF94739" w14:textId="77777777" w:rsidR="009B5CDD" w:rsidRPr="00A3297B" w:rsidRDefault="009B5CDD" w:rsidP="000E5154">
            <w:pPr>
              <w:pStyle w:val="Els-body-text"/>
            </w:pPr>
            <w:proofErr w:type="spellStart"/>
            <w:r w:rsidRPr="00A3297B">
              <w:t>pos_eof_max</w:t>
            </w:r>
            <w:proofErr w:type="spellEnd"/>
          </w:p>
        </w:tc>
        <w:tc>
          <w:tcPr>
            <w:tcW w:w="1142" w:type="dxa"/>
            <w:shd w:val="clear" w:color="auto" w:fill="auto"/>
            <w:noWrap/>
            <w:hideMark/>
          </w:tcPr>
          <w:p w14:paraId="052E2C1A" w14:textId="77777777" w:rsidR="009B5CDD" w:rsidRPr="00A3297B" w:rsidRDefault="009B5CDD" w:rsidP="000E5154">
            <w:pPr>
              <w:pStyle w:val="Els-body-text"/>
            </w:pPr>
            <w:r w:rsidRPr="00A3297B">
              <w:t>0</w:t>
            </w:r>
          </w:p>
        </w:tc>
      </w:tr>
      <w:tr w:rsidR="009B5CDD" w:rsidRPr="00A3297B" w14:paraId="16C3C106" w14:textId="77777777" w:rsidTr="000E5154">
        <w:trPr>
          <w:trHeight w:val="270"/>
        </w:trPr>
        <w:tc>
          <w:tcPr>
            <w:tcW w:w="2255" w:type="dxa"/>
            <w:shd w:val="clear" w:color="auto" w:fill="auto"/>
            <w:noWrap/>
            <w:hideMark/>
          </w:tcPr>
          <w:p w14:paraId="64FF36D3" w14:textId="77777777" w:rsidR="009B5CDD" w:rsidRPr="00A3297B" w:rsidRDefault="009B5CDD" w:rsidP="000E5154">
            <w:pPr>
              <w:pStyle w:val="Els-body-text"/>
            </w:pPr>
            <w:proofErr w:type="spellStart"/>
            <w:r w:rsidRPr="00A3297B">
              <w:t>pos_eof_min</w:t>
            </w:r>
            <w:proofErr w:type="spellEnd"/>
          </w:p>
        </w:tc>
        <w:tc>
          <w:tcPr>
            <w:tcW w:w="1142" w:type="dxa"/>
            <w:shd w:val="clear" w:color="auto" w:fill="auto"/>
            <w:noWrap/>
            <w:hideMark/>
          </w:tcPr>
          <w:p w14:paraId="2DE72002" w14:textId="77777777" w:rsidR="009B5CDD" w:rsidRPr="00A3297B" w:rsidRDefault="009B5CDD" w:rsidP="000E5154">
            <w:pPr>
              <w:pStyle w:val="Els-body-text"/>
            </w:pPr>
            <w:r w:rsidRPr="00A3297B">
              <w:t>0</w:t>
            </w:r>
          </w:p>
        </w:tc>
      </w:tr>
      <w:tr w:rsidR="009B5CDD" w:rsidRPr="00A3297B" w14:paraId="3C953581" w14:textId="77777777" w:rsidTr="000E5154">
        <w:trPr>
          <w:trHeight w:val="270"/>
        </w:trPr>
        <w:tc>
          <w:tcPr>
            <w:tcW w:w="2255" w:type="dxa"/>
            <w:shd w:val="clear" w:color="auto" w:fill="auto"/>
            <w:noWrap/>
            <w:hideMark/>
          </w:tcPr>
          <w:p w14:paraId="6ED0C3EA" w14:textId="77777777" w:rsidR="009B5CDD" w:rsidRPr="00A3297B" w:rsidRDefault="009B5CDD" w:rsidP="000E5154">
            <w:pPr>
              <w:pStyle w:val="Els-body-text"/>
            </w:pPr>
            <w:proofErr w:type="spellStart"/>
            <w:r w:rsidRPr="00A3297B">
              <w:t>pos_image_avg</w:t>
            </w:r>
            <w:proofErr w:type="spellEnd"/>
          </w:p>
        </w:tc>
        <w:tc>
          <w:tcPr>
            <w:tcW w:w="1142" w:type="dxa"/>
            <w:shd w:val="clear" w:color="auto" w:fill="auto"/>
            <w:noWrap/>
            <w:hideMark/>
          </w:tcPr>
          <w:p w14:paraId="59F8E5D0" w14:textId="77777777" w:rsidR="009B5CDD" w:rsidRPr="00A3297B" w:rsidRDefault="009B5CDD" w:rsidP="000E5154">
            <w:pPr>
              <w:pStyle w:val="Els-body-text"/>
            </w:pPr>
            <w:r w:rsidRPr="00A3297B">
              <w:t>0</w:t>
            </w:r>
          </w:p>
        </w:tc>
      </w:tr>
      <w:tr w:rsidR="009B5CDD" w:rsidRPr="00A3297B" w14:paraId="1AE9012E" w14:textId="77777777" w:rsidTr="000E5154">
        <w:trPr>
          <w:trHeight w:val="270"/>
        </w:trPr>
        <w:tc>
          <w:tcPr>
            <w:tcW w:w="2255" w:type="dxa"/>
            <w:shd w:val="clear" w:color="auto" w:fill="auto"/>
            <w:noWrap/>
            <w:hideMark/>
          </w:tcPr>
          <w:p w14:paraId="433260A4" w14:textId="77777777" w:rsidR="009B5CDD" w:rsidRPr="00A3297B" w:rsidRDefault="009B5CDD" w:rsidP="000E5154">
            <w:pPr>
              <w:pStyle w:val="Els-body-text"/>
            </w:pPr>
            <w:proofErr w:type="spellStart"/>
            <w:r w:rsidRPr="00A3297B">
              <w:t>pos_image_max</w:t>
            </w:r>
            <w:proofErr w:type="spellEnd"/>
          </w:p>
        </w:tc>
        <w:tc>
          <w:tcPr>
            <w:tcW w:w="1142" w:type="dxa"/>
            <w:shd w:val="clear" w:color="auto" w:fill="auto"/>
            <w:noWrap/>
            <w:hideMark/>
          </w:tcPr>
          <w:p w14:paraId="7EB2580E" w14:textId="77777777" w:rsidR="009B5CDD" w:rsidRPr="00A3297B" w:rsidRDefault="009B5CDD" w:rsidP="000E5154">
            <w:pPr>
              <w:pStyle w:val="Els-body-text"/>
            </w:pPr>
            <w:r w:rsidRPr="00A3297B">
              <w:t>0</w:t>
            </w:r>
          </w:p>
        </w:tc>
      </w:tr>
      <w:tr w:rsidR="009B5CDD" w:rsidRPr="00A3297B" w14:paraId="65230699" w14:textId="77777777" w:rsidTr="000E5154">
        <w:trPr>
          <w:trHeight w:val="270"/>
        </w:trPr>
        <w:tc>
          <w:tcPr>
            <w:tcW w:w="2255" w:type="dxa"/>
            <w:shd w:val="clear" w:color="auto" w:fill="auto"/>
            <w:noWrap/>
            <w:hideMark/>
          </w:tcPr>
          <w:p w14:paraId="77DF115B" w14:textId="77777777" w:rsidR="009B5CDD" w:rsidRPr="00A3297B" w:rsidRDefault="009B5CDD" w:rsidP="000E5154">
            <w:pPr>
              <w:pStyle w:val="Els-body-text"/>
            </w:pPr>
            <w:proofErr w:type="spellStart"/>
            <w:r w:rsidRPr="00A3297B">
              <w:t>pos_image_min</w:t>
            </w:r>
            <w:proofErr w:type="spellEnd"/>
          </w:p>
        </w:tc>
        <w:tc>
          <w:tcPr>
            <w:tcW w:w="1142" w:type="dxa"/>
            <w:shd w:val="clear" w:color="auto" w:fill="auto"/>
            <w:noWrap/>
            <w:hideMark/>
          </w:tcPr>
          <w:p w14:paraId="43A9D37C" w14:textId="77777777" w:rsidR="009B5CDD" w:rsidRPr="00A3297B" w:rsidRDefault="009B5CDD" w:rsidP="000E5154">
            <w:pPr>
              <w:pStyle w:val="Els-body-text"/>
            </w:pPr>
            <w:r w:rsidRPr="00A3297B">
              <w:t>0</w:t>
            </w:r>
          </w:p>
        </w:tc>
      </w:tr>
      <w:tr w:rsidR="009B5CDD" w:rsidRPr="00A3297B" w14:paraId="463F17AB" w14:textId="77777777" w:rsidTr="000E5154">
        <w:trPr>
          <w:trHeight w:val="270"/>
        </w:trPr>
        <w:tc>
          <w:tcPr>
            <w:tcW w:w="2255" w:type="dxa"/>
            <w:shd w:val="clear" w:color="auto" w:fill="auto"/>
            <w:noWrap/>
            <w:hideMark/>
          </w:tcPr>
          <w:p w14:paraId="0BC11186" w14:textId="77777777" w:rsidR="009B5CDD" w:rsidRPr="00A3297B" w:rsidRDefault="009B5CDD" w:rsidP="000E5154">
            <w:pPr>
              <w:pStyle w:val="Els-body-text"/>
            </w:pPr>
            <w:proofErr w:type="spellStart"/>
            <w:r w:rsidRPr="00A3297B">
              <w:t>pos_page_avg</w:t>
            </w:r>
            <w:proofErr w:type="spellEnd"/>
          </w:p>
        </w:tc>
        <w:tc>
          <w:tcPr>
            <w:tcW w:w="1142" w:type="dxa"/>
            <w:shd w:val="clear" w:color="auto" w:fill="auto"/>
            <w:noWrap/>
            <w:hideMark/>
          </w:tcPr>
          <w:p w14:paraId="08C9F16A" w14:textId="77777777" w:rsidR="009B5CDD" w:rsidRPr="00A3297B" w:rsidRDefault="009B5CDD" w:rsidP="000E5154">
            <w:pPr>
              <w:pStyle w:val="Els-body-text"/>
            </w:pPr>
            <w:r w:rsidRPr="00A3297B">
              <w:t>0</w:t>
            </w:r>
          </w:p>
        </w:tc>
      </w:tr>
      <w:tr w:rsidR="009B5CDD" w:rsidRPr="00A3297B" w14:paraId="3C6E7C0E" w14:textId="77777777" w:rsidTr="000E5154">
        <w:trPr>
          <w:trHeight w:val="270"/>
        </w:trPr>
        <w:tc>
          <w:tcPr>
            <w:tcW w:w="2255" w:type="dxa"/>
            <w:shd w:val="clear" w:color="auto" w:fill="auto"/>
            <w:noWrap/>
            <w:hideMark/>
          </w:tcPr>
          <w:p w14:paraId="7D7BE2BE" w14:textId="77777777" w:rsidR="009B5CDD" w:rsidRPr="00A3297B" w:rsidRDefault="009B5CDD" w:rsidP="000E5154">
            <w:pPr>
              <w:pStyle w:val="Els-body-text"/>
            </w:pPr>
            <w:proofErr w:type="spellStart"/>
            <w:r w:rsidRPr="00A3297B">
              <w:t>pos_page_max</w:t>
            </w:r>
            <w:proofErr w:type="spellEnd"/>
          </w:p>
        </w:tc>
        <w:tc>
          <w:tcPr>
            <w:tcW w:w="1142" w:type="dxa"/>
            <w:shd w:val="clear" w:color="auto" w:fill="auto"/>
            <w:noWrap/>
            <w:hideMark/>
          </w:tcPr>
          <w:p w14:paraId="14B69B3F" w14:textId="77777777" w:rsidR="009B5CDD" w:rsidRPr="00A3297B" w:rsidRDefault="009B5CDD" w:rsidP="000E5154">
            <w:pPr>
              <w:pStyle w:val="Els-body-text"/>
            </w:pPr>
            <w:r w:rsidRPr="00A3297B">
              <w:t>0</w:t>
            </w:r>
          </w:p>
        </w:tc>
      </w:tr>
      <w:tr w:rsidR="009B5CDD" w:rsidRPr="00A3297B" w14:paraId="3EB17C03" w14:textId="77777777" w:rsidTr="000E5154">
        <w:trPr>
          <w:trHeight w:val="297"/>
        </w:trPr>
        <w:tc>
          <w:tcPr>
            <w:tcW w:w="2255" w:type="dxa"/>
            <w:shd w:val="clear" w:color="auto" w:fill="auto"/>
            <w:noWrap/>
            <w:hideMark/>
          </w:tcPr>
          <w:p w14:paraId="7599F974" w14:textId="77777777" w:rsidR="009B5CDD" w:rsidRPr="00A3297B" w:rsidRDefault="009B5CDD" w:rsidP="000E5154">
            <w:pPr>
              <w:pStyle w:val="Els-body-text"/>
            </w:pPr>
            <w:proofErr w:type="spellStart"/>
            <w:r w:rsidRPr="00A3297B">
              <w:t>pos_page_min</w:t>
            </w:r>
            <w:proofErr w:type="spellEnd"/>
          </w:p>
        </w:tc>
        <w:tc>
          <w:tcPr>
            <w:tcW w:w="1142" w:type="dxa"/>
            <w:shd w:val="clear" w:color="auto" w:fill="auto"/>
            <w:noWrap/>
            <w:hideMark/>
          </w:tcPr>
          <w:p w14:paraId="2F03C536" w14:textId="77777777" w:rsidR="009B5CDD" w:rsidRPr="00A3297B" w:rsidRDefault="009B5CDD" w:rsidP="000E5154">
            <w:pPr>
              <w:pStyle w:val="Els-body-text"/>
            </w:pPr>
            <w:r w:rsidRPr="00A3297B">
              <w:t>0</w:t>
            </w:r>
          </w:p>
        </w:tc>
      </w:tr>
      <w:tr w:rsidR="009B5CDD" w:rsidRPr="00A3297B" w14:paraId="245C3E73" w14:textId="77777777" w:rsidTr="000E5154">
        <w:trPr>
          <w:trHeight w:val="270"/>
        </w:trPr>
        <w:tc>
          <w:tcPr>
            <w:tcW w:w="2255" w:type="dxa"/>
            <w:shd w:val="clear" w:color="auto" w:fill="auto"/>
            <w:noWrap/>
            <w:hideMark/>
          </w:tcPr>
          <w:p w14:paraId="39EF5F4C" w14:textId="77777777" w:rsidR="009B5CDD" w:rsidRPr="00A3297B" w:rsidRDefault="009B5CDD" w:rsidP="000E5154">
            <w:pPr>
              <w:pStyle w:val="Els-body-text"/>
            </w:pPr>
            <w:proofErr w:type="spellStart"/>
            <w:r w:rsidRPr="00A3297B">
              <w:t>ratio_size_obj</w:t>
            </w:r>
            <w:proofErr w:type="spellEnd"/>
          </w:p>
        </w:tc>
        <w:tc>
          <w:tcPr>
            <w:tcW w:w="1142" w:type="dxa"/>
            <w:shd w:val="clear" w:color="auto" w:fill="auto"/>
            <w:noWrap/>
            <w:hideMark/>
          </w:tcPr>
          <w:p w14:paraId="2F27C924" w14:textId="77777777" w:rsidR="009B5CDD" w:rsidRPr="00A3297B" w:rsidRDefault="009B5CDD" w:rsidP="000E5154">
            <w:pPr>
              <w:pStyle w:val="Els-body-text"/>
            </w:pPr>
            <w:r w:rsidRPr="00A3297B">
              <w:t>0</w:t>
            </w:r>
          </w:p>
        </w:tc>
      </w:tr>
      <w:tr w:rsidR="009B5CDD" w:rsidRPr="00A3297B" w14:paraId="2EF84864" w14:textId="77777777" w:rsidTr="000E5154">
        <w:trPr>
          <w:trHeight w:val="270"/>
        </w:trPr>
        <w:tc>
          <w:tcPr>
            <w:tcW w:w="2255" w:type="dxa"/>
            <w:shd w:val="clear" w:color="auto" w:fill="auto"/>
            <w:noWrap/>
            <w:hideMark/>
          </w:tcPr>
          <w:p w14:paraId="01D4897D" w14:textId="77777777" w:rsidR="009B5CDD" w:rsidRPr="00A3297B" w:rsidRDefault="009B5CDD" w:rsidP="000E5154">
            <w:pPr>
              <w:pStyle w:val="Els-body-text"/>
            </w:pPr>
            <w:proofErr w:type="spellStart"/>
            <w:r w:rsidRPr="00A3297B">
              <w:t>ratio_size_page</w:t>
            </w:r>
            <w:proofErr w:type="spellEnd"/>
          </w:p>
        </w:tc>
        <w:tc>
          <w:tcPr>
            <w:tcW w:w="1142" w:type="dxa"/>
            <w:shd w:val="clear" w:color="auto" w:fill="auto"/>
            <w:noWrap/>
            <w:hideMark/>
          </w:tcPr>
          <w:p w14:paraId="51AB2D5E" w14:textId="77777777" w:rsidR="009B5CDD" w:rsidRPr="00A3297B" w:rsidRDefault="009B5CDD" w:rsidP="000E5154">
            <w:pPr>
              <w:pStyle w:val="Els-body-text"/>
            </w:pPr>
            <w:r w:rsidRPr="00A3297B">
              <w:t>0</w:t>
            </w:r>
          </w:p>
        </w:tc>
      </w:tr>
      <w:tr w:rsidR="009B5CDD" w:rsidRPr="00A3297B" w14:paraId="62A1CB5A" w14:textId="77777777" w:rsidTr="000E5154">
        <w:trPr>
          <w:trHeight w:val="270"/>
        </w:trPr>
        <w:tc>
          <w:tcPr>
            <w:tcW w:w="2255" w:type="dxa"/>
            <w:shd w:val="clear" w:color="auto" w:fill="auto"/>
            <w:noWrap/>
            <w:hideMark/>
          </w:tcPr>
          <w:p w14:paraId="05FDFBA0" w14:textId="77777777" w:rsidR="009B5CDD" w:rsidRPr="00A3297B" w:rsidRDefault="009B5CDD" w:rsidP="000E5154">
            <w:pPr>
              <w:pStyle w:val="Els-body-text"/>
            </w:pPr>
            <w:proofErr w:type="spellStart"/>
            <w:r w:rsidRPr="00A3297B">
              <w:t>ratio_size_stream</w:t>
            </w:r>
            <w:proofErr w:type="spellEnd"/>
          </w:p>
        </w:tc>
        <w:tc>
          <w:tcPr>
            <w:tcW w:w="1142" w:type="dxa"/>
            <w:shd w:val="clear" w:color="auto" w:fill="auto"/>
            <w:noWrap/>
            <w:hideMark/>
          </w:tcPr>
          <w:p w14:paraId="7BAACDB0" w14:textId="77777777" w:rsidR="009B5CDD" w:rsidRPr="00A3297B" w:rsidRDefault="009B5CDD" w:rsidP="000E5154">
            <w:pPr>
              <w:pStyle w:val="Els-body-text"/>
            </w:pPr>
            <w:r w:rsidRPr="00A3297B">
              <w:t>0</w:t>
            </w:r>
          </w:p>
        </w:tc>
      </w:tr>
    </w:tbl>
    <w:p w14:paraId="3A7F5363" w14:textId="77777777" w:rsidR="001D5D33" w:rsidRDefault="001D5D33">
      <w:pPr>
        <w:widowControl/>
        <w:sectPr w:rsidR="001D5D33" w:rsidSect="001D5D33">
          <w:type w:val="continuous"/>
          <w:pgSz w:w="11906" w:h="16838"/>
          <w:pgMar w:top="754" w:right="1191" w:bottom="2126" w:left="737" w:header="907" w:footer="1196" w:gutter="0"/>
          <w:cols w:num="2" w:space="720"/>
          <w:titlePg/>
          <w:docGrid w:type="lines" w:linePitch="360"/>
        </w:sectPr>
      </w:pPr>
    </w:p>
    <w:p w14:paraId="1E4FAEA6" w14:textId="4DD68A2A" w:rsidR="004F31FA" w:rsidRDefault="004F31FA">
      <w:pPr>
        <w:widowControl/>
      </w:pPr>
    </w:p>
    <w:p w14:paraId="095E4951" w14:textId="77777777" w:rsidR="001247F5" w:rsidRDefault="001247F5">
      <w:pPr>
        <w:widowControl/>
      </w:pPr>
    </w:p>
    <w:p w14:paraId="424489A7" w14:textId="77777777" w:rsidR="001D5D33" w:rsidRDefault="001D5D33" w:rsidP="009B5CDD">
      <w:pPr>
        <w:widowControl/>
        <w:rPr>
          <w:b/>
        </w:rPr>
      </w:pPr>
    </w:p>
    <w:p w14:paraId="1CD53B1B" w14:textId="77777777" w:rsidR="001D5D33" w:rsidRDefault="001D5D33" w:rsidP="009B5CDD">
      <w:pPr>
        <w:widowControl/>
        <w:rPr>
          <w:b/>
        </w:rPr>
      </w:pPr>
      <w:r>
        <w:rPr>
          <w:b/>
        </w:rPr>
        <w:br w:type="page"/>
      </w:r>
    </w:p>
    <w:p w14:paraId="572F376D" w14:textId="6F61FA89" w:rsidR="009B5CDD" w:rsidRDefault="009B5CDD" w:rsidP="009B5CDD">
      <w:pPr>
        <w:widowControl/>
        <w:rPr>
          <w:b/>
        </w:rPr>
      </w:pPr>
      <w:r w:rsidRPr="00CA29F5">
        <w:rPr>
          <w:b/>
        </w:rPr>
        <w:lastRenderedPageBreak/>
        <w:t>Biograp</w:t>
      </w:r>
      <w:r>
        <w:rPr>
          <w:rFonts w:hint="eastAsia"/>
          <w:b/>
        </w:rPr>
        <w:t>h</w:t>
      </w:r>
      <w:r>
        <w:rPr>
          <w:b/>
        </w:rPr>
        <w:t>y</w:t>
      </w:r>
    </w:p>
    <w:p w14:paraId="1266F406" w14:textId="77777777" w:rsidR="009B5CDD" w:rsidRPr="000E5154" w:rsidRDefault="009B5CDD" w:rsidP="009B5CDD">
      <w:pPr>
        <w:pStyle w:val="Els-body-text"/>
        <w:ind w:firstLine="0"/>
        <w:rPr>
          <w:rFonts w:eastAsia="SimSun"/>
          <w:lang w:val="en-GB"/>
        </w:rPr>
      </w:pPr>
      <w:proofErr w:type="spellStart"/>
      <w:r w:rsidRPr="00EE7CC1">
        <w:rPr>
          <w:b/>
        </w:rPr>
        <w:t>Yubin</w:t>
      </w:r>
      <w:proofErr w:type="spellEnd"/>
      <w:r w:rsidRPr="00EE7CC1">
        <w:rPr>
          <w:b/>
        </w:rPr>
        <w:t xml:space="preserve"> Yang </w:t>
      </w:r>
      <w:proofErr w:type="spellStart"/>
      <w:r w:rsidRPr="00EE7CC1">
        <w:t>i</w:t>
      </w:r>
      <w:proofErr w:type="spellEnd"/>
      <w:r w:rsidRPr="000E5154">
        <w:rPr>
          <w:rFonts w:eastAsia="SimSun"/>
          <w:lang w:val="en-GB"/>
        </w:rPr>
        <w:t>s currently Ph.D. candidate at the School of Computer Science &amp; Engineering,</w:t>
      </w:r>
      <w:r w:rsidRPr="000E5154">
        <w:rPr>
          <w:rFonts w:eastAsia="SimSun" w:hint="eastAsia"/>
          <w:lang w:val="en-GB"/>
        </w:rPr>
        <w:t xml:space="preserve"> </w:t>
      </w:r>
      <w:r w:rsidRPr="000E5154">
        <w:rPr>
          <w:rFonts w:eastAsia="SimSun"/>
          <w:lang w:val="en-GB"/>
        </w:rPr>
        <w:t>South China University of Technology, China. He previously earned a M. Sc. Degree at the</w:t>
      </w:r>
      <w:r w:rsidRPr="000E5154">
        <w:rPr>
          <w:rFonts w:eastAsia="SimSun" w:hint="eastAsia"/>
          <w:lang w:val="en-GB"/>
        </w:rPr>
        <w:t xml:space="preserve"> </w:t>
      </w:r>
      <w:r w:rsidRPr="000E5154">
        <w:rPr>
          <w:rFonts w:eastAsia="SimSun"/>
          <w:lang w:val="en-GB"/>
        </w:rPr>
        <w:t>University of New South Wales, Australia in 1999 and a B.Sc. degree at Guangdong University of</w:t>
      </w:r>
      <w:r w:rsidRPr="000E5154">
        <w:rPr>
          <w:rFonts w:eastAsia="SimSun" w:hint="eastAsia"/>
          <w:lang w:val="en-GB"/>
        </w:rPr>
        <w:t xml:space="preserve"> </w:t>
      </w:r>
      <w:r w:rsidRPr="000E5154">
        <w:rPr>
          <w:rFonts w:eastAsia="SimSun"/>
          <w:lang w:val="en-GB"/>
        </w:rPr>
        <w:t>Technology, China in 1997. His current research interests focus on information security</w:t>
      </w:r>
      <w:r w:rsidRPr="000E5154">
        <w:rPr>
          <w:rFonts w:eastAsia="SimSun" w:hint="eastAsia"/>
          <w:lang w:val="en-GB"/>
        </w:rPr>
        <w:t>.</w:t>
      </w:r>
    </w:p>
    <w:p w14:paraId="46369293" w14:textId="77777777" w:rsidR="000E5154" w:rsidRPr="00EE7CC1" w:rsidRDefault="000E5154" w:rsidP="009B5CDD">
      <w:pPr>
        <w:pStyle w:val="Els-body-text"/>
        <w:ind w:firstLine="0"/>
      </w:pPr>
    </w:p>
    <w:p w14:paraId="553F2077" w14:textId="77777777" w:rsidR="009B5CDD" w:rsidRDefault="009B5CDD" w:rsidP="009B5CDD">
      <w:pPr>
        <w:pStyle w:val="Els-body-text"/>
        <w:ind w:firstLine="0"/>
      </w:pPr>
      <w:r w:rsidRPr="009B5CDD">
        <w:rPr>
          <w:b/>
        </w:rPr>
        <w:t>Wei Jiang</w:t>
      </w:r>
      <w:r w:rsidRPr="009B5CDD">
        <w:t xml:space="preserve"> is a Ph.D. Candidate in the Department of Computer Science and Engineering at the</w:t>
      </w:r>
      <w:r w:rsidRPr="009B5CDD">
        <w:rPr>
          <w:rFonts w:hint="eastAsia"/>
        </w:rPr>
        <w:t xml:space="preserve"> </w:t>
      </w:r>
      <w:r w:rsidRPr="009B5CDD">
        <w:t xml:space="preserve">NYU </w:t>
      </w:r>
      <w:proofErr w:type="spellStart"/>
      <w:r w:rsidRPr="009B5CDD">
        <w:t>Tandon</w:t>
      </w:r>
      <w:proofErr w:type="spellEnd"/>
      <w:r w:rsidRPr="009B5CDD">
        <w:t xml:space="preserve"> School of Engineering in Brooklyn, NY. He received a Bachelor's degree in</w:t>
      </w:r>
      <w:r w:rsidRPr="009B5CDD">
        <w:rPr>
          <w:rFonts w:hint="eastAsia"/>
        </w:rPr>
        <w:t xml:space="preserve"> </w:t>
      </w:r>
      <w:r w:rsidRPr="009B5CDD">
        <w:t>computer science from Guangdong University of Technology in China, and a Master's degree in</w:t>
      </w:r>
      <w:r w:rsidRPr="009B5CDD">
        <w:rPr>
          <w:rFonts w:hint="eastAsia"/>
        </w:rPr>
        <w:t xml:space="preserve"> </w:t>
      </w:r>
      <w:r w:rsidRPr="009B5CDD">
        <w:t>computer science from University of Southern California in US.</w:t>
      </w:r>
    </w:p>
    <w:p w14:paraId="36A1EA91" w14:textId="77777777" w:rsidR="000E5154" w:rsidRDefault="000E5154" w:rsidP="009B5CDD">
      <w:pPr>
        <w:pStyle w:val="Els-body-text"/>
        <w:ind w:firstLine="0"/>
      </w:pPr>
    </w:p>
    <w:p w14:paraId="3446E6F4" w14:textId="0178CCF2" w:rsidR="000E5154" w:rsidRDefault="000E5154" w:rsidP="009B5CDD">
      <w:pPr>
        <w:pStyle w:val="Els-body-text"/>
        <w:ind w:firstLine="0"/>
      </w:pPr>
      <w:proofErr w:type="spellStart"/>
      <w:r w:rsidRPr="000E5154">
        <w:rPr>
          <w:b/>
        </w:rPr>
        <w:t>Fengjiao</w:t>
      </w:r>
      <w:proofErr w:type="spellEnd"/>
      <w:r w:rsidRPr="000E5154">
        <w:rPr>
          <w:b/>
        </w:rPr>
        <w:t xml:space="preserve"> Wang</w:t>
      </w:r>
      <w:r w:rsidRPr="000E5154">
        <w:t xml:space="preserve"> graduated from the School of Computer Science and Technology, Southwest Forestry University, for the degree of Bachelor. Her research interests include Malicious Document Detection and Machine Learning.</w:t>
      </w:r>
    </w:p>
    <w:p w14:paraId="7CB09C5B" w14:textId="77777777" w:rsidR="000E5154" w:rsidRDefault="000E5154" w:rsidP="009B5CDD">
      <w:pPr>
        <w:pStyle w:val="Els-body-text"/>
        <w:ind w:firstLine="0"/>
      </w:pPr>
    </w:p>
    <w:p w14:paraId="11AA15E1" w14:textId="61063545" w:rsidR="000E5154" w:rsidRPr="000E5154" w:rsidRDefault="000E5154" w:rsidP="009B5CDD">
      <w:pPr>
        <w:pStyle w:val="Els-body-text"/>
        <w:ind w:firstLine="0"/>
        <w:rPr>
          <w:lang w:eastAsia="zh-CN"/>
        </w:rPr>
      </w:pPr>
      <w:proofErr w:type="spellStart"/>
      <w:r w:rsidRPr="000E5154">
        <w:rPr>
          <w:b/>
        </w:rPr>
        <w:t>Shumin</w:t>
      </w:r>
      <w:proofErr w:type="spellEnd"/>
      <w:r w:rsidRPr="000E5154">
        <w:rPr>
          <w:b/>
        </w:rPr>
        <w:t xml:space="preserve"> Wei</w:t>
      </w:r>
      <w:r>
        <w:rPr>
          <w:b/>
        </w:rPr>
        <w:t xml:space="preserve"> </w:t>
      </w:r>
      <w:r>
        <w:rPr>
          <w:rFonts w:hint="eastAsia"/>
          <w:lang w:eastAsia="zh-CN"/>
        </w:rPr>
        <w:t>received the</w:t>
      </w:r>
      <w:r>
        <w:rPr>
          <w:lang w:eastAsia="zh-CN"/>
        </w:rPr>
        <w:t xml:space="preserve"> Bachelor degree from Guangzhou University in China, and the Master degree from the Hong Kong Polytechnic University.</w:t>
      </w:r>
      <w:r w:rsidRPr="000E5154">
        <w:t xml:space="preserve"> </w:t>
      </w:r>
      <w:r>
        <w:t>Her</w:t>
      </w:r>
      <w:r w:rsidRPr="00502C9A">
        <w:t xml:space="preserve"> current research interests include </w:t>
      </w:r>
      <w:r>
        <w:t>corpus-based translation and m</w:t>
      </w:r>
      <w:r w:rsidRPr="004D53A0">
        <w:t>achine-aided translation</w:t>
      </w:r>
      <w:r w:rsidRPr="00502C9A">
        <w:t>.</w:t>
      </w:r>
    </w:p>
    <w:p w14:paraId="4C26F90B" w14:textId="11CC98DF" w:rsidR="004F31FA" w:rsidRPr="009B5CDD" w:rsidRDefault="004F31FA" w:rsidP="009B5CDD">
      <w:pPr>
        <w:pStyle w:val="Els-body-text"/>
      </w:pPr>
    </w:p>
    <w:sectPr w:rsidR="004F31FA" w:rsidRPr="009B5CDD" w:rsidSect="001D5D33">
      <w:type w:val="continuous"/>
      <w:pgSz w:w="11906" w:h="16838"/>
      <w:pgMar w:top="754" w:right="1191" w:bottom="2126" w:left="737" w:header="907" w:footer="1196" w:gutter="0"/>
      <w:cols w:space="720"/>
      <w:titlePg/>
      <w:docGrid w:type="lines"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3C9C2" w14:textId="77777777" w:rsidR="009426D1" w:rsidRDefault="009426D1">
      <w:r>
        <w:separator/>
      </w:r>
    </w:p>
  </w:endnote>
  <w:endnote w:type="continuationSeparator" w:id="0">
    <w:p w14:paraId="6F6D1001" w14:textId="77777777" w:rsidR="009426D1" w:rsidRDefault="0094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Univers">
    <w:altName w:val="Arial"/>
    <w:charset w:val="00"/>
    <w:family w:val="swiss"/>
    <w:pitch w:val="default"/>
    <w:sig w:usb0="80000287" w:usb1="00000000" w:usb2="00000000" w:usb3="00000000" w:csb0="0000000F"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04CFD" w14:textId="77777777" w:rsidR="00F64442" w:rsidRDefault="00F64442">
    <w:pPr>
      <w:pStyle w:val="af3"/>
      <w:spacing w:after="24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65267" w14:textId="77777777" w:rsidR="00F64442" w:rsidRDefault="00F64442">
    <w:pPr>
      <w:pStyle w:val="af3"/>
      <w:spacing w:after="24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F7C1B" w14:textId="1EF74D81" w:rsidR="00F64442" w:rsidRDefault="00F64442" w:rsidP="001247F5">
    <w:pPr>
      <w:pStyle w:val="Els-footnote"/>
      <w:snapToGrid w:val="0"/>
      <w:spacing w:beforeLines="50" w:before="120"/>
      <w:ind w:firstLine="0"/>
    </w:pPr>
    <w:r>
      <w:t xml:space="preserve">        * Corresponding author.</w:t>
    </w:r>
  </w:p>
  <w:p w14:paraId="5BA8D5B3" w14:textId="4730B69B" w:rsidR="00F64442" w:rsidRDefault="00F64442" w:rsidP="001247F5">
    <w:pPr>
      <w:pStyle w:val="Els-footnote"/>
      <w:ind w:firstLine="0"/>
    </w:pPr>
    <w:r>
      <w:rPr>
        <w:i/>
        <w:iCs/>
      </w:rPr>
      <w:t xml:space="preserve">         E-mail address</w:t>
    </w:r>
    <w:r w:rsidRPr="009B07A3">
      <w:rPr>
        <w:iCs/>
      </w:rPr>
      <w:t>:</w:t>
    </w:r>
    <w:r>
      <w:rPr>
        <w:i/>
        <w:iCs/>
      </w:rPr>
      <w:t xml:space="preserve"> </w:t>
    </w:r>
    <w:bookmarkStart w:id="24" w:name="OLE_LINK19"/>
    <w:bookmarkStart w:id="25" w:name="OLE_LINK20"/>
    <w:r w:rsidRPr="001335D1">
      <w:fldChar w:fldCharType="begin"/>
    </w:r>
    <w:r w:rsidRPr="001335D1">
      <w:instrText xml:space="preserve"> HYPERLINK "mailto:ronald_yang@126.com" </w:instrText>
    </w:r>
    <w:r w:rsidRPr="001335D1">
      <w:fldChar w:fldCharType="separate"/>
    </w:r>
    <w:r w:rsidRPr="001335D1">
      <w:rPr>
        <w:rStyle w:val="a8"/>
      </w:rPr>
      <w:t>ronald_yang@126.com</w:t>
    </w:r>
    <w:r w:rsidRPr="001335D1">
      <w:rPr>
        <w:rStyle w:val="a8"/>
      </w:rPr>
      <w:fldChar w:fldCharType="end"/>
    </w:r>
    <w:bookmarkEnd w:id="24"/>
    <w:bookmarkEnd w:id="25"/>
  </w:p>
  <w:p w14:paraId="771B0F36" w14:textId="77777777" w:rsidR="00F64442" w:rsidRDefault="00F64442" w:rsidP="001247F5">
    <w:pPr>
      <w:pStyle w:val="af3"/>
      <w:spacing w:after="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D32E9" w14:textId="77777777" w:rsidR="009426D1" w:rsidRDefault="009426D1">
      <w:r>
        <w:separator/>
      </w:r>
    </w:p>
  </w:footnote>
  <w:footnote w:type="continuationSeparator" w:id="0">
    <w:p w14:paraId="28519A73" w14:textId="77777777" w:rsidR="009426D1" w:rsidRDefault="009426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5B47D" w14:textId="77777777" w:rsidR="00F64442" w:rsidRDefault="00F64442" w:rsidP="000E5154">
    <w:pPr>
      <w:pStyle w:val="af4"/>
      <w:framePr w:wrap="none" w:vAnchor="text" w:hAnchor="margin" w:y="1"/>
      <w:spacing w:after="240"/>
      <w:rPr>
        <w:rStyle w:val="a7"/>
      </w:rPr>
    </w:pPr>
    <w:r>
      <w:rPr>
        <w:rStyle w:val="a7"/>
      </w:rPr>
      <w:fldChar w:fldCharType="begin"/>
    </w:r>
    <w:r>
      <w:rPr>
        <w:rStyle w:val="a7"/>
      </w:rPr>
      <w:instrText xml:space="preserve">PAGE  </w:instrText>
    </w:r>
    <w:r>
      <w:rPr>
        <w:rStyle w:val="a7"/>
      </w:rPr>
      <w:fldChar w:fldCharType="separate"/>
    </w:r>
    <w:r w:rsidR="00CF5B2B">
      <w:rPr>
        <w:rStyle w:val="a7"/>
        <w:noProof/>
      </w:rPr>
      <w:t>8</w:t>
    </w:r>
    <w:r>
      <w:rPr>
        <w:rStyle w:val="a7"/>
      </w:rPr>
      <w:fldChar w:fldCharType="end"/>
    </w:r>
  </w:p>
  <w:p w14:paraId="3B492C7D" w14:textId="77777777" w:rsidR="00F64442" w:rsidRDefault="00F64442" w:rsidP="000E5154">
    <w:pPr>
      <w:pStyle w:val="af4"/>
      <w:tabs>
        <w:tab w:val="center" w:pos="4920"/>
      </w:tabs>
      <w:spacing w:after="240"/>
      <w:ind w:firstLine="360"/>
      <w:rPr>
        <w:i w:val="0"/>
        <w:iCs/>
      </w:rPr>
    </w:pPr>
    <w:r>
      <w:tab/>
    </w:r>
    <w:proofErr w:type="spellStart"/>
    <w:r>
      <w:rPr>
        <w:rFonts w:hint="eastAsia"/>
      </w:rPr>
      <w:t>Yubin</w:t>
    </w:r>
    <w:proofErr w:type="spellEnd"/>
    <w:r>
      <w:t xml:space="preserve"> Yang, Wei Jiang, </w:t>
    </w:r>
    <w:proofErr w:type="spellStart"/>
    <w:r>
      <w:t>Fengjiao</w:t>
    </w:r>
    <w:proofErr w:type="spellEnd"/>
    <w:r>
      <w:t xml:space="preserve"> Wang, </w:t>
    </w:r>
    <w:proofErr w:type="spellStart"/>
    <w:r>
      <w:t>Shumin</w:t>
    </w:r>
    <w:proofErr w:type="spellEnd"/>
    <w:r>
      <w:t xml:space="preserve"> Wei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9E579" w14:textId="77777777" w:rsidR="00F64442" w:rsidRDefault="00F64442" w:rsidP="000E5154">
    <w:pPr>
      <w:pStyle w:val="af4"/>
      <w:framePr w:wrap="none" w:vAnchor="text" w:hAnchor="margin" w:y="1"/>
      <w:spacing w:after="240"/>
      <w:rPr>
        <w:rStyle w:val="a7"/>
      </w:rPr>
    </w:pPr>
    <w:r>
      <w:rPr>
        <w:rStyle w:val="a7"/>
      </w:rPr>
      <w:fldChar w:fldCharType="begin"/>
    </w:r>
    <w:r>
      <w:rPr>
        <w:rStyle w:val="a7"/>
      </w:rPr>
      <w:instrText xml:space="preserve">PAGE  </w:instrText>
    </w:r>
    <w:r>
      <w:rPr>
        <w:rStyle w:val="a7"/>
      </w:rPr>
      <w:fldChar w:fldCharType="separate"/>
    </w:r>
    <w:r w:rsidR="00CF5B2B">
      <w:rPr>
        <w:rStyle w:val="a7"/>
        <w:noProof/>
      </w:rPr>
      <w:t>7</w:t>
    </w:r>
    <w:r>
      <w:rPr>
        <w:rStyle w:val="a7"/>
      </w:rPr>
      <w:fldChar w:fldCharType="end"/>
    </w:r>
  </w:p>
  <w:p w14:paraId="370B4882" w14:textId="1BFFE017" w:rsidR="00F64442" w:rsidRDefault="00F64442" w:rsidP="001D5D33">
    <w:pPr>
      <w:pStyle w:val="af4"/>
      <w:spacing w:after="240"/>
      <w:ind w:firstLine="360"/>
      <w:jc w:val="center"/>
    </w:pPr>
    <w:r w:rsidRPr="001D5D33">
      <w:t>Malicious Document Detection and Robust ML Model Construction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5935"/>
    </w:tblGrid>
    <w:tr w:rsidR="00F64442" w:rsidRPr="00356373" w14:paraId="38CBA7B1" w14:textId="77777777" w:rsidTr="000E5154">
      <w:trPr>
        <w:trHeight w:val="1096"/>
        <w:jc w:val="center"/>
      </w:trPr>
      <w:tc>
        <w:tcPr>
          <w:tcW w:w="5935" w:type="dxa"/>
        </w:tcPr>
        <w:p w14:paraId="0852DBD1" w14:textId="77777777" w:rsidR="00F64442" w:rsidRDefault="00F64442" w:rsidP="000E5154">
          <w:pPr>
            <w:pStyle w:val="af4"/>
            <w:spacing w:after="240"/>
            <w:jc w:val="center"/>
            <w:rPr>
              <w:rStyle w:val="a8"/>
              <w:i w:val="0"/>
              <w:iCs/>
              <w:color w:val="0000FF"/>
              <w:sz w:val="18"/>
            </w:rPr>
          </w:pPr>
          <w:r>
            <w:rPr>
              <w:i w:val="0"/>
              <w:iCs/>
              <w:sz w:val="18"/>
            </w:rPr>
            <w:t xml:space="preserve">Available online at </w:t>
          </w:r>
          <w:hyperlink r:id="rId1" w:history="1">
            <w:r w:rsidRPr="007B1D5A">
              <w:rPr>
                <w:rStyle w:val="a8"/>
                <w:i w:val="0"/>
                <w:iCs/>
                <w:color w:val="0000FF"/>
                <w:sz w:val="18"/>
              </w:rPr>
              <w:t>www.ijpe-online.com</w:t>
            </w:r>
          </w:hyperlink>
        </w:p>
        <w:p w14:paraId="6DC7A629" w14:textId="77777777" w:rsidR="00F64442" w:rsidRDefault="00F64442" w:rsidP="000E5154">
          <w:pPr>
            <w:pStyle w:val="af4"/>
            <w:spacing w:after="240"/>
            <w:jc w:val="center"/>
            <w:rPr>
              <w:i w:val="0"/>
              <w:iCs/>
              <w:sz w:val="18"/>
            </w:rPr>
          </w:pPr>
        </w:p>
        <w:p w14:paraId="1F3E51F2" w14:textId="77777777" w:rsidR="00F64442" w:rsidRDefault="00F64442" w:rsidP="000E5154">
          <w:pPr>
            <w:pStyle w:val="af4"/>
            <w:spacing w:after="240"/>
            <w:jc w:val="center"/>
            <w:rPr>
              <w:i w:val="0"/>
              <w:iCs/>
              <w:sz w:val="12"/>
            </w:rPr>
          </w:pPr>
          <w:r>
            <w:rPr>
              <w:i w:val="0"/>
              <w:iCs/>
              <w:noProof/>
              <w:sz w:val="12"/>
              <w:lang w:eastAsia="zh-CN"/>
            </w:rPr>
            <w:drawing>
              <wp:inline distT="0" distB="0" distL="0" distR="0" wp14:anchorId="24D1E03E" wp14:editId="22947E98">
                <wp:extent cx="3631565" cy="261620"/>
                <wp:effectExtent l="0" t="0" r="0" b="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png"/>
                        <pic:cNvPicPr/>
                      </pic:nvPicPr>
                      <pic:blipFill>
                        <a:blip r:embed="rId2">
                          <a:extLst>
                            <a:ext uri="{28A0092B-C50C-407E-A947-70E740481C1C}">
                              <a14:useLocalDpi xmlns:a14="http://schemas.microsoft.com/office/drawing/2010/main" val="0"/>
                            </a:ext>
                          </a:extLst>
                        </a:blip>
                        <a:stretch>
                          <a:fillRect/>
                        </a:stretch>
                      </pic:blipFill>
                      <pic:spPr>
                        <a:xfrm>
                          <a:off x="0" y="0"/>
                          <a:ext cx="3631565" cy="261620"/>
                        </a:xfrm>
                        <a:prstGeom prst="rect">
                          <a:avLst/>
                        </a:prstGeom>
                      </pic:spPr>
                    </pic:pic>
                  </a:graphicData>
                </a:graphic>
              </wp:inline>
            </w:drawing>
          </w:r>
        </w:p>
        <w:p w14:paraId="34DA6118" w14:textId="77777777" w:rsidR="00F64442" w:rsidRPr="00356373" w:rsidRDefault="00F64442" w:rsidP="000E5154">
          <w:pPr>
            <w:pStyle w:val="af4"/>
            <w:spacing w:after="240"/>
            <w:jc w:val="center"/>
            <w:rPr>
              <w:i w:val="0"/>
              <w:iCs/>
              <w:sz w:val="12"/>
            </w:rPr>
          </w:pPr>
        </w:p>
      </w:tc>
    </w:tr>
  </w:tbl>
  <w:p w14:paraId="77ED0032" w14:textId="77777777" w:rsidR="00F64442" w:rsidRDefault="00F64442" w:rsidP="001247F5">
    <w:pPr>
      <w:pStyle w:val="af4"/>
      <w:spacing w:after="2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42DB"/>
    <w:multiLevelType w:val="hybridMultilevel"/>
    <w:tmpl w:val="B2D2CB64"/>
    <w:lvl w:ilvl="0" w:tplc="F98897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A77945"/>
    <w:multiLevelType w:val="hybridMultilevel"/>
    <w:tmpl w:val="36EE9D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19C4AB2"/>
    <w:multiLevelType w:val="hybridMultilevel"/>
    <w:tmpl w:val="336C3852"/>
    <w:lvl w:ilvl="0" w:tplc="FB86C760">
      <w:start w:val="1"/>
      <w:numFmt w:val="decimal"/>
      <w:lvlText w:val="%1."/>
      <w:lvlJc w:val="left"/>
      <w:pPr>
        <w:ind w:left="340" w:hanging="34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15145530"/>
    <w:multiLevelType w:val="hybridMultilevel"/>
    <w:tmpl w:val="B308E24E"/>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4">
    <w:nsid w:val="189A0EF9"/>
    <w:multiLevelType w:val="hybridMultilevel"/>
    <w:tmpl w:val="161ECD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1A2E0393"/>
    <w:multiLevelType w:val="multilevel"/>
    <w:tmpl w:val="1A2E0393"/>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6">
    <w:nsid w:val="20CE2810"/>
    <w:multiLevelType w:val="multilevel"/>
    <w:tmpl w:val="20CE28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nsid w:val="23CB49BF"/>
    <w:multiLevelType w:val="hybridMultilevel"/>
    <w:tmpl w:val="CA14F572"/>
    <w:lvl w:ilvl="0" w:tplc="BCDE1260">
      <w:start w:val="1"/>
      <w:numFmt w:val="bullet"/>
      <w:lvlText w:val=""/>
      <w:lvlJc w:val="left"/>
      <w:pPr>
        <w:ind w:left="840" w:hanging="480"/>
      </w:pPr>
      <w:rPr>
        <w:rFonts w:ascii="Wingdings" w:hAnsi="Wingdings" w:hint="default"/>
        <w:color w:val="auto"/>
        <w:sz w:val="21"/>
        <w:szCs w:val="2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23FE1330"/>
    <w:multiLevelType w:val="hybridMultilevel"/>
    <w:tmpl w:val="72582234"/>
    <w:lvl w:ilvl="0" w:tplc="6EE486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322B9F"/>
    <w:multiLevelType w:val="multilevel"/>
    <w:tmpl w:val="29322B9F"/>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0">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11">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F2E31"/>
    <w:multiLevelType w:val="multilevel"/>
    <w:tmpl w:val="2CCF2E31"/>
    <w:lvl w:ilvl="0">
      <w:start w:val="1"/>
      <w:numFmt w:val="bullet"/>
      <w:lvlText w:val=""/>
      <w:lvlJc w:val="left"/>
      <w:pPr>
        <w:ind w:left="480" w:hanging="480"/>
      </w:pPr>
      <w:rPr>
        <w:rFonts w:ascii="Wingdings" w:eastAsia="宋体" w:hAnsi="Wingdings" w:cs="Wingdings"/>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13">
    <w:nsid w:val="2D4D2F24"/>
    <w:multiLevelType w:val="multilevel"/>
    <w:tmpl w:val="33768C52"/>
    <w:lvl w:ilvl="0">
      <w:start w:val="1"/>
      <w:numFmt w:val="decimal"/>
      <w:pStyle w:val="2"/>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
    <w:nsid w:val="432945BD"/>
    <w:multiLevelType w:val="hybridMultilevel"/>
    <w:tmpl w:val="4E883790"/>
    <w:lvl w:ilvl="0" w:tplc="6A42C1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4651505D"/>
    <w:multiLevelType w:val="hybridMultilevel"/>
    <w:tmpl w:val="079C6E5C"/>
    <w:lvl w:ilvl="0" w:tplc="A96075C8">
      <w:start w:val="9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7E7170"/>
    <w:multiLevelType w:val="multilevel"/>
    <w:tmpl w:val="527E7170"/>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8">
    <w:nsid w:val="56205803"/>
    <w:multiLevelType w:val="multilevel"/>
    <w:tmpl w:val="A348AD6A"/>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rPr>
        <w:b w:val="0"/>
      </w:r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9">
    <w:nsid w:val="571D4D1B"/>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6D3341"/>
    <w:multiLevelType w:val="multilevel"/>
    <w:tmpl w:val="5B6D33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DD62FCF"/>
    <w:multiLevelType w:val="hybridMultilevel"/>
    <w:tmpl w:val="956022F6"/>
    <w:lvl w:ilvl="0" w:tplc="BA0288EE">
      <w:start w:val="1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27A20"/>
    <w:multiLevelType w:val="multilevel"/>
    <w:tmpl w:val="5E827A20"/>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4">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A4046"/>
    <w:multiLevelType w:val="hybridMultilevel"/>
    <w:tmpl w:val="0C44D856"/>
    <w:lvl w:ilvl="0" w:tplc="BCDE1260">
      <w:start w:val="1"/>
      <w:numFmt w:val="bullet"/>
      <w:lvlText w:val=""/>
      <w:lvlJc w:val="left"/>
      <w:pPr>
        <w:ind w:left="840" w:hanging="480"/>
      </w:pPr>
      <w:rPr>
        <w:rFonts w:ascii="Wingdings" w:hAnsi="Wingdings" w:hint="default"/>
        <w:color w:val="auto"/>
        <w:sz w:val="21"/>
        <w:szCs w:val="21"/>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B13149"/>
    <w:multiLevelType w:val="multilevel"/>
    <w:tmpl w:val="8AE878E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28">
    <w:nsid w:val="72B314A6"/>
    <w:multiLevelType w:val="hybridMultilevel"/>
    <w:tmpl w:val="A678BDD6"/>
    <w:lvl w:ilvl="0" w:tplc="6A42C1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nsid w:val="73A6018E"/>
    <w:multiLevelType w:val="hybridMultilevel"/>
    <w:tmpl w:val="17462D06"/>
    <w:lvl w:ilvl="0" w:tplc="924A9F2E">
      <w:start w:val="7"/>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nsid w:val="7E485A6B"/>
    <w:multiLevelType w:val="hybridMultilevel"/>
    <w:tmpl w:val="085C0F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8"/>
  </w:num>
  <w:num w:numId="2">
    <w:abstractNumId w:val="23"/>
  </w:num>
  <w:num w:numId="3">
    <w:abstractNumId w:val="5"/>
  </w:num>
  <w:num w:numId="4">
    <w:abstractNumId w:val="9"/>
  </w:num>
  <w:num w:numId="5">
    <w:abstractNumId w:val="17"/>
  </w:num>
  <w:num w:numId="6">
    <w:abstractNumId w:val="20"/>
  </w:num>
  <w:num w:numId="7">
    <w:abstractNumId w:val="10"/>
  </w:num>
  <w:num w:numId="8">
    <w:abstractNumId w:val="13"/>
  </w:num>
  <w:num w:numId="9">
    <w:abstractNumId w:val="12"/>
  </w:num>
  <w:num w:numId="10">
    <w:abstractNumId w:val="6"/>
  </w:num>
  <w:num w:numId="11">
    <w:abstractNumId w:val="27"/>
  </w:num>
  <w:num w:numId="12">
    <w:abstractNumId w:val="16"/>
  </w:num>
  <w:num w:numId="13">
    <w:abstractNumId w:val="8"/>
  </w:num>
  <w:num w:numId="14">
    <w:abstractNumId w:val="22"/>
  </w:num>
  <w:num w:numId="15">
    <w:abstractNumId w:val="11"/>
  </w:num>
  <w:num w:numId="16">
    <w:abstractNumId w:val="19"/>
  </w:num>
  <w:num w:numId="17">
    <w:abstractNumId w:val="24"/>
  </w:num>
  <w:num w:numId="18">
    <w:abstractNumId w:val="26"/>
  </w:num>
  <w:num w:numId="19">
    <w:abstractNumId w:val="30"/>
  </w:num>
  <w:num w:numId="20">
    <w:abstractNumId w:val="15"/>
  </w:num>
  <w:num w:numId="21">
    <w:abstractNumId w:val="21"/>
  </w:num>
  <w:num w:numId="22">
    <w:abstractNumId w:val="29"/>
  </w:num>
  <w:num w:numId="23">
    <w:abstractNumId w:val="0"/>
  </w:num>
  <w:num w:numId="24">
    <w:abstractNumId w:val="18"/>
  </w:num>
  <w:num w:numId="25">
    <w:abstractNumId w:val="18"/>
  </w:num>
  <w:num w:numId="26">
    <w:abstractNumId w:val="25"/>
  </w:num>
  <w:num w:numId="27">
    <w:abstractNumId w:val="18"/>
  </w:num>
  <w:num w:numId="28">
    <w:abstractNumId w:val="3"/>
  </w:num>
  <w:num w:numId="29">
    <w:abstractNumId w:val="18"/>
  </w:num>
  <w:num w:numId="30">
    <w:abstractNumId w:val="18"/>
  </w:num>
  <w:num w:numId="31">
    <w:abstractNumId w:val="18"/>
  </w:num>
  <w:num w:numId="32">
    <w:abstractNumId w:val="7"/>
  </w:num>
  <w:num w:numId="33">
    <w:abstractNumId w:val="4"/>
  </w:num>
  <w:num w:numId="34">
    <w:abstractNumId w:val="1"/>
  </w:num>
  <w:num w:numId="35">
    <w:abstractNumId w:val="14"/>
  </w:num>
  <w:num w:numId="36">
    <w:abstractNumId w:val="28"/>
  </w:num>
  <w:num w:numId="37">
    <w:abstractNumId w:val="2"/>
  </w:num>
  <w:num w:numId="38">
    <w:abstractNumId w:val="1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TrueType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56"/>
  <w:displayHorizontalDrawingGridEvery w:val="2"/>
  <w:displayVertic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5D3"/>
    <w:rsid w:val="000257A8"/>
    <w:rsid w:val="000D5206"/>
    <w:rsid w:val="000E5154"/>
    <w:rsid w:val="00111192"/>
    <w:rsid w:val="001247F5"/>
    <w:rsid w:val="001920D6"/>
    <w:rsid w:val="001A1BB6"/>
    <w:rsid w:val="001C479D"/>
    <w:rsid w:val="001C5879"/>
    <w:rsid w:val="001D5D33"/>
    <w:rsid w:val="0029773D"/>
    <w:rsid w:val="00326B9F"/>
    <w:rsid w:val="00356373"/>
    <w:rsid w:val="003D6112"/>
    <w:rsid w:val="003E3ECC"/>
    <w:rsid w:val="00416F20"/>
    <w:rsid w:val="00423E47"/>
    <w:rsid w:val="00463B1C"/>
    <w:rsid w:val="00481EE3"/>
    <w:rsid w:val="004904D2"/>
    <w:rsid w:val="004978E7"/>
    <w:rsid w:val="004B5803"/>
    <w:rsid w:val="004F093A"/>
    <w:rsid w:val="004F31FA"/>
    <w:rsid w:val="004F62B1"/>
    <w:rsid w:val="00556A21"/>
    <w:rsid w:val="005606E3"/>
    <w:rsid w:val="00592FD7"/>
    <w:rsid w:val="005D10E6"/>
    <w:rsid w:val="005E680D"/>
    <w:rsid w:val="006F3721"/>
    <w:rsid w:val="007226A2"/>
    <w:rsid w:val="00784208"/>
    <w:rsid w:val="007B1D5A"/>
    <w:rsid w:val="007D23AF"/>
    <w:rsid w:val="007E3824"/>
    <w:rsid w:val="007E3B96"/>
    <w:rsid w:val="007F58E2"/>
    <w:rsid w:val="007F6074"/>
    <w:rsid w:val="008605D3"/>
    <w:rsid w:val="008719EB"/>
    <w:rsid w:val="00877E90"/>
    <w:rsid w:val="008E6548"/>
    <w:rsid w:val="00921721"/>
    <w:rsid w:val="00941716"/>
    <w:rsid w:val="009426D1"/>
    <w:rsid w:val="00945C49"/>
    <w:rsid w:val="009648CF"/>
    <w:rsid w:val="009B21EE"/>
    <w:rsid w:val="009B5CDD"/>
    <w:rsid w:val="009F0C31"/>
    <w:rsid w:val="009F4B85"/>
    <w:rsid w:val="00A1505D"/>
    <w:rsid w:val="00A3297B"/>
    <w:rsid w:val="00A814B9"/>
    <w:rsid w:val="00AC6A0F"/>
    <w:rsid w:val="00B459BE"/>
    <w:rsid w:val="00BB345B"/>
    <w:rsid w:val="00BD75DB"/>
    <w:rsid w:val="00BF1076"/>
    <w:rsid w:val="00BF5700"/>
    <w:rsid w:val="00C659B5"/>
    <w:rsid w:val="00C72596"/>
    <w:rsid w:val="00CA29F5"/>
    <w:rsid w:val="00CA4E23"/>
    <w:rsid w:val="00CE169E"/>
    <w:rsid w:val="00CF5B2B"/>
    <w:rsid w:val="00D47422"/>
    <w:rsid w:val="00D6121B"/>
    <w:rsid w:val="00D90971"/>
    <w:rsid w:val="00DD400A"/>
    <w:rsid w:val="00DE39FA"/>
    <w:rsid w:val="00E17188"/>
    <w:rsid w:val="00E27342"/>
    <w:rsid w:val="00E54105"/>
    <w:rsid w:val="00E64698"/>
    <w:rsid w:val="00E654C2"/>
    <w:rsid w:val="00E72497"/>
    <w:rsid w:val="00E833C8"/>
    <w:rsid w:val="00ED71A3"/>
    <w:rsid w:val="00F172F5"/>
    <w:rsid w:val="00F36F99"/>
    <w:rsid w:val="00F409E6"/>
    <w:rsid w:val="00F43768"/>
    <w:rsid w:val="00F50424"/>
    <w:rsid w:val="00F542FD"/>
    <w:rsid w:val="00F64442"/>
    <w:rsid w:val="00F903A3"/>
    <w:rsid w:val="00FB7BC7"/>
    <w:rsid w:val="13D623E8"/>
    <w:rsid w:val="52154964"/>
    <w:rsid w:val="74936FB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2085D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unhideWhenUsed="1"/>
    <w:lsdException w:name="header" w:semiHidden="1" w:uiPriority="0" w:qFormat="1"/>
    <w:lsdException w:name="footer" w:semiHidden="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nhideWhenUsed="1"/>
    <w:lsdException w:name="line number" w:semiHidden="1" w:unhideWhenUsed="1"/>
    <w:lsdException w:name="page number" w:semiHidden="1" w:uiPriority="0"/>
    <w:lsdException w:name="endnote reference" w:semiHidden="1" w:uiPriority="0"/>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62"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rPr>
      <w:lang w:val="en-GB" w:eastAsia="en-US"/>
    </w:rPr>
  </w:style>
  <w:style w:type="paragraph" w:styleId="1">
    <w:name w:val="heading 1"/>
    <w:basedOn w:val="a"/>
    <w:next w:val="a"/>
    <w:link w:val="10"/>
    <w:uiPriority w:val="9"/>
    <w:qFormat/>
    <w:pPr>
      <w:spacing w:before="100" w:beforeAutospacing="1" w:after="100" w:afterAutospacing="1"/>
      <w:outlineLvl w:val="0"/>
    </w:pPr>
    <w:rPr>
      <w:rFonts w:ascii="宋体" w:hAnsi="宋体" w:hint="eastAsia"/>
      <w:b/>
      <w:kern w:val="44"/>
      <w:sz w:val="48"/>
      <w:szCs w:val="48"/>
      <w:lang w:val="en-US" w:eastAsia="zh-CN"/>
    </w:rPr>
  </w:style>
  <w:style w:type="paragraph" w:styleId="2">
    <w:name w:val="heading 2"/>
    <w:basedOn w:val="a"/>
    <w:next w:val="a"/>
    <w:link w:val="20"/>
    <w:uiPriority w:val="9"/>
    <w:qFormat/>
    <w:rsid w:val="00E833C8"/>
    <w:pPr>
      <w:keepNext/>
      <w:keepLines/>
      <w:numPr>
        <w:numId w:val="8"/>
      </w:numPr>
      <w:spacing w:before="260" w:after="260" w:line="416" w:lineRule="auto"/>
      <w:jc w:val="both"/>
      <w:outlineLvl w:val="1"/>
    </w:pPr>
    <w:rPr>
      <w:rFonts w:ascii="Calibri" w:hAnsi="Calibri" w:cs="Calibri Light"/>
      <w:b/>
      <w:bCs/>
      <w:kern w:val="2"/>
      <w:sz w:val="21"/>
      <w:szCs w:val="32"/>
      <w:lang w:val="en-US" w:eastAsia="zh-CN"/>
    </w:rPr>
  </w:style>
  <w:style w:type="paragraph" w:styleId="3">
    <w:name w:val="heading 3"/>
    <w:basedOn w:val="a"/>
    <w:next w:val="a"/>
    <w:link w:val="30"/>
    <w:uiPriority w:val="9"/>
    <w:qFormat/>
    <w:pPr>
      <w:keepNext/>
      <w:pBdr>
        <w:top w:val="single" w:sz="4" w:space="1" w:color="auto"/>
        <w:left w:val="single" w:sz="4" w:space="4" w:color="auto"/>
        <w:bottom w:val="single" w:sz="4" w:space="1" w:color="auto"/>
        <w:right w:val="single" w:sz="4" w:space="4" w:color="auto"/>
      </w:pBdr>
      <w:ind w:right="113"/>
      <w:outlineLvl w:val="2"/>
    </w:pPr>
    <w:rPr>
      <w:b/>
      <w:bCs/>
      <w:szCs w:val="24"/>
    </w:rPr>
  </w:style>
  <w:style w:type="paragraph" w:styleId="4">
    <w:name w:val="heading 4"/>
    <w:basedOn w:val="a"/>
    <w:next w:val="a"/>
    <w:link w:val="40"/>
    <w:uiPriority w:val="9"/>
    <w:qFormat/>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semiHidden/>
    <w:rPr>
      <w:color w:val="800080"/>
      <w:u w:val="single"/>
    </w:rPr>
  </w:style>
  <w:style w:type="character" w:styleId="a4">
    <w:name w:val="annotation reference"/>
    <w:uiPriority w:val="99"/>
    <w:unhideWhenUsed/>
    <w:rPr>
      <w:sz w:val="16"/>
      <w:szCs w:val="16"/>
    </w:rPr>
  </w:style>
  <w:style w:type="character" w:styleId="a5">
    <w:name w:val="endnote reference"/>
    <w:semiHidden/>
    <w:rPr>
      <w:vertAlign w:val="superscript"/>
    </w:rPr>
  </w:style>
  <w:style w:type="character" w:styleId="a6">
    <w:name w:val="footnote reference"/>
    <w:semiHidden/>
    <w:rPr>
      <w:vertAlign w:val="superscript"/>
    </w:rPr>
  </w:style>
  <w:style w:type="character" w:styleId="a7">
    <w:name w:val="page number"/>
    <w:semiHidden/>
    <w:rPr>
      <w:sz w:val="16"/>
    </w:rPr>
  </w:style>
  <w:style w:type="character" w:styleId="a8">
    <w:name w:val="Hyperlink"/>
    <w:uiPriority w:val="99"/>
    <w:rPr>
      <w:color w:val="auto"/>
      <w:sz w:val="16"/>
      <w:u w:val="none"/>
    </w:rPr>
  </w:style>
  <w:style w:type="character" w:customStyle="1" w:styleId="Els-1storder-headChar">
    <w:name w:val="Els-1storder-head Char"/>
    <w:rPr>
      <w:b/>
      <w:lang w:val="en-US" w:eastAsia="en-US" w:bidi="ar-SA"/>
    </w:rPr>
  </w:style>
  <w:style w:type="character" w:customStyle="1" w:styleId="MTEquationSection">
    <w:name w:val="MTEquationSection"/>
    <w:rPr>
      <w:vanish/>
      <w:color w:val="FF0000"/>
    </w:rPr>
  </w:style>
  <w:style w:type="character" w:customStyle="1" w:styleId="Els-equationChar">
    <w:name w:val="Els-equation Char"/>
    <w:link w:val="Els-equation"/>
    <w:rPr>
      <w:i/>
      <w:lang w:val="en-US" w:eastAsia="en-US"/>
    </w:rPr>
  </w:style>
  <w:style w:type="character" w:customStyle="1" w:styleId="CommentTextChar">
    <w:name w:val="Comment Text Char"/>
    <w:semiHidden/>
    <w:rPr>
      <w:lang w:val="en-GB"/>
    </w:rPr>
  </w:style>
  <w:style w:type="character" w:customStyle="1" w:styleId="MTDisplayEquationChar">
    <w:name w:val="MTDisplayEquation Char"/>
    <w:link w:val="MTDisplayEquation"/>
    <w:rPr>
      <w:i/>
      <w:lang w:val="en-US" w:eastAsia="en-US"/>
    </w:rPr>
  </w:style>
  <w:style w:type="character" w:customStyle="1" w:styleId="BalloonTextChar">
    <w:name w:val="Balloon Text Char"/>
    <w:rPr>
      <w:rFonts w:ascii="Tahoma" w:hAnsi="Tahoma" w:cs="Tahoma"/>
      <w:sz w:val="16"/>
      <w:szCs w:val="16"/>
      <w:lang w:eastAsia="en-US"/>
    </w:rPr>
  </w:style>
  <w:style w:type="character" w:customStyle="1" w:styleId="CommentSubjectChar">
    <w:name w:val="Comment Subject Char"/>
    <w:semiHidden/>
    <w:rPr>
      <w:b/>
      <w:bCs/>
      <w:lang w:val="en-GB"/>
    </w:rPr>
  </w:style>
  <w:style w:type="paragraph" w:styleId="a9">
    <w:name w:val="Body Text Indent"/>
    <w:basedOn w:val="a"/>
    <w:semiHidden/>
    <w:pPr>
      <w:widowControl/>
      <w:suppressAutoHyphens/>
      <w:ind w:firstLine="360"/>
      <w:jc w:val="both"/>
    </w:pPr>
    <w:rPr>
      <w:rFonts w:eastAsia="Times New Roman"/>
      <w:kern w:val="14"/>
      <w:lang w:val="en-US"/>
    </w:rPr>
  </w:style>
  <w:style w:type="paragraph" w:styleId="aa">
    <w:name w:val="caption"/>
    <w:basedOn w:val="a"/>
    <w:next w:val="a"/>
    <w:uiPriority w:val="35"/>
    <w:qFormat/>
    <w:pPr>
      <w:keepLines/>
      <w:spacing w:before="200" w:after="240" w:line="200" w:lineRule="exact"/>
    </w:pPr>
    <w:rPr>
      <w:sz w:val="16"/>
    </w:rPr>
  </w:style>
  <w:style w:type="paragraph" w:styleId="ab">
    <w:name w:val="annotation text"/>
    <w:basedOn w:val="a"/>
    <w:link w:val="ac"/>
    <w:uiPriority w:val="99"/>
    <w:unhideWhenUsed/>
  </w:style>
  <w:style w:type="paragraph" w:styleId="ad">
    <w:name w:val="Balloon Text"/>
    <w:basedOn w:val="a"/>
    <w:link w:val="ae"/>
    <w:uiPriority w:val="99"/>
    <w:rPr>
      <w:rFonts w:ascii="Tahoma" w:hAnsi="Tahoma" w:cs="Tahoma"/>
      <w:sz w:val="16"/>
      <w:szCs w:val="16"/>
    </w:rPr>
  </w:style>
  <w:style w:type="paragraph" w:styleId="af">
    <w:name w:val="annotation subject"/>
    <w:basedOn w:val="ab"/>
    <w:next w:val="ab"/>
    <w:link w:val="af0"/>
    <w:uiPriority w:val="99"/>
    <w:unhideWhenUsed/>
    <w:rPr>
      <w:b/>
      <w:bCs/>
    </w:rPr>
  </w:style>
  <w:style w:type="paragraph" w:styleId="af1">
    <w:name w:val="Plain Text"/>
    <w:basedOn w:val="a"/>
    <w:semiHidden/>
    <w:rPr>
      <w:rFonts w:ascii="Courier New" w:hAnsi="Courier New" w:cs="Courier New"/>
      <w:lang w:val="en-US"/>
    </w:rPr>
  </w:style>
  <w:style w:type="paragraph" w:styleId="af2">
    <w:name w:val="Normal (Web)"/>
    <w:basedOn w:val="a"/>
    <w:uiPriority w:val="99"/>
    <w:unhideWhenUsed/>
    <w:rPr>
      <w:sz w:val="24"/>
    </w:rPr>
  </w:style>
  <w:style w:type="paragraph" w:styleId="af3">
    <w:name w:val="footer"/>
    <w:basedOn w:val="af4"/>
    <w:link w:val="af5"/>
    <w:uiPriority w:val="99"/>
    <w:pPr>
      <w:tabs>
        <w:tab w:val="right" w:pos="10080"/>
      </w:tabs>
    </w:pPr>
    <w:rPr>
      <w:i w:val="0"/>
    </w:rPr>
  </w:style>
  <w:style w:type="paragraph" w:styleId="af4">
    <w:name w:val="header"/>
    <w:link w:val="af6"/>
    <w:qFormat/>
    <w:rsid w:val="000E5154"/>
    <w:pPr>
      <w:tabs>
        <w:tab w:val="center" w:pos="4706"/>
        <w:tab w:val="right" w:pos="9356"/>
      </w:tabs>
      <w:snapToGrid w:val="0"/>
      <w:spacing w:afterLines="100" w:after="100"/>
    </w:pPr>
    <w:rPr>
      <w:i/>
      <w:sz w:val="16"/>
      <w:lang w:eastAsia="en-US"/>
    </w:rPr>
  </w:style>
  <w:style w:type="paragraph" w:styleId="af7">
    <w:name w:val="footnote text"/>
    <w:basedOn w:val="a"/>
    <w:semiHidden/>
    <w:rPr>
      <w:rFonts w:ascii="Univers" w:hAnsi="Univers"/>
    </w:rPr>
  </w:style>
  <w:style w:type="paragraph" w:customStyle="1" w:styleId="Els-2ndorder-head">
    <w:name w:val="Els-2ndorder-head"/>
    <w:next w:val="Els-body-text"/>
    <w:pPr>
      <w:keepNext/>
      <w:numPr>
        <w:ilvl w:val="1"/>
        <w:numId w:val="1"/>
      </w:numPr>
      <w:suppressAutoHyphens/>
      <w:spacing w:before="240" w:after="240" w:line="240" w:lineRule="exact"/>
    </w:pPr>
    <w:rPr>
      <w:i/>
      <w:lang w:eastAsia="en-US"/>
    </w:rPr>
  </w:style>
  <w:style w:type="paragraph" w:customStyle="1" w:styleId="Els-reference">
    <w:name w:val="Els-reference"/>
    <w:rsid w:val="005D10E6"/>
    <w:pPr>
      <w:tabs>
        <w:tab w:val="left" w:pos="312"/>
      </w:tabs>
      <w:spacing w:line="200" w:lineRule="exact"/>
    </w:pPr>
    <w:rPr>
      <w:rFonts w:eastAsia="Times New Roman"/>
      <w:sz w:val="16"/>
      <w:lang w:eastAsia="en-US"/>
    </w:rPr>
  </w:style>
  <w:style w:type="paragraph" w:customStyle="1" w:styleId="Els-history">
    <w:name w:val="Els-history"/>
    <w:next w:val="a"/>
    <w:pPr>
      <w:spacing w:before="120" w:after="400" w:line="200" w:lineRule="exact"/>
      <w:jc w:val="center"/>
    </w:pPr>
    <w:rPr>
      <w:sz w:val="16"/>
      <w:lang w:eastAsia="en-US"/>
    </w:rPr>
  </w:style>
  <w:style w:type="paragraph" w:customStyle="1" w:styleId="Els-1storder-head">
    <w:name w:val="Els-1storder-head"/>
    <w:next w:val="Els-body-text"/>
    <w:pPr>
      <w:keepNext/>
      <w:numPr>
        <w:numId w:val="1"/>
      </w:numPr>
      <w:suppressAutoHyphens/>
      <w:spacing w:before="240" w:after="240" w:line="240" w:lineRule="exact"/>
    </w:pPr>
    <w:rPr>
      <w:b/>
      <w:lang w:eastAsia="en-US"/>
    </w:rPr>
  </w:style>
  <w:style w:type="paragraph" w:customStyle="1" w:styleId="Els-appendixsubhead">
    <w:name w:val="Els-appendixsubhead"/>
    <w:next w:val="a"/>
    <w:pPr>
      <w:numPr>
        <w:ilvl w:val="1"/>
        <w:numId w:val="2"/>
      </w:numPr>
      <w:spacing w:before="240" w:after="240" w:line="220" w:lineRule="exact"/>
    </w:pPr>
    <w:rPr>
      <w:i/>
      <w:lang w:eastAsia="en-US"/>
    </w:rPr>
  </w:style>
  <w:style w:type="paragraph" w:customStyle="1" w:styleId="Els-bulletlist">
    <w:name w:val="Els-bulletlist"/>
    <w:basedOn w:val="Els-body-text"/>
    <w:pPr>
      <w:numPr>
        <w:numId w:val="3"/>
      </w:numPr>
      <w:tabs>
        <w:tab w:val="clear" w:pos="360"/>
        <w:tab w:val="left" w:pos="240"/>
      </w:tabs>
      <w:jc w:val="left"/>
    </w:pPr>
  </w:style>
  <w:style w:type="paragraph" w:customStyle="1" w:styleId="Els-body-text">
    <w:name w:val="Els-body-text"/>
    <w:rsid w:val="00556A21"/>
    <w:pPr>
      <w:ind w:right="-28" w:firstLine="360"/>
      <w:jc w:val="both"/>
    </w:pPr>
    <w:rPr>
      <w:lang w:eastAsia="en-US"/>
    </w:rPr>
  </w:style>
  <w:style w:type="paragraph" w:customStyle="1" w:styleId="Els-caption">
    <w:name w:val="Els-caption"/>
    <w:pPr>
      <w:keepLines/>
      <w:spacing w:before="200" w:after="240" w:line="200" w:lineRule="exact"/>
    </w:pPr>
    <w:rPr>
      <w:sz w:val="16"/>
      <w:lang w:eastAsia="en-US"/>
    </w:rPr>
  </w:style>
  <w:style w:type="paragraph" w:customStyle="1" w:styleId="11">
    <w:name w:val="彩色清單1"/>
    <w:basedOn w:val="a"/>
    <w:uiPriority w:val="34"/>
    <w:qFormat/>
    <w:pPr>
      <w:ind w:left="720"/>
      <w:contextualSpacing/>
    </w:pPr>
  </w:style>
  <w:style w:type="paragraph" w:customStyle="1" w:styleId="Els-acknowledgement">
    <w:name w:val="Els-acknowledgement"/>
    <w:next w:val="a"/>
    <w:pPr>
      <w:keepNext/>
      <w:spacing w:before="480" w:after="240" w:line="220" w:lineRule="exact"/>
    </w:pPr>
    <w:rPr>
      <w:b/>
      <w:lang w:eastAsia="en-US"/>
    </w:rPr>
  </w:style>
  <w:style w:type="paragraph" w:customStyle="1" w:styleId="Els-dedicated-to">
    <w:name w:val="Els-dedicated-to"/>
    <w:basedOn w:val="Els-presented-by"/>
    <w:rPr>
      <w:b w:val="0"/>
    </w:rPr>
  </w:style>
  <w:style w:type="paragraph" w:customStyle="1" w:styleId="Els-equation">
    <w:name w:val="Els-equation"/>
    <w:next w:val="a"/>
    <w:link w:val="Els-equationChar"/>
    <w:pPr>
      <w:widowControl w:val="0"/>
      <w:tabs>
        <w:tab w:val="right" w:pos="4320"/>
        <w:tab w:val="right" w:pos="9120"/>
      </w:tabs>
      <w:spacing w:before="240" w:after="240"/>
      <w:ind w:left="482"/>
    </w:pPr>
    <w:rPr>
      <w:i/>
      <w:lang w:eastAsia="en-US"/>
    </w:rPr>
  </w:style>
  <w:style w:type="paragraph" w:customStyle="1" w:styleId="Els-chem-equation">
    <w:name w:val="Els-chem-equation"/>
    <w:next w:val="Els-body-text"/>
    <w:pPr>
      <w:tabs>
        <w:tab w:val="right" w:pos="4320"/>
        <w:tab w:val="right" w:pos="9120"/>
      </w:tabs>
      <w:spacing w:before="120" w:after="120" w:line="220" w:lineRule="exact"/>
    </w:pPr>
    <w:rPr>
      <w:sz w:val="18"/>
      <w:lang w:eastAsia="en-US"/>
    </w:rPr>
  </w:style>
  <w:style w:type="paragraph" w:customStyle="1" w:styleId="ColorfulList-Accent11">
    <w:name w:val="Colorful List - Accent 11"/>
    <w:basedOn w:val="a"/>
    <w:uiPriority w:val="34"/>
    <w:qFormat/>
    <w:pPr>
      <w:widowControl/>
      <w:ind w:left="720"/>
    </w:pPr>
    <w:rPr>
      <w:rFonts w:ascii="Arial" w:eastAsia="Batang" w:hAnsi="Arial"/>
      <w:sz w:val="22"/>
      <w:szCs w:val="24"/>
      <w:lang w:val="en-US" w:eastAsia="ko-KR"/>
    </w:rPr>
  </w:style>
  <w:style w:type="paragraph" w:customStyle="1" w:styleId="MTDisplayEquation">
    <w:name w:val="MTDisplayEquation"/>
    <w:basedOn w:val="Els-equation"/>
    <w:next w:val="a"/>
    <w:link w:val="MTDisplayEquationChar"/>
    <w:pPr>
      <w:tabs>
        <w:tab w:val="clear" w:pos="4320"/>
        <w:tab w:val="clear" w:pos="9120"/>
        <w:tab w:val="center" w:pos="4660"/>
        <w:tab w:val="right" w:pos="8840"/>
      </w:tabs>
    </w:pPr>
  </w:style>
  <w:style w:type="paragraph" w:customStyle="1" w:styleId="Els-journal-logo">
    <w:name w:val="Els-journal-logo"/>
    <w:pPr>
      <w:pBdr>
        <w:top w:val="thinThickLargeGap" w:sz="12" w:space="0" w:color="auto"/>
        <w:bottom w:val="thickThinLargeGap" w:sz="12" w:space="0" w:color="auto"/>
      </w:pBdr>
    </w:pPr>
    <w:rPr>
      <w:rFonts w:ascii="Helvetica" w:hAnsi="Helvetica"/>
      <w:b/>
      <w:sz w:val="24"/>
      <w:lang w:eastAsia="en-US"/>
    </w:rPr>
  </w:style>
  <w:style w:type="paragraph" w:customStyle="1" w:styleId="Els-aditional-article-history">
    <w:name w:val="Els-aditional-article-history"/>
    <w:basedOn w:val="a"/>
    <w:pPr>
      <w:spacing w:after="400" w:line="200" w:lineRule="exact"/>
      <w:jc w:val="center"/>
    </w:pPr>
    <w:rPr>
      <w:b/>
      <w:sz w:val="16"/>
      <w:lang w:val="en-US" w:eastAsia="zh-TW"/>
    </w:rPr>
  </w:style>
  <w:style w:type="paragraph" w:customStyle="1" w:styleId="Els-collaboration-affiliation">
    <w:name w:val="Els-collaboration-affiliation"/>
    <w:basedOn w:val="Els-collaboration"/>
  </w:style>
  <w:style w:type="paragraph" w:customStyle="1" w:styleId="Els-Abstract-text">
    <w:name w:val="Els-Abstract-text"/>
    <w:next w:val="a"/>
    <w:pPr>
      <w:spacing w:line="220" w:lineRule="exact"/>
      <w:jc w:val="both"/>
    </w:pPr>
    <w:rPr>
      <w:sz w:val="18"/>
      <w:lang w:eastAsia="en-US"/>
    </w:rPr>
  </w:style>
  <w:style w:type="paragraph" w:customStyle="1" w:styleId="Els-Title">
    <w:name w:val="Els-Title"/>
    <w:next w:val="Els-Author"/>
    <w:pPr>
      <w:suppressAutoHyphens/>
      <w:spacing w:after="240" w:line="400" w:lineRule="exact"/>
      <w:jc w:val="center"/>
    </w:pPr>
    <w:rPr>
      <w:sz w:val="34"/>
      <w:lang w:eastAsia="en-US"/>
    </w:rPr>
  </w:style>
  <w:style w:type="paragraph" w:customStyle="1" w:styleId="Els-5thorder-head">
    <w:name w:val="Els-5thorder-head"/>
    <w:next w:val="Els-body-text"/>
    <w:pPr>
      <w:keepNext/>
      <w:suppressAutoHyphens/>
      <w:spacing w:line="240" w:lineRule="exact"/>
    </w:pPr>
    <w:rPr>
      <w:i/>
      <w:lang w:eastAsia="en-US"/>
    </w:rPr>
  </w:style>
  <w:style w:type="paragraph" w:customStyle="1" w:styleId="Els-collaboration">
    <w:name w:val="Els-collaboration"/>
    <w:basedOn w:val="Els-Author"/>
    <w:pPr>
      <w:jc w:val="right"/>
    </w:pPr>
  </w:style>
  <w:style w:type="paragraph" w:customStyle="1" w:styleId="Els-footnote">
    <w:name w:val="Els-footnote"/>
    <w:pPr>
      <w:keepLines/>
      <w:widowControl w:val="0"/>
      <w:spacing w:line="200" w:lineRule="exact"/>
      <w:ind w:firstLine="240"/>
      <w:jc w:val="both"/>
    </w:pPr>
    <w:rPr>
      <w:sz w:val="16"/>
      <w:lang w:eastAsia="en-US"/>
    </w:rPr>
  </w:style>
  <w:style w:type="paragraph" w:customStyle="1" w:styleId="DocHead">
    <w:name w:val="DocHead"/>
    <w:pPr>
      <w:spacing w:before="240" w:after="240"/>
      <w:jc w:val="center"/>
    </w:pPr>
    <w:rPr>
      <w:sz w:val="24"/>
      <w:lang w:eastAsia="en-US"/>
    </w:rPr>
  </w:style>
  <w:style w:type="paragraph" w:customStyle="1" w:styleId="Els-Author">
    <w:name w:val="Els-Author"/>
    <w:next w:val="a"/>
    <w:pPr>
      <w:keepNext/>
      <w:suppressAutoHyphens/>
      <w:spacing w:after="160" w:line="300" w:lineRule="exact"/>
      <w:jc w:val="center"/>
    </w:pPr>
    <w:rPr>
      <w:sz w:val="26"/>
      <w:lang w:eastAsia="en-US"/>
    </w:rPr>
  </w:style>
  <w:style w:type="paragraph" w:customStyle="1" w:styleId="Els-3rdorder-head">
    <w:name w:val="Els-3rdorder-head"/>
    <w:next w:val="Els-body-text"/>
    <w:pPr>
      <w:keepNext/>
      <w:numPr>
        <w:ilvl w:val="2"/>
        <w:numId w:val="1"/>
      </w:numPr>
      <w:suppressAutoHyphens/>
      <w:spacing w:before="240" w:line="240" w:lineRule="exact"/>
    </w:pPr>
    <w:rPr>
      <w:i/>
      <w:lang w:eastAsia="en-US"/>
    </w:rPr>
  </w:style>
  <w:style w:type="paragraph" w:customStyle="1" w:styleId="Els-reference-head">
    <w:name w:val="Els-reference-head"/>
    <w:next w:val="Els-reference"/>
    <w:pPr>
      <w:keepNext/>
      <w:spacing w:before="480" w:after="200" w:line="220" w:lineRule="exact"/>
    </w:pPr>
    <w:rPr>
      <w:b/>
      <w:lang w:eastAsia="en-US"/>
    </w:rPr>
  </w:style>
  <w:style w:type="paragraph" w:customStyle="1" w:styleId="Els-presented-by">
    <w:name w:val="Els-presented-by"/>
    <w:pPr>
      <w:spacing w:after="200"/>
      <w:jc w:val="center"/>
    </w:pPr>
    <w:rPr>
      <w:b/>
      <w:sz w:val="16"/>
      <w:lang w:eastAsia="en-US"/>
    </w:rPr>
  </w:style>
  <w:style w:type="paragraph" w:customStyle="1" w:styleId="Els-keywords">
    <w:name w:val="Els-keywords"/>
    <w:next w:val="a"/>
    <w:pPr>
      <w:pBdr>
        <w:bottom w:val="single" w:sz="4" w:space="10" w:color="auto"/>
      </w:pBdr>
      <w:spacing w:after="200" w:line="200" w:lineRule="exact"/>
    </w:pPr>
    <w:rPr>
      <w:sz w:val="16"/>
      <w:lang w:eastAsia="en-US"/>
    </w:rPr>
  </w:style>
  <w:style w:type="paragraph" w:customStyle="1" w:styleId="Els-appendixhead">
    <w:name w:val="Els-appendixhead"/>
    <w:next w:val="a"/>
    <w:pPr>
      <w:numPr>
        <w:numId w:val="4"/>
      </w:numPr>
      <w:spacing w:before="480" w:after="240" w:line="220" w:lineRule="exact"/>
    </w:pPr>
    <w:rPr>
      <w:b/>
      <w:lang w:eastAsia="en-US"/>
    </w:rPr>
  </w:style>
  <w:style w:type="paragraph" w:customStyle="1" w:styleId="Els-Affiliation">
    <w:name w:val="Els-Affiliation"/>
    <w:next w:val="Els-Abstract-head"/>
    <w:pPr>
      <w:suppressAutoHyphens/>
      <w:spacing w:line="200" w:lineRule="exact"/>
      <w:jc w:val="center"/>
    </w:pPr>
    <w:rPr>
      <w:i/>
      <w:sz w:val="16"/>
      <w:lang w:eastAsia="en-US"/>
    </w:rPr>
  </w:style>
  <w:style w:type="paragraph" w:customStyle="1" w:styleId="Els-numlist">
    <w:name w:val="Els-numlist"/>
    <w:basedOn w:val="Els-body-text"/>
    <w:pPr>
      <w:numPr>
        <w:numId w:val="5"/>
      </w:numPr>
      <w:tabs>
        <w:tab w:val="clear" w:pos="360"/>
        <w:tab w:val="left" w:pos="240"/>
      </w:tabs>
      <w:ind w:left="480"/>
      <w:jc w:val="left"/>
    </w:pPr>
  </w:style>
  <w:style w:type="paragraph" w:customStyle="1" w:styleId="Els-4thorder-head">
    <w:name w:val="Els-4thorder-head"/>
    <w:next w:val="Els-body-text"/>
    <w:pPr>
      <w:keepNext/>
      <w:numPr>
        <w:ilvl w:val="3"/>
        <w:numId w:val="1"/>
      </w:numPr>
      <w:suppressAutoHyphens/>
      <w:spacing w:before="240" w:line="240" w:lineRule="exact"/>
    </w:pPr>
    <w:rPr>
      <w:i/>
      <w:lang w:eastAsia="en-US"/>
    </w:rPr>
  </w:style>
  <w:style w:type="paragraph" w:customStyle="1" w:styleId="Els-table-text">
    <w:name w:val="Els-table-text"/>
    <w:pPr>
      <w:spacing w:after="80" w:line="200" w:lineRule="exact"/>
    </w:pPr>
    <w:rPr>
      <w:sz w:val="16"/>
      <w:lang w:eastAsia="en-US"/>
    </w:rPr>
  </w:style>
  <w:style w:type="paragraph" w:customStyle="1" w:styleId="Els-Abstract-Copyright">
    <w:name w:val="Els-Abstract-Copyright"/>
    <w:basedOn w:val="Els-Abstract-text"/>
    <w:pPr>
      <w:spacing w:after="220"/>
    </w:pPr>
  </w:style>
  <w:style w:type="paragraph" w:customStyle="1" w:styleId="Els-Abstract-head">
    <w:name w:val="Els-Abstract-head"/>
    <w:next w:val="a"/>
    <w:pPr>
      <w:keepNext/>
      <w:pBdr>
        <w:top w:val="single" w:sz="4" w:space="10" w:color="auto"/>
      </w:pBdr>
      <w:suppressAutoHyphens/>
      <w:spacing w:after="220" w:line="220" w:lineRule="exact"/>
    </w:pPr>
    <w:rPr>
      <w:b/>
      <w:sz w:val="18"/>
      <w:lang w:eastAsia="en-US"/>
    </w:rPr>
  </w:style>
  <w:style w:type="paragraph" w:customStyle="1" w:styleId="Els-reprint-line">
    <w:name w:val="Els-reprint-line"/>
    <w:basedOn w:val="a"/>
    <w:pPr>
      <w:tabs>
        <w:tab w:val="left" w:pos="0"/>
        <w:tab w:val="center" w:pos="5443"/>
      </w:tabs>
      <w:jc w:val="center"/>
    </w:pPr>
    <w:rPr>
      <w:sz w:val="16"/>
    </w:rPr>
  </w:style>
  <w:style w:type="table" w:styleId="af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Revision"/>
    <w:hidden/>
    <w:uiPriority w:val="62"/>
    <w:unhideWhenUsed/>
    <w:rsid w:val="00E833C8"/>
    <w:rPr>
      <w:lang w:val="en-GB" w:eastAsia="en-US"/>
    </w:rPr>
  </w:style>
  <w:style w:type="character" w:customStyle="1" w:styleId="20">
    <w:name w:val="标题 2字符"/>
    <w:basedOn w:val="a0"/>
    <w:link w:val="2"/>
    <w:uiPriority w:val="9"/>
    <w:rsid w:val="00E833C8"/>
    <w:rPr>
      <w:rFonts w:ascii="Calibri" w:hAnsi="Calibri" w:cs="Calibri Light"/>
      <w:b/>
      <w:bCs/>
      <w:kern w:val="2"/>
      <w:sz w:val="21"/>
      <w:szCs w:val="32"/>
      <w:lang w:eastAsia="zh-CN"/>
    </w:rPr>
  </w:style>
  <w:style w:type="character" w:customStyle="1" w:styleId="af5">
    <w:name w:val="页脚字符"/>
    <w:link w:val="af3"/>
    <w:uiPriority w:val="99"/>
    <w:rsid w:val="00E833C8"/>
    <w:rPr>
      <w:sz w:val="16"/>
      <w:lang w:eastAsia="en-US"/>
    </w:rPr>
  </w:style>
  <w:style w:type="character" w:customStyle="1" w:styleId="ae">
    <w:name w:val="批注框文本字符"/>
    <w:link w:val="ad"/>
    <w:uiPriority w:val="99"/>
    <w:rsid w:val="00E833C8"/>
    <w:rPr>
      <w:rFonts w:ascii="Tahoma" w:hAnsi="Tahoma" w:cs="Tahoma"/>
      <w:sz w:val="16"/>
      <w:szCs w:val="16"/>
      <w:lang w:val="en-GB" w:eastAsia="en-US"/>
    </w:rPr>
  </w:style>
  <w:style w:type="character" w:customStyle="1" w:styleId="af6">
    <w:name w:val="页眉字符"/>
    <w:link w:val="af4"/>
    <w:rsid w:val="000E5154"/>
    <w:rPr>
      <w:i/>
      <w:sz w:val="16"/>
      <w:lang w:eastAsia="en-US"/>
    </w:rPr>
  </w:style>
  <w:style w:type="character" w:customStyle="1" w:styleId="ac">
    <w:name w:val="批注文字字符"/>
    <w:link w:val="ab"/>
    <w:uiPriority w:val="99"/>
    <w:rsid w:val="00E833C8"/>
    <w:rPr>
      <w:lang w:val="en-GB" w:eastAsia="en-US"/>
    </w:rPr>
  </w:style>
  <w:style w:type="character" w:customStyle="1" w:styleId="af0">
    <w:name w:val="批注主题字符"/>
    <w:link w:val="af"/>
    <w:uiPriority w:val="99"/>
    <w:rsid w:val="00E833C8"/>
    <w:rPr>
      <w:b/>
      <w:bCs/>
      <w:lang w:val="en-GB" w:eastAsia="en-US"/>
    </w:rPr>
  </w:style>
  <w:style w:type="character" w:customStyle="1" w:styleId="30">
    <w:name w:val="标题 3字符"/>
    <w:link w:val="3"/>
    <w:uiPriority w:val="9"/>
    <w:rsid w:val="00E833C8"/>
    <w:rPr>
      <w:b/>
      <w:bCs/>
      <w:szCs w:val="24"/>
      <w:lang w:val="en-GB" w:eastAsia="en-US"/>
    </w:rPr>
  </w:style>
  <w:style w:type="character" w:customStyle="1" w:styleId="10">
    <w:name w:val="标题 1字符"/>
    <w:link w:val="1"/>
    <w:uiPriority w:val="9"/>
    <w:rsid w:val="00E833C8"/>
    <w:rPr>
      <w:rFonts w:ascii="宋体" w:hAnsi="宋体"/>
      <w:b/>
      <w:kern w:val="44"/>
      <w:sz w:val="48"/>
      <w:szCs w:val="48"/>
      <w:lang w:eastAsia="zh-CN"/>
    </w:rPr>
  </w:style>
  <w:style w:type="character" w:customStyle="1" w:styleId="Char">
    <w:name w:val="页脚 Char"/>
    <w:uiPriority w:val="99"/>
    <w:rsid w:val="00E833C8"/>
    <w:rPr>
      <w:rFonts w:cs="Calibri"/>
      <w:sz w:val="18"/>
      <w:szCs w:val="18"/>
    </w:rPr>
  </w:style>
  <w:style w:type="character" w:customStyle="1" w:styleId="Char0">
    <w:name w:val="批注主题 Char"/>
    <w:uiPriority w:val="99"/>
    <w:semiHidden/>
    <w:qFormat/>
    <w:rsid w:val="00E833C8"/>
    <w:rPr>
      <w:rFonts w:cs="Calibri"/>
      <w:b/>
      <w:bCs/>
      <w:szCs w:val="21"/>
    </w:rPr>
  </w:style>
  <w:style w:type="character" w:customStyle="1" w:styleId="Char1">
    <w:name w:val="页眉 Char"/>
    <w:uiPriority w:val="99"/>
    <w:rsid w:val="00E833C8"/>
    <w:rPr>
      <w:rFonts w:cs="Calibri"/>
      <w:sz w:val="18"/>
      <w:szCs w:val="18"/>
    </w:rPr>
  </w:style>
  <w:style w:type="character" w:customStyle="1" w:styleId="Char2">
    <w:name w:val="批注文字 Char"/>
    <w:uiPriority w:val="99"/>
    <w:semiHidden/>
    <w:rsid w:val="00E833C8"/>
    <w:rPr>
      <w:rFonts w:cs="Calibri"/>
      <w:szCs w:val="21"/>
    </w:rPr>
  </w:style>
  <w:style w:type="character" w:customStyle="1" w:styleId="Char3">
    <w:name w:val="批注框文本 Char"/>
    <w:uiPriority w:val="99"/>
    <w:semiHidden/>
    <w:qFormat/>
    <w:rsid w:val="00E833C8"/>
    <w:rPr>
      <w:rFonts w:cs="Calibri"/>
      <w:sz w:val="18"/>
      <w:szCs w:val="18"/>
    </w:rPr>
  </w:style>
  <w:style w:type="paragraph" w:customStyle="1" w:styleId="Revision1">
    <w:name w:val="Revision1"/>
    <w:uiPriority w:val="99"/>
    <w:semiHidden/>
    <w:rsid w:val="00E833C8"/>
    <w:rPr>
      <w:rFonts w:ascii="Calibri" w:hAnsi="Calibri" w:cs="Calibri"/>
      <w:kern w:val="2"/>
      <w:sz w:val="21"/>
      <w:szCs w:val="21"/>
      <w:lang w:eastAsia="zh-CN"/>
    </w:rPr>
  </w:style>
  <w:style w:type="paragraph" w:customStyle="1" w:styleId="MediumGrid1-Accent21">
    <w:name w:val="Medium Grid 1 - Accent 21"/>
    <w:basedOn w:val="a"/>
    <w:uiPriority w:val="34"/>
    <w:qFormat/>
    <w:rsid w:val="00E833C8"/>
    <w:pPr>
      <w:ind w:firstLineChars="200" w:firstLine="420"/>
      <w:jc w:val="both"/>
    </w:pPr>
    <w:rPr>
      <w:rFonts w:cs="Calibri"/>
      <w:kern w:val="2"/>
      <w:szCs w:val="21"/>
      <w:lang w:val="en-US" w:eastAsia="zh-CN"/>
    </w:rPr>
  </w:style>
  <w:style w:type="paragraph" w:customStyle="1" w:styleId="MediumList2-Accent21">
    <w:name w:val="Medium List 2 - Accent 21"/>
    <w:hidden/>
    <w:uiPriority w:val="99"/>
    <w:unhideWhenUsed/>
    <w:rsid w:val="00E833C8"/>
    <w:rPr>
      <w:rFonts w:ascii="Calibri" w:hAnsi="Calibri" w:cs="Calibri"/>
      <w:kern w:val="2"/>
      <w:sz w:val="21"/>
      <w:szCs w:val="21"/>
      <w:lang w:eastAsia="zh-CN"/>
    </w:rPr>
  </w:style>
  <w:style w:type="paragraph" w:styleId="afa">
    <w:name w:val="Document Map"/>
    <w:basedOn w:val="a"/>
    <w:link w:val="afb"/>
    <w:uiPriority w:val="99"/>
    <w:semiHidden/>
    <w:unhideWhenUsed/>
    <w:rsid w:val="00E833C8"/>
    <w:pPr>
      <w:jc w:val="both"/>
    </w:pPr>
    <w:rPr>
      <w:rFonts w:ascii="PMingLiU" w:eastAsia="PMingLiU" w:cs="Calibri"/>
      <w:kern w:val="2"/>
      <w:sz w:val="24"/>
      <w:szCs w:val="24"/>
      <w:lang w:val="en-US" w:eastAsia="zh-CN"/>
    </w:rPr>
  </w:style>
  <w:style w:type="character" w:customStyle="1" w:styleId="afb">
    <w:name w:val="文档结构图字符"/>
    <w:basedOn w:val="a0"/>
    <w:link w:val="afa"/>
    <w:uiPriority w:val="99"/>
    <w:semiHidden/>
    <w:rsid w:val="00E833C8"/>
    <w:rPr>
      <w:rFonts w:ascii="PMingLiU" w:eastAsia="PMingLiU" w:cs="Calibri"/>
      <w:kern w:val="2"/>
      <w:sz w:val="24"/>
      <w:szCs w:val="24"/>
      <w:lang w:eastAsia="zh-CN"/>
    </w:rPr>
  </w:style>
  <w:style w:type="paragraph" w:customStyle="1" w:styleId="ColorfulShading-Accent11">
    <w:name w:val="Colorful Shading - Accent 11"/>
    <w:hidden/>
    <w:uiPriority w:val="71"/>
    <w:rsid w:val="00E833C8"/>
    <w:rPr>
      <w:rFonts w:ascii="Calibri" w:hAnsi="Calibri" w:cs="Calibri"/>
      <w:kern w:val="2"/>
      <w:sz w:val="21"/>
      <w:szCs w:val="21"/>
      <w:lang w:eastAsia="zh-CN"/>
    </w:rPr>
  </w:style>
  <w:style w:type="character" w:customStyle="1" w:styleId="40">
    <w:name w:val="标题 4字符"/>
    <w:link w:val="4"/>
    <w:uiPriority w:val="9"/>
    <w:rsid w:val="00E833C8"/>
    <w:rPr>
      <w:b/>
      <w:bCs/>
      <w:sz w:val="28"/>
      <w:szCs w:val="28"/>
      <w:lang w:val="en-GB" w:eastAsia="en-US"/>
    </w:rPr>
  </w:style>
  <w:style w:type="paragraph" w:styleId="afc">
    <w:name w:val="List Paragraph"/>
    <w:basedOn w:val="a"/>
    <w:uiPriority w:val="34"/>
    <w:qFormat/>
    <w:rsid w:val="00E833C8"/>
    <w:pPr>
      <w:ind w:left="720"/>
      <w:contextualSpacing/>
      <w:jc w:val="both"/>
    </w:pPr>
    <w:rPr>
      <w:rFonts w:cs="Calibri"/>
      <w:kern w:val="2"/>
      <w:szCs w:val="21"/>
      <w:lang w:val="en-US" w:eastAsia="zh-CN"/>
    </w:rPr>
  </w:style>
  <w:style w:type="paragraph" w:styleId="afd">
    <w:name w:val="table of figures"/>
    <w:basedOn w:val="a"/>
    <w:next w:val="a"/>
    <w:uiPriority w:val="99"/>
    <w:unhideWhenUsed/>
    <w:rsid w:val="00556A21"/>
    <w:pPr>
      <w:ind w:left="400" w:hanging="400"/>
    </w:pPr>
  </w:style>
  <w:style w:type="character" w:styleId="afe">
    <w:name w:val="line number"/>
    <w:basedOn w:val="a0"/>
    <w:uiPriority w:val="99"/>
    <w:semiHidden/>
    <w:unhideWhenUsed/>
    <w:rsid w:val="0049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srndic/mimicus" TargetMode="External"/><Relationship Id="rId21" Type="http://schemas.openxmlformats.org/officeDocument/2006/relationships/hyperlink" Target="http://evademl.org/" TargetMode="External"/><Relationship Id="rId22" Type="http://schemas.openxmlformats.org/officeDocument/2006/relationships/hyperlink" Target="https://www.virustotal.com/" TargetMode="External"/><Relationship Id="rId23" Type="http://schemas.openxmlformats.org/officeDocument/2006/relationships/hyperlink" Target="https://www.symantec.com/content/dam/symantec/docs/reports/istr-22-2017-en.pdf" TargetMode="External"/><Relationship Id="rId24" Type="http://schemas.openxmlformats.org/officeDocument/2006/relationships/hyperlink" Target="https://en.wikipedia.org/wiki/Adversarial_machine_learning"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jesparza/peepdf)"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hyperlink" Target="http://www.ijpe-online.com" TargetMode="External"/><Relationship Id="rId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og\My%20Documents\--%20procedia\PROENG\Templates\newtemplate.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3F95C7-50E3-6643-AC2F-E9EF4AC4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Settings\yaog\My Documents\-- procedia\PROENG\Templates\newtemplate.dotx</Template>
  <TotalTime>1</TotalTime>
  <Pages>24</Pages>
  <Words>8520</Words>
  <Characters>48569</Characters>
  <Application>Microsoft Macintosh Word</Application>
  <DocSecurity>0</DocSecurity>
  <Lines>404</Lines>
  <Paragraphs>113</Paragraphs>
  <ScaleCrop>false</ScaleCrop>
  <HeadingPairs>
    <vt:vector size="2" baseType="variant">
      <vt:variant>
        <vt:lpstr>標題</vt:lpstr>
      </vt:variant>
      <vt:variant>
        <vt:i4>1</vt:i4>
      </vt:variant>
    </vt:vector>
  </HeadingPairs>
  <TitlesOfParts>
    <vt:vector size="1" baseType="lpstr">
      <vt:lpstr>Article</vt:lpstr>
    </vt:vector>
  </TitlesOfParts>
  <Company>Hewlett-Packard Company</Company>
  <LinksUpToDate>false</LinksUpToDate>
  <CharactersWithSpaces>56976</CharactersWithSpaces>
  <SharedDoc>false</SharedDoc>
  <HLinks>
    <vt:vector size="12" baseType="variant">
      <vt:variant>
        <vt:i4>5832792</vt:i4>
      </vt:variant>
      <vt:variant>
        <vt:i4>8</vt:i4>
      </vt:variant>
      <vt:variant>
        <vt:i4>0</vt:i4>
      </vt:variant>
      <vt:variant>
        <vt:i4>5</vt:i4>
      </vt:variant>
      <vt:variant>
        <vt:lpwstr>https://www.journals.elsevier.com/international-journal-of-production-economics/</vt:lpwstr>
      </vt:variant>
      <vt:variant>
        <vt:lpwstr/>
      </vt:variant>
      <vt:variant>
        <vt:i4>7536732</vt:i4>
      </vt:variant>
      <vt:variant>
        <vt:i4>6</vt:i4>
      </vt:variant>
      <vt:variant>
        <vt:i4>0</vt:i4>
      </vt:variant>
      <vt:variant>
        <vt:i4>5</vt:i4>
      </vt:variant>
      <vt:variant>
        <vt:lpwstr>http://www.ijpe-online.com/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yaog</dc:creator>
  <cp:keywords/>
  <cp:lastModifiedBy>wong Yonah</cp:lastModifiedBy>
  <cp:revision>2</cp:revision>
  <cp:lastPrinted>2017-08-08T22:32:00Z</cp:lastPrinted>
  <dcterms:created xsi:type="dcterms:W3CDTF">2018-10-19T07:16:00Z</dcterms:created>
  <dcterms:modified xsi:type="dcterms:W3CDTF">2018-10-19T07:16:00Z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2052-10.1.0.6929</vt:lpwstr>
  </property>
</Properties>
</file>